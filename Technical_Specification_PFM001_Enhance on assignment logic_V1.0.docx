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73746975" w:displacedByCustomXml="next"/>
    <w:bookmarkEnd w:id="0" w:displacedByCustomXml="next"/>
    <w:sdt>
      <w:sdtPr>
        <w:alias w:val="Project Name"/>
        <w:tag w:val="Project_x0020_Name"/>
        <w:id w:val="1796330274"/>
        <w:placeholder>
          <w:docPart w:val="89B53AF07C564EA089426144DBE409DD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81a1b883-290b-4648-af02-f5e896afe3d3' " w:xpath="/ns0:properties[1]/documentManagement[1]/ns3:Project_x0020_Name[1]" w:storeItemID="{30D23E46-2425-4131-885F-5A36B4DB1A18}"/>
        <w:text/>
      </w:sdtPr>
      <w:sdtContent>
        <w:p w14:paraId="5D529E07" w14:textId="1C26FFEC" w:rsidR="00F944D5" w:rsidRPr="000154ED" w:rsidRDefault="00853F16" w:rsidP="00EB196E">
          <w:r>
            <w:t>CARIAD SE CPM Project</w:t>
          </w:r>
        </w:p>
      </w:sdtContent>
    </w:sdt>
    <w:p w14:paraId="6D4CE6F9" w14:textId="2229F770" w:rsidR="00F35225" w:rsidRDefault="006F1701" w:rsidP="00F35225">
      <w:pPr>
        <w:pStyle w:val="Headline"/>
      </w:pPr>
      <w:r>
        <w:rPr>
          <w:rFonts w:hint="eastAsia"/>
        </w:rPr>
        <w:t>Technical</w:t>
      </w:r>
      <w:r w:rsidR="00F35225">
        <w:t xml:space="preserve"> Specification </w:t>
      </w:r>
    </w:p>
    <w:p w14:paraId="7150736D" w14:textId="77777777" w:rsidR="00F01839" w:rsidRDefault="00F01839" w:rsidP="00F01839"/>
    <w:p w14:paraId="346F5D10" w14:textId="77777777" w:rsidR="006F1701" w:rsidRDefault="006F1701" w:rsidP="00F01839"/>
    <w:p w14:paraId="78A725E6" w14:textId="77777777" w:rsidR="006F1701" w:rsidRPr="000154ED" w:rsidRDefault="006F1701" w:rsidP="00F01839"/>
    <w:p w14:paraId="33B35384" w14:textId="77777777" w:rsidR="00B1090A" w:rsidRPr="00B1090A" w:rsidRDefault="00B1090A" w:rsidP="00B1090A">
      <w:pPr>
        <w:rPr>
          <w:color w:val="FF0000"/>
          <w:sz w:val="28"/>
          <w:szCs w:val="28"/>
          <w:lang w:val="en-US"/>
        </w:rPr>
      </w:pPr>
      <w:r w:rsidRPr="00B1090A">
        <w:rPr>
          <w:color w:val="FF0000"/>
          <w:sz w:val="28"/>
          <w:szCs w:val="28"/>
          <w:lang w:val="en-US"/>
        </w:rPr>
        <w:t xml:space="preserve">Skip Error Message on Assigning Items </w:t>
      </w:r>
    </w:p>
    <w:p w14:paraId="76BBA1D2" w14:textId="4B8798F1" w:rsidR="00F6238E" w:rsidRPr="00B1090A" w:rsidRDefault="00F6238E" w:rsidP="00F6238E">
      <w:pPr>
        <w:rPr>
          <w:color w:val="FF0000"/>
          <w:sz w:val="28"/>
          <w:szCs w:val="28"/>
          <w:lang w:val="en-US"/>
        </w:rPr>
      </w:pPr>
    </w:p>
    <w:p w14:paraId="6BF5F301" w14:textId="173BF292" w:rsidR="00F01839" w:rsidRPr="000154ED" w:rsidRDefault="00F01839" w:rsidP="00F01839"/>
    <w:p w14:paraId="0843E319" w14:textId="77777777" w:rsidR="00F01839" w:rsidRPr="000154ED" w:rsidRDefault="00F01839" w:rsidP="00F01839"/>
    <w:p w14:paraId="2F6BF2A0" w14:textId="77777777" w:rsidR="00F01839" w:rsidRPr="000154ED" w:rsidRDefault="00F01839" w:rsidP="00F01839"/>
    <w:p w14:paraId="68F68DEB" w14:textId="77777777" w:rsidR="00F01839" w:rsidRPr="000154ED" w:rsidRDefault="00F01839" w:rsidP="00F01839"/>
    <w:p w14:paraId="0BE0DF7C" w14:textId="0433D3C7" w:rsidR="00F01839" w:rsidRDefault="00F01839" w:rsidP="00F01839"/>
    <w:p w14:paraId="53503CCD" w14:textId="48397790" w:rsidR="00853F16" w:rsidRDefault="00853F16" w:rsidP="00F01839"/>
    <w:p w14:paraId="5FACA926" w14:textId="7DE20ED6" w:rsidR="00853F16" w:rsidRDefault="00853F16" w:rsidP="00F01839"/>
    <w:p w14:paraId="6460277E" w14:textId="57D80170" w:rsidR="00853F16" w:rsidRDefault="00853F16" w:rsidP="00F01839"/>
    <w:p w14:paraId="14BBF869" w14:textId="77777777" w:rsidR="00853F16" w:rsidRPr="000154ED" w:rsidRDefault="00853F16" w:rsidP="00F01839"/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2518"/>
        <w:gridCol w:w="6554"/>
      </w:tblGrid>
      <w:tr w:rsidR="00F01839" w:rsidRPr="000154ED" w14:paraId="5893F9EE" w14:textId="77777777" w:rsidTr="003B0178">
        <w:tc>
          <w:tcPr>
            <w:tcW w:w="2518" w:type="dxa"/>
          </w:tcPr>
          <w:p w14:paraId="24B59157" w14:textId="790074CD" w:rsidR="00F01839" w:rsidRPr="000154ED" w:rsidRDefault="000154ED" w:rsidP="003B0178">
            <w:pPr>
              <w:pStyle w:val="MetadatenHeadline"/>
            </w:pPr>
            <w:r w:rsidRPr="000154ED">
              <w:t xml:space="preserve">Person </w:t>
            </w:r>
            <w:r w:rsidR="003B0178">
              <w:t>Responsible</w:t>
            </w:r>
            <w:r w:rsidR="00F01839" w:rsidRPr="000154ED">
              <w:t>:</w:t>
            </w:r>
          </w:p>
        </w:tc>
        <w:tc>
          <w:tcPr>
            <w:tcW w:w="6554" w:type="dxa"/>
          </w:tcPr>
          <w:p w14:paraId="64958ECB" w14:textId="758071A7" w:rsidR="00F01839" w:rsidRPr="00EB196E" w:rsidRDefault="00182D7A" w:rsidP="00E63E4D">
            <w:pPr>
              <w:rPr>
                <w:highlight w:val="yellow"/>
              </w:rPr>
            </w:pPr>
            <w:r>
              <w:t>Baobao Gao</w:t>
            </w:r>
          </w:p>
        </w:tc>
      </w:tr>
      <w:tr w:rsidR="00F01839" w:rsidRPr="006977F4" w14:paraId="4D6C1210" w14:textId="77777777" w:rsidTr="003B0178">
        <w:tc>
          <w:tcPr>
            <w:tcW w:w="2518" w:type="dxa"/>
          </w:tcPr>
          <w:p w14:paraId="77E26751" w14:textId="1D2E67C6" w:rsidR="00F01839" w:rsidRPr="000154ED" w:rsidRDefault="00F01839" w:rsidP="006B7B37">
            <w:pPr>
              <w:pStyle w:val="MetadatenHeadline"/>
            </w:pPr>
            <w:r w:rsidRPr="000154ED">
              <w:t>Status:</w:t>
            </w:r>
          </w:p>
        </w:tc>
        <w:sdt>
          <w:sdtPr>
            <w:alias w:val="Document Status"/>
            <w:tag w:val="Document_x0020_Status"/>
            <w:id w:val="-1563783132"/>
            <w:placeholder>
              <w:docPart w:val="5CEB2975954241AE9B429C307AB78114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81a1b883-290b-4648-af02-f5e896afe3d3' " w:xpath="/ns0:properties[1]/documentManagement[1]/ns3:Document_x0020_Status[1]" w:storeItemID="{30D23E46-2425-4131-885F-5A36B4DB1A18}"/>
            <w:dropDownList>
              <w:listItem w:value="[Document Status]"/>
            </w:dropDownList>
          </w:sdtPr>
          <w:sdtContent>
            <w:tc>
              <w:tcPr>
                <w:tcW w:w="6554" w:type="dxa"/>
              </w:tcPr>
              <w:p w14:paraId="43A288EF" w14:textId="5D2A7D4C" w:rsidR="00F01839" w:rsidRPr="00933757" w:rsidRDefault="00AB1DB3" w:rsidP="006977F4">
                <w:r>
                  <w:t>in review</w:t>
                </w:r>
              </w:p>
            </w:tc>
          </w:sdtContent>
        </w:sdt>
      </w:tr>
      <w:tr w:rsidR="00F01839" w:rsidRPr="000154ED" w14:paraId="50FA97A6" w14:textId="77777777" w:rsidTr="003B0178">
        <w:tc>
          <w:tcPr>
            <w:tcW w:w="2518" w:type="dxa"/>
          </w:tcPr>
          <w:p w14:paraId="3FE806CA" w14:textId="77777777" w:rsidR="00F01839" w:rsidRPr="000154ED" w:rsidRDefault="00F01839" w:rsidP="006B7B37">
            <w:pPr>
              <w:pStyle w:val="MetadatenHeadline"/>
            </w:pPr>
            <w:r w:rsidRPr="000154ED">
              <w:t>Version:</w:t>
            </w:r>
          </w:p>
        </w:tc>
        <w:tc>
          <w:tcPr>
            <w:tcW w:w="6554" w:type="dxa"/>
          </w:tcPr>
          <w:p w14:paraId="4359395E" w14:textId="2FF8ED96" w:rsidR="00F01839" w:rsidRPr="000154ED" w:rsidRDefault="00EB196E" w:rsidP="006977F4">
            <w:r>
              <w:t>V1.0</w:t>
            </w:r>
          </w:p>
        </w:tc>
      </w:tr>
      <w:tr w:rsidR="00F01839" w:rsidRPr="000154ED" w14:paraId="496F5873" w14:textId="77777777" w:rsidTr="003B0178">
        <w:tc>
          <w:tcPr>
            <w:tcW w:w="2518" w:type="dxa"/>
          </w:tcPr>
          <w:p w14:paraId="3898A69A" w14:textId="74878FE1" w:rsidR="00F01839" w:rsidRPr="000154ED" w:rsidRDefault="000154ED" w:rsidP="006B7B37">
            <w:pPr>
              <w:pStyle w:val="MetadatenHeadline"/>
            </w:pPr>
            <w:r w:rsidRPr="000154ED">
              <w:t>Date:</w:t>
            </w:r>
          </w:p>
        </w:tc>
        <w:tc>
          <w:tcPr>
            <w:tcW w:w="6554" w:type="dxa"/>
          </w:tcPr>
          <w:p w14:paraId="533C3FFB" w14:textId="17EFDCD5" w:rsidR="00F01839" w:rsidRPr="000154ED" w:rsidRDefault="00B1090A" w:rsidP="00DD5A4C">
            <w:r>
              <w:rPr>
                <w:rFonts w:eastAsia="宋体"/>
              </w:rPr>
              <w:t>16</w:t>
            </w:r>
            <w:r w:rsidR="00EB196E">
              <w:t>/</w:t>
            </w:r>
            <w:r w:rsidR="00F44C6D">
              <w:t>0</w:t>
            </w:r>
            <w:r w:rsidR="00FB69D4">
              <w:rPr>
                <w:rFonts w:eastAsia="宋体" w:hint="eastAsia"/>
              </w:rPr>
              <w:t>4</w:t>
            </w:r>
            <w:r w:rsidR="00EB196E">
              <w:t>/20</w:t>
            </w:r>
            <w:r w:rsidR="000D6D17">
              <w:t>2</w:t>
            </w:r>
            <w:r>
              <w:t>5</w:t>
            </w:r>
          </w:p>
        </w:tc>
      </w:tr>
      <w:tr w:rsidR="00F01839" w:rsidRPr="000154ED" w14:paraId="795E1975" w14:textId="77777777" w:rsidTr="003B0178">
        <w:tc>
          <w:tcPr>
            <w:tcW w:w="2518" w:type="dxa"/>
          </w:tcPr>
          <w:p w14:paraId="4FA10C91" w14:textId="1DC75F0B" w:rsidR="00F01839" w:rsidRPr="000154ED" w:rsidRDefault="00F01839" w:rsidP="006B7B37">
            <w:pPr>
              <w:pStyle w:val="MetadatenHeadline"/>
            </w:pPr>
          </w:p>
        </w:tc>
        <w:tc>
          <w:tcPr>
            <w:tcW w:w="6554" w:type="dxa"/>
          </w:tcPr>
          <w:p w14:paraId="706BF9E1" w14:textId="0D94BA9A" w:rsidR="00F01839" w:rsidRPr="000154ED" w:rsidRDefault="00F01839" w:rsidP="006977F4"/>
        </w:tc>
      </w:tr>
      <w:tr w:rsidR="00F01839" w:rsidRPr="000154ED" w14:paraId="338B395A" w14:textId="77777777" w:rsidTr="003B0178">
        <w:tc>
          <w:tcPr>
            <w:tcW w:w="2518" w:type="dxa"/>
          </w:tcPr>
          <w:p w14:paraId="2A038CED" w14:textId="06938479" w:rsidR="00F01839" w:rsidRPr="000154ED" w:rsidRDefault="00F01839" w:rsidP="006B7B37">
            <w:pPr>
              <w:pStyle w:val="MetadatenHeadline"/>
            </w:pPr>
          </w:p>
        </w:tc>
        <w:tc>
          <w:tcPr>
            <w:tcW w:w="6554" w:type="dxa"/>
          </w:tcPr>
          <w:p w14:paraId="65421778" w14:textId="0495EC36" w:rsidR="00F01839" w:rsidRPr="000154ED" w:rsidRDefault="00F01839" w:rsidP="006977F4"/>
        </w:tc>
      </w:tr>
      <w:tr w:rsidR="00933757" w:rsidRPr="000154ED" w14:paraId="31D2C130" w14:textId="77777777" w:rsidTr="003B0178">
        <w:tc>
          <w:tcPr>
            <w:tcW w:w="2518" w:type="dxa"/>
          </w:tcPr>
          <w:p w14:paraId="3AC7B6F4" w14:textId="19ADDC8C" w:rsidR="00933757" w:rsidRPr="000154ED" w:rsidRDefault="00933757" w:rsidP="006B7B37">
            <w:pPr>
              <w:pStyle w:val="MetadatenHeadline"/>
            </w:pPr>
          </w:p>
        </w:tc>
        <w:tc>
          <w:tcPr>
            <w:tcW w:w="6554" w:type="dxa"/>
          </w:tcPr>
          <w:p w14:paraId="1AC27A19" w14:textId="644DD9EA" w:rsidR="00933757" w:rsidRDefault="00933757" w:rsidP="006977F4"/>
        </w:tc>
      </w:tr>
    </w:tbl>
    <w:p w14:paraId="67D68362" w14:textId="77777777" w:rsidR="00F01839" w:rsidRPr="000154ED" w:rsidRDefault="00F01839">
      <w:bookmarkStart w:id="1" w:name="_Toc370721343"/>
      <w:bookmarkStart w:id="2" w:name="_Toc370721425"/>
      <w:bookmarkStart w:id="3" w:name="_Toc370721344"/>
      <w:bookmarkStart w:id="4" w:name="_Toc370721426"/>
      <w:bookmarkEnd w:id="1"/>
      <w:bookmarkEnd w:id="2"/>
      <w:r w:rsidRPr="000154ED">
        <w:br w:type="page"/>
      </w:r>
    </w:p>
    <w:p w14:paraId="0C5C4185" w14:textId="77777777" w:rsidR="00933757" w:rsidRDefault="00933757" w:rsidP="006B7B37">
      <w:pPr>
        <w:pStyle w:val="MetadatenHeadline"/>
      </w:pPr>
      <w:bookmarkStart w:id="5" w:name="_Toc370729865"/>
    </w:p>
    <w:p w14:paraId="38567579" w14:textId="5266FBFF" w:rsidR="00B17BB3" w:rsidRPr="000154ED" w:rsidRDefault="000154ED" w:rsidP="006B7B37">
      <w:pPr>
        <w:pStyle w:val="MetadatenHeadline"/>
      </w:pPr>
      <w:r w:rsidRPr="000154ED">
        <w:t>Version History</w:t>
      </w:r>
      <w:r w:rsidR="00B17BB3" w:rsidRPr="000154ED">
        <w:t>:</w:t>
      </w:r>
    </w:p>
    <w:tbl>
      <w:tblPr>
        <w:tblW w:w="0" w:type="auto"/>
        <w:tblBorders>
          <w:top w:val="single" w:sz="4" w:space="0" w:color="35667C"/>
          <w:left w:val="single" w:sz="4" w:space="0" w:color="35667C"/>
          <w:bottom w:val="single" w:sz="4" w:space="0" w:color="35667C"/>
          <w:right w:val="single" w:sz="4" w:space="0" w:color="35667C"/>
          <w:insideH w:val="single" w:sz="4" w:space="0" w:color="35667C"/>
          <w:insideV w:val="single" w:sz="4" w:space="0" w:color="35667C"/>
        </w:tblBorders>
        <w:tblLook w:val="01E0" w:firstRow="1" w:lastRow="1" w:firstColumn="1" w:lastColumn="1" w:noHBand="0" w:noVBand="0"/>
      </w:tblPr>
      <w:tblGrid>
        <w:gridCol w:w="1276"/>
        <w:gridCol w:w="1588"/>
        <w:gridCol w:w="1871"/>
        <w:gridCol w:w="4445"/>
      </w:tblGrid>
      <w:tr w:rsidR="00B17BB3" w:rsidRPr="000154ED" w14:paraId="6822E707" w14:textId="77777777" w:rsidTr="003B0178">
        <w:trPr>
          <w:trHeight w:val="397"/>
          <w:tblHeader/>
        </w:trPr>
        <w:tc>
          <w:tcPr>
            <w:tcW w:w="1276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67E56E55" w14:textId="77777777" w:rsidR="00B17BB3" w:rsidRPr="000154ED" w:rsidRDefault="00B17BB3" w:rsidP="00F01839">
            <w:pPr>
              <w:pStyle w:val="TabelleKopf"/>
            </w:pPr>
            <w:r w:rsidRPr="000154ED">
              <w:t>Version</w:t>
            </w:r>
          </w:p>
        </w:tc>
        <w:tc>
          <w:tcPr>
            <w:tcW w:w="1588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67C6A8BD" w14:textId="5E66F21F" w:rsidR="00B17BB3" w:rsidRPr="000154ED" w:rsidRDefault="000154ED" w:rsidP="00F01839">
            <w:pPr>
              <w:pStyle w:val="TabelleKopf"/>
            </w:pPr>
            <w:r w:rsidRPr="000154ED">
              <w:t>Date</w:t>
            </w:r>
          </w:p>
        </w:tc>
        <w:tc>
          <w:tcPr>
            <w:tcW w:w="1871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4B445026" w14:textId="2E6380EE" w:rsidR="00B17BB3" w:rsidRPr="000154ED" w:rsidRDefault="00B17BB3" w:rsidP="00F01839">
            <w:pPr>
              <w:pStyle w:val="TabelleKopf"/>
            </w:pPr>
            <w:r w:rsidRPr="000154ED">
              <w:t>Aut</w:t>
            </w:r>
            <w:r w:rsidR="000154ED" w:rsidRPr="000154ED">
              <w:t>h</w:t>
            </w:r>
            <w:r w:rsidRPr="000154ED">
              <w:t>or</w:t>
            </w:r>
          </w:p>
        </w:tc>
        <w:tc>
          <w:tcPr>
            <w:tcW w:w="4445" w:type="dxa"/>
            <w:tcBorders>
              <w:left w:val="nil"/>
              <w:bottom w:val="single" w:sz="4" w:space="0" w:color="35667C"/>
              <w:right w:val="nil"/>
            </w:tcBorders>
            <w:vAlign w:val="center"/>
          </w:tcPr>
          <w:p w14:paraId="16C39474" w14:textId="59743996" w:rsidR="00B17BB3" w:rsidRPr="000154ED" w:rsidRDefault="000154ED" w:rsidP="00F01839">
            <w:pPr>
              <w:pStyle w:val="TabelleKopf"/>
            </w:pPr>
            <w:r w:rsidRPr="000154ED">
              <w:t>Comments</w:t>
            </w:r>
          </w:p>
        </w:tc>
      </w:tr>
      <w:tr w:rsidR="00B17BB3" w:rsidRPr="00287A35" w14:paraId="04543C89" w14:textId="77777777" w:rsidTr="003B0178">
        <w:trPr>
          <w:trHeight w:val="397"/>
          <w:tblHeader/>
        </w:trPr>
        <w:tc>
          <w:tcPr>
            <w:tcW w:w="1276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1E05DCEC" w14:textId="4C1B8125" w:rsidR="00B17BB3" w:rsidRPr="00F44C6D" w:rsidRDefault="00EB196E" w:rsidP="00F44C6D">
            <w:r w:rsidRPr="00F44C6D">
              <w:t>V</w:t>
            </w:r>
            <w:r w:rsidR="00B17BB3" w:rsidRPr="00F44C6D">
              <w:t>1</w:t>
            </w:r>
            <w:r w:rsidRPr="00F44C6D">
              <w:t>.0</w:t>
            </w:r>
          </w:p>
        </w:tc>
        <w:tc>
          <w:tcPr>
            <w:tcW w:w="1588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61F91A5B" w14:textId="57B90DC9" w:rsidR="00B17BB3" w:rsidRPr="00F44C6D" w:rsidRDefault="00B1090A" w:rsidP="00F44C6D">
            <w:r>
              <w:rPr>
                <w:rFonts w:eastAsia="宋体"/>
              </w:rPr>
              <w:t>16</w:t>
            </w:r>
            <w:r w:rsidR="00FB69D4">
              <w:t>/0</w:t>
            </w:r>
            <w:r w:rsidR="00FB69D4">
              <w:rPr>
                <w:rFonts w:eastAsia="宋体" w:hint="eastAsia"/>
              </w:rPr>
              <w:t>4</w:t>
            </w:r>
            <w:r w:rsidR="00FB69D4">
              <w:t>/202</w:t>
            </w:r>
            <w:r>
              <w:t>5</w:t>
            </w:r>
          </w:p>
        </w:tc>
        <w:tc>
          <w:tcPr>
            <w:tcW w:w="1871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2C74FFFC" w14:textId="01D77BCC" w:rsidR="00B17BB3" w:rsidRPr="001C418C" w:rsidRDefault="00182D7A" w:rsidP="00F44C6D">
            <w:pPr>
              <w:rPr>
                <w:lang w:val="en-US"/>
              </w:rPr>
            </w:pPr>
            <w:r>
              <w:t>Baobao Gao</w:t>
            </w:r>
          </w:p>
        </w:tc>
        <w:tc>
          <w:tcPr>
            <w:tcW w:w="4445" w:type="dxa"/>
            <w:tcBorders>
              <w:left w:val="nil"/>
              <w:bottom w:val="dashed" w:sz="4" w:space="0" w:color="35667C"/>
              <w:right w:val="nil"/>
            </w:tcBorders>
            <w:vAlign w:val="center"/>
          </w:tcPr>
          <w:p w14:paraId="1F8D21BE" w14:textId="0ECCCB57" w:rsidR="00B17BB3" w:rsidRPr="00FD52E5" w:rsidRDefault="00B17BB3" w:rsidP="00636D1B">
            <w:pPr>
              <w:pStyle w:val="Beispiel"/>
            </w:pPr>
          </w:p>
        </w:tc>
      </w:tr>
      <w:tr w:rsidR="00B17BB3" w:rsidRPr="00287A35" w14:paraId="3836C2BE" w14:textId="77777777" w:rsidTr="003B0178">
        <w:trPr>
          <w:trHeight w:val="397"/>
          <w:tblHeader/>
        </w:trPr>
        <w:tc>
          <w:tcPr>
            <w:tcW w:w="1276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2EA30453" w14:textId="4CF82DA9" w:rsidR="00B17BB3" w:rsidRPr="00FD52E5" w:rsidRDefault="00B17BB3" w:rsidP="003B0178"/>
        </w:tc>
        <w:tc>
          <w:tcPr>
            <w:tcW w:w="1588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3EE9B29A" w14:textId="31DB8132" w:rsidR="00B17BB3" w:rsidRPr="00FD52E5" w:rsidRDefault="00B17BB3" w:rsidP="003B0178"/>
        </w:tc>
        <w:tc>
          <w:tcPr>
            <w:tcW w:w="1871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26759E9B" w14:textId="5508135C" w:rsidR="00B17BB3" w:rsidRPr="00FD52E5" w:rsidRDefault="00B17BB3" w:rsidP="003B0178"/>
        </w:tc>
        <w:tc>
          <w:tcPr>
            <w:tcW w:w="4445" w:type="dxa"/>
            <w:tcBorders>
              <w:top w:val="dashed" w:sz="4" w:space="0" w:color="35667C"/>
              <w:left w:val="nil"/>
              <w:bottom w:val="dashed" w:sz="4" w:space="0" w:color="35667C"/>
              <w:right w:val="nil"/>
            </w:tcBorders>
            <w:vAlign w:val="center"/>
          </w:tcPr>
          <w:p w14:paraId="09525FED" w14:textId="41F3DB1A" w:rsidR="00B17BB3" w:rsidRPr="00FD52E5" w:rsidRDefault="00B17BB3" w:rsidP="003B0178"/>
        </w:tc>
      </w:tr>
      <w:tr w:rsidR="00B17BB3" w:rsidRPr="00287A35" w14:paraId="0F7F1FE6" w14:textId="77777777" w:rsidTr="003B0178">
        <w:trPr>
          <w:trHeight w:val="397"/>
          <w:tblHeader/>
        </w:trPr>
        <w:tc>
          <w:tcPr>
            <w:tcW w:w="1276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27D9BCFB" w14:textId="77777777" w:rsidR="00B17BB3" w:rsidRPr="00FD52E5" w:rsidRDefault="00B17BB3" w:rsidP="003B0178"/>
        </w:tc>
        <w:tc>
          <w:tcPr>
            <w:tcW w:w="1588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6733A75F" w14:textId="77777777" w:rsidR="00B17BB3" w:rsidRPr="00FD52E5" w:rsidRDefault="00B17BB3" w:rsidP="003B0178"/>
        </w:tc>
        <w:tc>
          <w:tcPr>
            <w:tcW w:w="1871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43A8DE93" w14:textId="77777777" w:rsidR="00B17BB3" w:rsidRPr="00FD52E5" w:rsidRDefault="00B17BB3" w:rsidP="003B0178"/>
        </w:tc>
        <w:tc>
          <w:tcPr>
            <w:tcW w:w="4445" w:type="dxa"/>
            <w:tcBorders>
              <w:top w:val="dashed" w:sz="4" w:space="0" w:color="35667C"/>
              <w:left w:val="nil"/>
              <w:right w:val="nil"/>
            </w:tcBorders>
            <w:vAlign w:val="center"/>
          </w:tcPr>
          <w:p w14:paraId="406F78EE" w14:textId="77777777" w:rsidR="00B17BB3" w:rsidRPr="00FD52E5" w:rsidRDefault="00B17BB3" w:rsidP="003B0178"/>
        </w:tc>
      </w:tr>
    </w:tbl>
    <w:p w14:paraId="27F8BC4B" w14:textId="5085827D" w:rsidR="00933757" w:rsidRDefault="00933757" w:rsidP="006B7B37">
      <w:pPr>
        <w:pStyle w:val="MetadatenHeadline"/>
        <w:rPr>
          <w:lang w:val="de-DE"/>
        </w:rPr>
      </w:pPr>
    </w:p>
    <w:p w14:paraId="63B11F83" w14:textId="77777777" w:rsidR="00853F16" w:rsidRDefault="00853F16" w:rsidP="006B7B37">
      <w:pPr>
        <w:pStyle w:val="MetadatenHeadline"/>
        <w:rPr>
          <w:lang w:val="de-DE"/>
        </w:rPr>
      </w:pPr>
    </w:p>
    <w:p w14:paraId="1D12BEA8" w14:textId="77777777" w:rsidR="00853F16" w:rsidRPr="00123AF7" w:rsidRDefault="00853F16" w:rsidP="006B7B37">
      <w:pPr>
        <w:pStyle w:val="MetadatenHeadline"/>
        <w:rPr>
          <w:lang w:val="de-DE"/>
        </w:rPr>
      </w:pPr>
    </w:p>
    <w:p w14:paraId="505ABB41" w14:textId="58428ABC" w:rsidR="007E33AF" w:rsidRPr="002972D5" w:rsidRDefault="00853F16" w:rsidP="002972D5">
      <w:pPr>
        <w:rPr>
          <w:rFonts w:cs="Arial"/>
          <w:b/>
          <w:color w:val="35667C"/>
        </w:rPr>
      </w:pPr>
      <w:r>
        <w:br w:type="page"/>
      </w:r>
    </w:p>
    <w:p w14:paraId="3892A422" w14:textId="51843CC3" w:rsidR="006F1701" w:rsidRDefault="00583C9A" w:rsidP="006F1701">
      <w:pPr>
        <w:pStyle w:val="Heading1"/>
      </w:pPr>
      <w:bookmarkStart w:id="6" w:name="_Berechtigungskonzept"/>
      <w:bookmarkStart w:id="7" w:name="_Toc159412408"/>
      <w:bookmarkStart w:id="8" w:name="_Toc370923308"/>
      <w:bookmarkStart w:id="9" w:name="_Toc400636098"/>
      <w:bookmarkEnd w:id="6"/>
      <w:r>
        <w:lastRenderedPageBreak/>
        <w:t>Technical Architecture</w:t>
      </w:r>
    </w:p>
    <w:p w14:paraId="20FFCABD" w14:textId="77777777" w:rsidR="00583C9A" w:rsidRDefault="00583C9A" w:rsidP="00583C9A"/>
    <w:p w14:paraId="60899599" w14:textId="77777777" w:rsidR="005D0571" w:rsidRDefault="005D0571" w:rsidP="005D0571">
      <w:pPr>
        <w:pStyle w:val="ListParagraph"/>
      </w:pPr>
    </w:p>
    <w:bookmarkEnd w:id="7"/>
    <w:p w14:paraId="025332FD" w14:textId="79AE5336" w:rsidR="00023B23" w:rsidRDefault="00216C10" w:rsidP="00F51945">
      <w:pPr>
        <w:pStyle w:val="Heading1"/>
      </w:pPr>
      <w:r>
        <w:lastRenderedPageBreak/>
        <w:t>ABAP</w:t>
      </w:r>
    </w:p>
    <w:p w14:paraId="57B0D8D1" w14:textId="77777777" w:rsidR="00CC1F6F" w:rsidRDefault="00CC1F6F" w:rsidP="00CC1F6F"/>
    <w:p w14:paraId="613EA4D8" w14:textId="32B42DBA" w:rsidR="00937510" w:rsidRPr="00937510" w:rsidRDefault="00937510" w:rsidP="00216C10">
      <w:pPr>
        <w:pStyle w:val="Heading2"/>
        <w:rPr>
          <w:rStyle w:val="Hyperlink"/>
          <w:color w:val="35667C"/>
          <w:u w:val="none"/>
        </w:rPr>
      </w:pPr>
      <w:r w:rsidRPr="00937510">
        <w:rPr>
          <w:rStyle w:val="Hyperlink"/>
          <w:color w:val="35667C"/>
          <w:u w:val="none"/>
        </w:rPr>
        <w:t>Project Design</w:t>
      </w:r>
      <w:r w:rsidR="009A1DD1" w:rsidRPr="00937510">
        <w:rPr>
          <w:rStyle w:val="Hyperlink"/>
          <w:color w:val="35667C"/>
          <w:u w:val="none"/>
        </w:rPr>
        <w:t xml:space="preserve"> </w:t>
      </w:r>
      <w:r w:rsidR="009A1DD1">
        <w:rPr>
          <w:rStyle w:val="Hyperlink"/>
          <w:color w:val="35667C"/>
          <w:u w:val="none"/>
        </w:rPr>
        <w:t>B</w:t>
      </w:r>
      <w:r w:rsidR="009A1DD1" w:rsidRPr="00F05D3C">
        <w:rPr>
          <w:rStyle w:val="Hyperlink"/>
          <w:color w:val="35667C"/>
          <w:u w:val="none"/>
        </w:rPr>
        <w:t>rief</w:t>
      </w:r>
    </w:p>
    <w:p w14:paraId="0472B9D2" w14:textId="404F4CFC" w:rsidR="00693B29" w:rsidRDefault="00A45C6B" w:rsidP="00693B2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693B29">
        <w:rPr>
          <w:rFonts w:ascii="Calibri" w:hAnsi="Calibri" w:cs="Calibri"/>
          <w:color w:val="000000"/>
          <w:sz w:val="22"/>
          <w:szCs w:val="22"/>
        </w:rPr>
        <w:t>Able to assign same portfolio items under multi planning round initiatives.</w:t>
      </w:r>
    </w:p>
    <w:p w14:paraId="0779A2B7" w14:textId="28551E19" w:rsidR="00A45C6B" w:rsidRDefault="00A45C6B" w:rsidP="00A45C6B">
      <w:pPr>
        <w:rPr>
          <w:rFonts w:ascii="Calibri" w:hAnsi="Calibri" w:cs="Calibri"/>
          <w:color w:val="000000"/>
          <w:sz w:val="22"/>
          <w:szCs w:val="22"/>
        </w:rPr>
      </w:pPr>
    </w:p>
    <w:p w14:paraId="6B3B355D" w14:textId="77777777" w:rsidR="002404DD" w:rsidRDefault="002404DD" w:rsidP="002404DD">
      <w:pPr>
        <w:pStyle w:val="Heading2"/>
        <w:numPr>
          <w:ilvl w:val="1"/>
          <w:numId w:val="2"/>
        </w:numPr>
      </w:pPr>
      <w:r w:rsidRPr="007A2683">
        <w:t>Enhancement</w:t>
      </w:r>
    </w:p>
    <w:p w14:paraId="14BD8006" w14:textId="067F7C76" w:rsidR="00D21141" w:rsidRPr="008E774D" w:rsidRDefault="00D21141" w:rsidP="008E774D">
      <w:r>
        <w:t xml:space="preserve">         </w:t>
      </w:r>
      <w:r w:rsidR="008E774D">
        <w:t xml:space="preserve">         </w:t>
      </w:r>
    </w:p>
    <w:p w14:paraId="7FC7DE00" w14:textId="77777777" w:rsidR="002404DD" w:rsidRPr="00C368E4" w:rsidRDefault="002404DD" w:rsidP="002404DD">
      <w:pPr>
        <w:pStyle w:val="ListParagraph"/>
        <w:numPr>
          <w:ilvl w:val="0"/>
          <w:numId w:val="92"/>
        </w:numPr>
        <w:spacing w:after="160" w:line="256" w:lineRule="auto"/>
        <w:rPr>
          <w:bCs/>
        </w:rPr>
      </w:pPr>
      <w:r>
        <w:rPr>
          <w:bCs/>
        </w:rPr>
        <w:t>SE20</w:t>
      </w:r>
      <w:r w:rsidRPr="00C368E4">
        <w:rPr>
          <w:bCs/>
        </w:rPr>
        <w:t xml:space="preserve"> transaction to</w:t>
      </w:r>
      <w:r>
        <w:rPr>
          <w:bCs/>
        </w:rPr>
        <w:t xml:space="preserve"> view Enhancements</w:t>
      </w:r>
      <w:r w:rsidRPr="00C368E4">
        <w:rPr>
          <w:bCs/>
        </w:rPr>
        <w:t>.</w:t>
      </w:r>
    </w:p>
    <w:p w14:paraId="67480074" w14:textId="77777777" w:rsidR="00E855AF" w:rsidRPr="008E774D" w:rsidRDefault="00E855AF" w:rsidP="008E774D">
      <w:r>
        <w:t xml:space="preserve">         </w:t>
      </w:r>
    </w:p>
    <w:tbl>
      <w:tblPr>
        <w:tblStyle w:val="TableGrid"/>
        <w:tblW w:w="7300" w:type="dxa"/>
        <w:tblInd w:w="714" w:type="dxa"/>
        <w:tblLayout w:type="fixed"/>
        <w:tblLook w:val="04A0" w:firstRow="1" w:lastRow="0" w:firstColumn="1" w:lastColumn="0" w:noHBand="0" w:noVBand="1"/>
      </w:tblPr>
      <w:tblGrid>
        <w:gridCol w:w="2126"/>
        <w:gridCol w:w="2268"/>
        <w:gridCol w:w="2906"/>
      </w:tblGrid>
      <w:tr w:rsidR="00E855AF" w14:paraId="047836B2" w14:textId="77777777" w:rsidTr="005E795E">
        <w:tc>
          <w:tcPr>
            <w:tcW w:w="2126" w:type="dxa"/>
          </w:tcPr>
          <w:p w14:paraId="50465C33" w14:textId="77777777" w:rsidR="00E855AF" w:rsidRPr="00D027C2" w:rsidRDefault="00E855AF" w:rsidP="005E795E">
            <w:pPr>
              <w:rPr>
                <w:b/>
                <w:bCs/>
              </w:rPr>
            </w:pPr>
            <w:r>
              <w:rPr>
                <w:b/>
                <w:bCs/>
              </w:rPr>
              <w:t>BADI</w:t>
            </w:r>
          </w:p>
        </w:tc>
        <w:tc>
          <w:tcPr>
            <w:tcW w:w="2268" w:type="dxa"/>
          </w:tcPr>
          <w:p w14:paraId="364BE63F" w14:textId="77777777" w:rsidR="00E855AF" w:rsidRDefault="00E855AF" w:rsidP="005E795E">
            <w:pPr>
              <w:ind w:left="0"/>
            </w:pPr>
            <w:r w:rsidRPr="00D027C2">
              <w:rPr>
                <w:b/>
                <w:bCs/>
              </w:rPr>
              <w:t>Enhancement Implementation</w:t>
            </w:r>
          </w:p>
        </w:tc>
        <w:tc>
          <w:tcPr>
            <w:tcW w:w="2906" w:type="dxa"/>
            <w:tcBorders>
              <w:right w:val="single" w:sz="4" w:space="0" w:color="auto"/>
            </w:tcBorders>
          </w:tcPr>
          <w:p w14:paraId="18CCD0F0" w14:textId="77777777" w:rsidR="00E855AF" w:rsidRDefault="00E855AF" w:rsidP="005E795E">
            <w:pPr>
              <w:ind w:left="0"/>
            </w:pPr>
            <w:r>
              <w:rPr>
                <w:b/>
                <w:bCs/>
              </w:rPr>
              <w:t>Short Description</w:t>
            </w:r>
          </w:p>
        </w:tc>
      </w:tr>
      <w:tr w:rsidR="00E855AF" w:rsidRPr="00F25CCC" w14:paraId="610A02EE" w14:textId="77777777" w:rsidTr="005E795E">
        <w:tc>
          <w:tcPr>
            <w:tcW w:w="2126" w:type="dxa"/>
          </w:tcPr>
          <w:p w14:paraId="12D70449" w14:textId="77777777" w:rsidR="00E855AF" w:rsidRPr="00D53D7A" w:rsidRDefault="00E855AF" w:rsidP="005E795E">
            <w:pPr>
              <w:rPr>
                <w:rFonts w:cs="Arial"/>
                <w:sz w:val="20"/>
                <w:szCs w:val="20"/>
              </w:rPr>
            </w:pPr>
            <w:r w:rsidRPr="00D53D7A">
              <w:rPr>
                <w:rFonts w:cs="Arial"/>
                <w:sz w:val="20"/>
                <w:szCs w:val="20"/>
              </w:rPr>
              <w:t>/CPD/BADI_INTRINSIC_STRUCTURES</w:t>
            </w:r>
          </w:p>
        </w:tc>
        <w:tc>
          <w:tcPr>
            <w:tcW w:w="2268" w:type="dxa"/>
          </w:tcPr>
          <w:p w14:paraId="5DCC3225" w14:textId="77777777" w:rsidR="00E855AF" w:rsidRPr="00192739" w:rsidRDefault="00E855AF" w:rsidP="005E795E">
            <w:pPr>
              <w:rPr>
                <w:rFonts w:cs="Arial"/>
                <w:sz w:val="20"/>
                <w:szCs w:val="20"/>
                <w:lang w:val="en-US"/>
              </w:rPr>
            </w:pPr>
            <w:r w:rsidRPr="00D53D7A">
              <w:rPr>
                <w:rFonts w:cs="Arial"/>
                <w:sz w:val="20"/>
                <w:szCs w:val="20"/>
              </w:rPr>
              <w:t>ZCON_CPMIE_INTRINSIC_STRUCTUR</w:t>
            </w:r>
          </w:p>
        </w:tc>
        <w:tc>
          <w:tcPr>
            <w:tcW w:w="2906" w:type="dxa"/>
          </w:tcPr>
          <w:p w14:paraId="7DAC962C" w14:textId="77777777" w:rsidR="00E855AF" w:rsidRPr="00D027C2" w:rsidRDefault="00E855AF" w:rsidP="005E795E">
            <w:pPr>
              <w:ind w:left="0"/>
              <w:rPr>
                <w:rFonts w:cs="Arial"/>
                <w:sz w:val="20"/>
                <w:szCs w:val="20"/>
              </w:rPr>
            </w:pPr>
            <w:r w:rsidRPr="00D53D7A">
              <w:rPr>
                <w:rFonts w:cs="Arial"/>
                <w:sz w:val="20"/>
                <w:szCs w:val="20"/>
              </w:rPr>
              <w:t>Additional Object Types ('ZPD')</w:t>
            </w:r>
          </w:p>
        </w:tc>
      </w:tr>
    </w:tbl>
    <w:p w14:paraId="4C756700" w14:textId="77777777" w:rsidR="00E855AF" w:rsidRPr="00E855AF" w:rsidRDefault="00E855AF" w:rsidP="00E855AF">
      <w:pPr>
        <w:pStyle w:val="ListParagraph"/>
        <w:spacing w:after="160" w:line="256" w:lineRule="auto"/>
        <w:rPr>
          <w:bCs/>
        </w:rPr>
      </w:pPr>
    </w:p>
    <w:p w14:paraId="4B5D3550" w14:textId="2EA35EB7" w:rsidR="00E855AF" w:rsidRDefault="00E855AF" w:rsidP="00E855AF">
      <w:pPr>
        <w:pStyle w:val="ListParagraph"/>
        <w:numPr>
          <w:ilvl w:val="0"/>
          <w:numId w:val="92"/>
        </w:numPr>
        <w:spacing w:after="160" w:line="256" w:lineRule="auto"/>
        <w:rPr>
          <w:bCs/>
        </w:rPr>
      </w:pPr>
      <w:r>
        <w:t>SM30</w:t>
      </w:r>
      <w:r w:rsidRPr="00C368E4">
        <w:rPr>
          <w:bCs/>
        </w:rPr>
        <w:t xml:space="preserve"> transaction to</w:t>
      </w:r>
      <w:r>
        <w:rPr>
          <w:bCs/>
        </w:rPr>
        <w:t xml:space="preserve"> </w:t>
      </w:r>
      <w:r w:rsidRPr="003B5B94">
        <w:t xml:space="preserve">maintain </w:t>
      </w:r>
      <w:r>
        <w:t xml:space="preserve">table </w:t>
      </w:r>
      <w:r w:rsidRPr="00435DB0">
        <w:t xml:space="preserve">' </w:t>
      </w:r>
      <w:r w:rsidRPr="00DB32FB">
        <w:t>ZUTILT_MULTICOMP</w:t>
      </w:r>
      <w:r w:rsidRPr="00435DB0">
        <w:rPr>
          <w:b/>
          <w:i/>
        </w:rPr>
        <w:t xml:space="preserve"> </w:t>
      </w:r>
      <w:r w:rsidRPr="00435DB0">
        <w:t>'</w:t>
      </w:r>
    </w:p>
    <w:p w14:paraId="51D31341" w14:textId="77777777" w:rsidR="00E855AF" w:rsidRPr="00412A7D" w:rsidRDefault="00E855AF" w:rsidP="00E855AF">
      <w:r>
        <w:t xml:space="preserve">       </w:t>
      </w:r>
    </w:p>
    <w:tbl>
      <w:tblPr>
        <w:tblStyle w:val="TableGrid"/>
        <w:tblW w:w="7229" w:type="dxa"/>
        <w:tblInd w:w="714" w:type="dxa"/>
        <w:tblLayout w:type="fixed"/>
        <w:tblLook w:val="04A0" w:firstRow="1" w:lastRow="0" w:firstColumn="1" w:lastColumn="0" w:noHBand="0" w:noVBand="1"/>
      </w:tblPr>
      <w:tblGrid>
        <w:gridCol w:w="2835"/>
        <w:gridCol w:w="2552"/>
        <w:gridCol w:w="1842"/>
      </w:tblGrid>
      <w:tr w:rsidR="00E855AF" w14:paraId="59B49A69" w14:textId="77777777" w:rsidTr="005E795E">
        <w:tc>
          <w:tcPr>
            <w:tcW w:w="2835" w:type="dxa"/>
          </w:tcPr>
          <w:p w14:paraId="2996929C" w14:textId="77777777" w:rsidR="00E855AF" w:rsidRPr="00517EA0" w:rsidRDefault="00E855AF" w:rsidP="005E795E">
            <w:r w:rsidRPr="005506D5">
              <w:t>Implementation Class</w:t>
            </w:r>
          </w:p>
        </w:tc>
        <w:tc>
          <w:tcPr>
            <w:tcW w:w="2552" w:type="dxa"/>
          </w:tcPr>
          <w:p w14:paraId="10833707" w14:textId="77777777" w:rsidR="00E855AF" w:rsidRDefault="00E855AF" w:rsidP="005E795E">
            <w:r w:rsidRPr="005506D5">
              <w:t>Method</w:t>
            </w:r>
          </w:p>
        </w:tc>
        <w:tc>
          <w:tcPr>
            <w:tcW w:w="1842" w:type="dxa"/>
          </w:tcPr>
          <w:p w14:paraId="14E2BE8B" w14:textId="77777777" w:rsidR="00E855AF" w:rsidRPr="005506D5" w:rsidRDefault="00E855AF" w:rsidP="005E795E">
            <w:r w:rsidRPr="005506D5">
              <w:rPr>
                <w:rFonts w:hint="eastAsia"/>
              </w:rPr>
              <w:t>Short</w:t>
            </w:r>
            <w:r>
              <w:t xml:space="preserve"> Description</w:t>
            </w:r>
          </w:p>
        </w:tc>
      </w:tr>
      <w:tr w:rsidR="00E855AF" w14:paraId="61C718B3" w14:textId="77777777" w:rsidTr="005E795E">
        <w:tc>
          <w:tcPr>
            <w:tcW w:w="2835" w:type="dxa"/>
          </w:tcPr>
          <w:p w14:paraId="009485AA" w14:textId="77777777" w:rsidR="00E855AF" w:rsidRPr="00D53D7A" w:rsidRDefault="00E855AF" w:rsidP="005E795E">
            <w:pPr>
              <w:rPr>
                <w:rFonts w:cs="Arial"/>
                <w:sz w:val="20"/>
                <w:szCs w:val="20"/>
              </w:rPr>
            </w:pPr>
            <w:r w:rsidRPr="00D53D7A">
              <w:rPr>
                <w:rFonts w:cs="Arial"/>
                <w:sz w:val="20"/>
                <w:szCs w:val="20"/>
              </w:rPr>
              <w:t>ZCL_CON_CPM_BADI_INTR_STRUCTUR</w:t>
            </w:r>
          </w:p>
        </w:tc>
        <w:tc>
          <w:tcPr>
            <w:tcW w:w="2552" w:type="dxa"/>
          </w:tcPr>
          <w:p w14:paraId="5CD8843A" w14:textId="77777777" w:rsidR="00E855AF" w:rsidRPr="00D53D7A" w:rsidRDefault="00E855AF" w:rsidP="005E795E">
            <w:pPr>
              <w:rPr>
                <w:rFonts w:cs="Arial"/>
                <w:sz w:val="20"/>
                <w:szCs w:val="20"/>
              </w:rPr>
            </w:pPr>
            <w:r w:rsidRPr="00D53D7A">
              <w:rPr>
                <w:rFonts w:cs="Arial"/>
                <w:sz w:val="20"/>
                <w:szCs w:val="20"/>
              </w:rPr>
              <w:t>/CPD/IF_INTRINSIC_STRUCTURES</w:t>
            </w:r>
            <w:r w:rsidRPr="00D53D7A">
              <w:rPr>
                <w:rFonts w:cs="Arial"/>
              </w:rPr>
              <w:t>~</w:t>
            </w:r>
            <w:r w:rsidRPr="00D53D7A">
              <w:rPr>
                <w:rFonts w:cs="Arial"/>
                <w:sz w:val="20"/>
                <w:szCs w:val="20"/>
              </w:rPr>
              <w:t>FILL_CHILD_TYPES_BY_HEADER</w:t>
            </w:r>
          </w:p>
        </w:tc>
        <w:tc>
          <w:tcPr>
            <w:tcW w:w="1842" w:type="dxa"/>
          </w:tcPr>
          <w:p w14:paraId="79558B1F" w14:textId="77777777" w:rsidR="00E855AF" w:rsidRPr="00D53D7A" w:rsidRDefault="00E855AF" w:rsidP="005E795E">
            <w:pPr>
              <w:rPr>
                <w:rFonts w:cs="Arial"/>
                <w:sz w:val="20"/>
                <w:szCs w:val="20"/>
              </w:rPr>
            </w:pPr>
            <w:r w:rsidRPr="00D53D7A">
              <w:rPr>
                <w:rFonts w:cs="Arial"/>
                <w:sz w:val="20"/>
                <w:szCs w:val="20"/>
              </w:rPr>
              <w:t>Fill the child types to include in hierarchy</w:t>
            </w:r>
          </w:p>
        </w:tc>
      </w:tr>
    </w:tbl>
    <w:p w14:paraId="5F27EBC5" w14:textId="2E971D67" w:rsidR="008E774D" w:rsidRDefault="00103BEA" w:rsidP="008E774D">
      <w:r>
        <w:t xml:space="preserve">           </w:t>
      </w:r>
    </w:p>
    <w:p w14:paraId="4CA3F97A" w14:textId="2DB13D46" w:rsidR="00103BEA" w:rsidRDefault="00103BEA" w:rsidP="008E774D">
      <w:r>
        <w:t xml:space="preserve">            </w:t>
      </w:r>
      <w:r w:rsidRPr="005506D5">
        <w:t>The configuration is as follows</w:t>
      </w:r>
    </w:p>
    <w:p w14:paraId="6C3422D3" w14:textId="5D456106" w:rsidR="00103BEA" w:rsidRPr="008E774D" w:rsidRDefault="00103BEA" w:rsidP="008E774D">
      <w:r>
        <w:t xml:space="preserve">            </w:t>
      </w:r>
      <w:r w:rsidRPr="00103BEA">
        <w:rPr>
          <w:noProof/>
        </w:rPr>
        <w:drawing>
          <wp:inline distT="0" distB="0" distL="0" distR="0" wp14:anchorId="49A81392" wp14:editId="272E9F76">
            <wp:extent cx="4828721" cy="24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875" cy="24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1FC" w14:textId="62BB5BBC" w:rsidR="00E855AF" w:rsidRDefault="00E855AF" w:rsidP="00E855AF">
      <w:pPr>
        <w:pStyle w:val="Heading3"/>
      </w:pPr>
      <w:r w:rsidRPr="00E855AF">
        <w:t xml:space="preserve">/CPD/BADI_INTRINSIC_STRUCTURES </w:t>
      </w:r>
      <w:r>
        <w:t>–</w:t>
      </w:r>
      <w:r w:rsidRPr="003B5B94">
        <w:t xml:space="preserve"> Enhancement</w:t>
      </w:r>
    </w:p>
    <w:p w14:paraId="44F63EE4" w14:textId="77777777" w:rsidR="000470C6" w:rsidRPr="000470C6" w:rsidRDefault="000470C6" w:rsidP="000470C6"/>
    <w:p w14:paraId="5D2F97E2" w14:textId="273FC257" w:rsidR="00E855AF" w:rsidRPr="00F15C5B" w:rsidRDefault="00F15C5B" w:rsidP="00F15C5B">
      <w:pPr>
        <w:pStyle w:val="ListParagraph"/>
        <w:numPr>
          <w:ilvl w:val="0"/>
          <w:numId w:val="92"/>
        </w:numPr>
        <w:spacing w:after="160" w:line="256" w:lineRule="auto"/>
      </w:pPr>
      <w:r w:rsidRPr="00F15C5B">
        <w:rPr>
          <w:bCs/>
        </w:rPr>
        <w:t>Additional Object Types ('ZPD')</w:t>
      </w:r>
    </w:p>
    <w:p w14:paraId="6BA919C8" w14:textId="7A72D00D" w:rsidR="00F15C5B" w:rsidRDefault="00F15C5B" w:rsidP="00F15C5B">
      <w:pPr>
        <w:pStyle w:val="ListParagraph"/>
        <w:spacing w:after="160" w:line="256" w:lineRule="auto"/>
      </w:pPr>
      <w:r w:rsidRPr="00F15C5B">
        <w:rPr>
          <w:noProof/>
        </w:rPr>
        <w:lastRenderedPageBreak/>
        <w:drawing>
          <wp:inline distT="0" distB="0" distL="0" distR="0" wp14:anchorId="21A4870C" wp14:editId="2EAD8321">
            <wp:extent cx="5276219" cy="2229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69" cy="22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8826" w14:textId="77777777" w:rsidR="005E59C8" w:rsidRDefault="005E59C8" w:rsidP="005E59C8">
      <w:pPr>
        <w:pStyle w:val="ListParagraph"/>
        <w:numPr>
          <w:ilvl w:val="0"/>
          <w:numId w:val="92"/>
        </w:numPr>
        <w:spacing w:after="160" w:line="256" w:lineRule="auto"/>
        <w:rPr>
          <w:bCs/>
        </w:rPr>
      </w:pPr>
      <w:r w:rsidRPr="005E59C8">
        <w:rPr>
          <w:rFonts w:hint="eastAsia"/>
          <w:bCs/>
        </w:rPr>
        <w:t>F</w:t>
      </w:r>
      <w:r w:rsidRPr="005E59C8">
        <w:rPr>
          <w:bCs/>
        </w:rPr>
        <w:t>ilter on retrieving project structure, only display WBS elements which is linked to current CPM master project with object type “0WBS”.</w:t>
      </w:r>
    </w:p>
    <w:p w14:paraId="491CF888" w14:textId="31F2D396" w:rsidR="005E59C8" w:rsidRDefault="005E59C8" w:rsidP="005E59C8">
      <w:pPr>
        <w:pStyle w:val="ListParagraph"/>
        <w:spacing w:after="160" w:line="256" w:lineRule="auto"/>
        <w:rPr>
          <w:bCs/>
        </w:rPr>
      </w:pPr>
      <w:r>
        <w:rPr>
          <w:bCs/>
        </w:rPr>
        <w:t xml:space="preserve">Step1 Copy standard class </w:t>
      </w:r>
      <w:r w:rsidRPr="00F15C5B">
        <w:rPr>
          <w:bCs/>
        </w:rPr>
        <w:t>'</w:t>
      </w:r>
      <w:r w:rsidR="008E0030" w:rsidRPr="008E0030">
        <w:t xml:space="preserve">/CPD/CL_PS_OBJECT_API </w:t>
      </w:r>
      <w:r w:rsidRPr="00F15C5B">
        <w:rPr>
          <w:bCs/>
        </w:rPr>
        <w:t>'</w:t>
      </w:r>
      <w:r>
        <w:t xml:space="preserve"> to </w:t>
      </w:r>
      <w:r w:rsidRPr="00F15C5B">
        <w:rPr>
          <w:bCs/>
        </w:rPr>
        <w:t>'</w:t>
      </w:r>
      <w:r w:rsidR="008E0030" w:rsidRPr="008E0030">
        <w:t xml:space="preserve"> </w:t>
      </w:r>
      <w:r w:rsidR="008E0030" w:rsidRPr="008E0030">
        <w:rPr>
          <w:bCs/>
        </w:rPr>
        <w:t>ZDE_CL_CON_CPM_PS_OBJECT_LINK</w:t>
      </w:r>
      <w:r w:rsidR="008E0030" w:rsidRPr="00F15C5B">
        <w:rPr>
          <w:bCs/>
        </w:rPr>
        <w:t>'</w:t>
      </w:r>
    </w:p>
    <w:p w14:paraId="3C816A58" w14:textId="13FC9099" w:rsidR="005E59C8" w:rsidRDefault="005E59C8" w:rsidP="005E59C8">
      <w:pPr>
        <w:pStyle w:val="ListParagraph"/>
        <w:spacing w:after="160" w:line="256" w:lineRule="auto"/>
        <w:rPr>
          <w:bCs/>
        </w:rPr>
      </w:pPr>
      <w:r>
        <w:rPr>
          <w:bCs/>
        </w:rPr>
        <w:t xml:space="preserve">Step2 </w:t>
      </w:r>
      <w:r w:rsidR="008E0030">
        <w:rPr>
          <w:bCs/>
        </w:rPr>
        <w:t xml:space="preserve">Method </w:t>
      </w:r>
      <w:r w:rsidR="004F6EAB" w:rsidRPr="00F15C5B">
        <w:rPr>
          <w:bCs/>
        </w:rPr>
        <w:t>'</w:t>
      </w:r>
      <w:r w:rsidR="008E0030" w:rsidRPr="008E0030">
        <w:rPr>
          <w:bCs/>
        </w:rPr>
        <w:t>/CPD/IF_COMMON_ACCESS_API~GET_HIERARCHY</w:t>
      </w:r>
      <w:r w:rsidR="004F6EAB" w:rsidRPr="00F15C5B">
        <w:rPr>
          <w:bCs/>
        </w:rPr>
        <w:t>'</w:t>
      </w:r>
      <w:r w:rsidR="008E0030">
        <w:rPr>
          <w:bCs/>
        </w:rPr>
        <w:t xml:space="preserve"> adjustment</w:t>
      </w:r>
      <w:r w:rsidR="004F6EAB">
        <w:rPr>
          <w:rFonts w:ascii="宋体" w:eastAsia="宋体" w:hAnsi="宋体" w:hint="eastAsia"/>
          <w:bCs/>
        </w:rPr>
        <w:t>s</w:t>
      </w:r>
      <w:r w:rsidR="004F6EAB">
        <w:rPr>
          <w:bCs/>
        </w:rPr>
        <w:t xml:space="preserve"> is </w:t>
      </w:r>
      <w:r w:rsidR="008E0030">
        <w:rPr>
          <w:bCs/>
        </w:rPr>
        <w:t>as follows:</w:t>
      </w:r>
    </w:p>
    <w:p w14:paraId="13E4D85A" w14:textId="77777777" w:rsidR="008E0030" w:rsidRPr="005E59C8" w:rsidRDefault="008E0030" w:rsidP="005E59C8">
      <w:pPr>
        <w:pStyle w:val="ListParagraph"/>
        <w:spacing w:after="160" w:line="256" w:lineRule="auto"/>
        <w:rPr>
          <w:bCs/>
        </w:rPr>
      </w:pPr>
    </w:p>
    <w:p w14:paraId="127A5A0E" w14:textId="350755C9" w:rsidR="005E59C8" w:rsidRPr="00E855AF" w:rsidRDefault="004F6EAB" w:rsidP="00F15C5B">
      <w:pPr>
        <w:pStyle w:val="ListParagraph"/>
        <w:spacing w:after="160" w:line="256" w:lineRule="auto"/>
      </w:pPr>
      <w:r w:rsidRPr="004F6EAB">
        <w:rPr>
          <w:noProof/>
        </w:rPr>
        <w:drawing>
          <wp:inline distT="0" distB="0" distL="0" distR="0" wp14:anchorId="7572CF5E" wp14:editId="10E68A71">
            <wp:extent cx="5029200" cy="2524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062" cy="25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A245" w14:textId="2BCBE97B" w:rsidR="00F51945" w:rsidRDefault="00F51945" w:rsidP="00F51945">
      <w:pPr>
        <w:pStyle w:val="Heading2"/>
      </w:pPr>
      <w:r>
        <w:t>Authorization</w:t>
      </w:r>
    </w:p>
    <w:p w14:paraId="6A087326" w14:textId="77777777" w:rsidR="002C5ED0" w:rsidRPr="002C5ED0" w:rsidRDefault="002C5ED0" w:rsidP="002C5ED0"/>
    <w:p w14:paraId="09006687" w14:textId="4B080FA1" w:rsidR="00F51945" w:rsidRPr="00F51945" w:rsidRDefault="002D7734" w:rsidP="00F51945">
      <w:r>
        <w:t xml:space="preserve">        N/A</w:t>
      </w:r>
    </w:p>
    <w:p w14:paraId="09112EDF" w14:textId="72862B37" w:rsidR="00F35225" w:rsidRDefault="00F35225">
      <w:pPr>
        <w:pStyle w:val="Heading1"/>
        <w:numPr>
          <w:ilvl w:val="0"/>
          <w:numId w:val="5"/>
        </w:numPr>
      </w:pPr>
      <w:bookmarkStart w:id="10" w:name="_Toc159412412"/>
      <w:r>
        <w:lastRenderedPageBreak/>
        <w:t>Other</w:t>
      </w:r>
      <w:bookmarkEnd w:id="10"/>
      <w:r>
        <w:br w:type="page"/>
      </w:r>
      <w:bookmarkEnd w:id="3"/>
      <w:bookmarkEnd w:id="4"/>
      <w:bookmarkEnd w:id="5"/>
      <w:bookmarkEnd w:id="8"/>
      <w:bookmarkEnd w:id="9"/>
    </w:p>
    <w:sectPr w:rsidR="00F35225" w:rsidSect="00B97236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622" w:right="1418" w:bottom="1418" w:left="1418" w:header="14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5CB6" w14:textId="77777777" w:rsidR="004D7CEA" w:rsidRDefault="004D7CEA">
      <w:r>
        <w:separator/>
      </w:r>
    </w:p>
  </w:endnote>
  <w:endnote w:type="continuationSeparator" w:id="0">
    <w:p w14:paraId="6191CB7F" w14:textId="77777777" w:rsidR="004D7CEA" w:rsidRDefault="004D7CEA">
      <w:r>
        <w:continuationSeparator/>
      </w:r>
    </w:p>
  </w:endnote>
  <w:endnote w:type="continuationNotice" w:id="1">
    <w:p w14:paraId="68CE7716" w14:textId="77777777" w:rsidR="004D7CEA" w:rsidRDefault="004D7C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sche News Gothic">
    <w:charset w:val="00"/>
    <w:family w:val="auto"/>
    <w:pitch w:val="variable"/>
    <w:sig w:usb0="8000002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5765" w14:textId="1F7CFC87" w:rsidR="00BF7165" w:rsidRDefault="00000000">
    <w:pPr>
      <w:pStyle w:val="Footer"/>
    </w:pPr>
    <w:r>
      <w:rPr>
        <w:noProof/>
      </w:rPr>
      <w:pict w14:anchorId="65596DFA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7" type="#_x0000_t202" alt="" style="position:absolute;margin-left:0;margin-top:0;width:60.65pt;height:27.2pt;z-index:251658243;visibility:visible;mso-wrap-style:none;mso-wrap-edited:f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filled="f" stroked="f">
          <v:textbox style="mso-fit-shape-to-text:t" inset="20pt,0,0,15pt">
            <w:txbxContent>
              <w:p w14:paraId="169EC790" w14:textId="645A9316" w:rsidR="00BF7165" w:rsidRPr="00BF7165" w:rsidRDefault="00BF7165" w:rsidP="00BF7165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BF7165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FB58" w14:textId="6B5DD596" w:rsidR="00BF7165" w:rsidRDefault="00000000">
    <w:pPr>
      <w:pStyle w:val="Footer"/>
    </w:pPr>
    <w:r>
      <w:rPr>
        <w:noProof/>
      </w:rPr>
      <w:pict w14:anchorId="6D630E03">
        <v:shapetype id="_x0000_t202" coordsize="21600,21600" o:spt="202" path="m,l,21600r21600,l21600,xe">
          <v:stroke joinstyle="miter"/>
          <v:path gradientshapeok="t" o:connecttype="rect"/>
        </v:shapetype>
        <v:shape id="Text Box 35" o:spid="_x0000_s1026" type="#_x0000_t202" style="position:absolute;margin-left:0;margin-top:0;width:34.95pt;height:34.95pt;z-index:251658244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" filled="f" stroked="f">
          <v:textbox style="mso-fit-shape-to-text:t" inset="20pt,0,0,15pt">
            <w:txbxContent>
              <w:p w14:paraId="6C7ACDD2" w14:textId="3E36DA1D" w:rsidR="00BF7165" w:rsidRPr="00BF7165" w:rsidRDefault="00BF7165" w:rsidP="00BF7165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BF7165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93CD" w14:textId="34BD041E" w:rsidR="00BF7165" w:rsidRDefault="00000000">
    <w:pPr>
      <w:pStyle w:val="Footer"/>
    </w:pPr>
    <w:r>
      <w:rPr>
        <w:noProof/>
      </w:rPr>
      <w:pict w14:anchorId="1B57C660">
        <v:shapetype id="_x0000_t202" coordsize="21600,21600" o:spt="202" path="m,l,21600r21600,l21600,xe">
          <v:stroke joinstyle="miter"/>
          <v:path gradientshapeok="t" o:connecttype="rect"/>
        </v:shapetype>
        <v:shape id="Text Box 33" o:spid="_x0000_s1025" type="#_x0000_t202" style="position:absolute;margin-left:0;margin-top:0;width:34.95pt;height:34.95pt;z-index:251658242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" filled="f" stroked="f">
          <v:textbox style="mso-fit-shape-to-text:t" inset="20pt,0,0,15pt">
            <w:txbxContent>
              <w:p w14:paraId="689B723F" w14:textId="2E7AC8E2" w:rsidR="00BF7165" w:rsidRPr="00BF7165" w:rsidRDefault="00BF7165" w:rsidP="00BF7165">
                <w:pPr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BF7165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05C7" w14:textId="77777777" w:rsidR="004D7CEA" w:rsidRDefault="004D7CEA">
      <w:r>
        <w:separator/>
      </w:r>
    </w:p>
  </w:footnote>
  <w:footnote w:type="continuationSeparator" w:id="0">
    <w:p w14:paraId="7B61180C" w14:textId="77777777" w:rsidR="004D7CEA" w:rsidRDefault="004D7CEA">
      <w:r>
        <w:continuationSeparator/>
      </w:r>
    </w:p>
  </w:footnote>
  <w:footnote w:type="continuationNotice" w:id="1">
    <w:p w14:paraId="17C419CE" w14:textId="77777777" w:rsidR="004D7CEA" w:rsidRDefault="004D7C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645"/>
    </w:tblGrid>
    <w:tr w:rsidR="006A5334" w:rsidRPr="000154ED" w14:paraId="313A7DC9" w14:textId="77777777">
      <w:tc>
        <w:tcPr>
          <w:tcW w:w="8645" w:type="dxa"/>
          <w:vAlign w:val="bottom"/>
        </w:tcPr>
        <w:p w14:paraId="6FFBFD8A" w14:textId="27FFC1D5" w:rsidR="00853F16" w:rsidRPr="00853F16" w:rsidRDefault="00853F16" w:rsidP="00F81669">
          <w:pPr>
            <w:pStyle w:val="Header"/>
            <w:framePr w:w="8505" w:wrap="around" w:vAnchor="page" w:hAnchor="page" w:x="1486" w:y="661"/>
            <w:rPr>
              <w:color w:val="35667C"/>
            </w:rPr>
          </w:pPr>
          <w:r>
            <w:rPr>
              <w:color w:val="35667C"/>
            </w:rPr>
            <w:t>CARIAD SE CPM Project | Technical Specification</w:t>
          </w:r>
        </w:p>
      </w:tc>
    </w:tr>
  </w:tbl>
  <w:p w14:paraId="2BF85C2A" w14:textId="20AC6689" w:rsidR="006A5334" w:rsidRPr="000154ED" w:rsidRDefault="00000000">
    <w:pPr>
      <w:pStyle w:val="Header"/>
    </w:pPr>
    <w:r>
      <w:rPr>
        <w:noProof/>
      </w:rPr>
      <w:pict w14:anchorId="05E26EC0">
        <v:line id="Straight Connector 39" o:spid="_x0000_s1029" style="position:absolute;rotation:-7;z-index:251658241;visibility:visible;mso-wrap-style:square;mso-width-percent:0;mso-height-percent:0;mso-wrap-distance-left:9pt;mso-wrap-distance-top:.09986mm;mso-wrap-distance-right:9pt;mso-wrap-distance-bottom:.09986mm;mso-position-horizontal:absolute;mso-position-horizontal-relative:text;mso-position-vertical:absolute;mso-position-vertical-relative:text;mso-width-percent:0;mso-height-percent:0;mso-width-relative:page;mso-height-relative:page" from="389.6pt,18.55pt" to="400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" filled="t" fillcolor="#4c5356"/>
      </w:pict>
    </w:r>
    <w:r>
      <w:rPr>
        <w:noProof/>
      </w:rPr>
      <w:pict w14:anchorId="7452925C">
        <v:shapetype id="_x0000_t202" coordsize="21600,21600" o:spt="202" path="m,l,21600r21600,l21600,xe">
          <v:stroke joinstyle="miter"/>
          <v:path gradientshapeok="t" o:connecttype="rect"/>
        </v:shapetype>
        <v:shape id="Text Box 37" o:spid="_x0000_s1028" type="#_x0000_t202" style="position:absolute;margin-left:496.15pt;margin-top:33.7pt;width:28.3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" filled="f" stroked="f">
          <v:textbox inset="0,0,0,0">
            <w:txbxContent>
              <w:p w14:paraId="5E8B1CEA" w14:textId="6793B2B4" w:rsidR="006A5334" w:rsidRPr="003278A7" w:rsidRDefault="006A5334" w:rsidP="00062979">
                <w:pPr>
                  <w:pStyle w:val="Header"/>
                  <w:jc w:val="right"/>
                  <w:rPr>
                    <w:color w:val="35667C"/>
                  </w:rPr>
                </w:pPr>
                <w:r w:rsidRPr="003278A7">
                  <w:rPr>
                    <w:rStyle w:val="PageNumber"/>
                    <w:color w:val="35667C"/>
                  </w:rPr>
                  <w:fldChar w:fldCharType="begin"/>
                </w:r>
                <w:r w:rsidRPr="003278A7">
                  <w:rPr>
                    <w:rStyle w:val="PageNumber"/>
                    <w:color w:val="35667C"/>
                  </w:rPr>
                  <w:instrText xml:space="preserve"> PAGE </w:instrText>
                </w:r>
                <w:r w:rsidRPr="003278A7">
                  <w:rPr>
                    <w:rStyle w:val="PageNumber"/>
                    <w:color w:val="35667C"/>
                  </w:rPr>
                  <w:fldChar w:fldCharType="separate"/>
                </w:r>
                <w:r w:rsidR="006123C4">
                  <w:rPr>
                    <w:rStyle w:val="PageNumber"/>
                    <w:noProof/>
                    <w:color w:val="35667C"/>
                  </w:rPr>
                  <w:t>9</w:t>
                </w:r>
                <w:r w:rsidRPr="003278A7">
                  <w:rPr>
                    <w:rStyle w:val="PageNumber"/>
                    <w:color w:val="35667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712F" w14:textId="1E53B6C4" w:rsidR="006A5334" w:rsidRDefault="006A5334" w:rsidP="00397594">
    <w:pPr>
      <w:pStyle w:val="Header"/>
      <w:spacing w:after="6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4E"/>
    <w:multiLevelType w:val="hybridMultilevel"/>
    <w:tmpl w:val="2550BBAC"/>
    <w:lvl w:ilvl="0" w:tplc="262E3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3207FF1"/>
    <w:multiLevelType w:val="hybridMultilevel"/>
    <w:tmpl w:val="BCEAE4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3D11591"/>
    <w:multiLevelType w:val="multilevel"/>
    <w:tmpl w:val="0046FF24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5667C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0" w:firstLine="0"/>
      </w:pPr>
      <w:rPr>
        <w:rFonts w:hint="default"/>
      </w:rPr>
    </w:lvl>
  </w:abstractNum>
  <w:abstractNum w:abstractNumId="3" w15:restartNumberingAfterBreak="0">
    <w:nsid w:val="05CD3146"/>
    <w:multiLevelType w:val="hybridMultilevel"/>
    <w:tmpl w:val="205E39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063840B4"/>
    <w:multiLevelType w:val="hybridMultilevel"/>
    <w:tmpl w:val="D51AE4D6"/>
    <w:lvl w:ilvl="0" w:tplc="80B645D0">
      <w:start w:val="1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8FFC1EF2">
      <w:start w:val="1"/>
      <w:numFmt w:val="lowerLetter"/>
      <w:lvlText w:val="%2."/>
      <w:lvlJc w:val="left"/>
      <w:pPr>
        <w:ind w:left="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A71A3CF8">
      <w:start w:val="1"/>
      <w:numFmt w:val="lowerLetter"/>
      <w:lvlText w:val="%4."/>
      <w:lvlJc w:val="left"/>
      <w:pPr>
        <w:ind w:left="16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6812F53"/>
    <w:multiLevelType w:val="hybridMultilevel"/>
    <w:tmpl w:val="FCA86B16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070F71E2"/>
    <w:multiLevelType w:val="hybridMultilevel"/>
    <w:tmpl w:val="1090AD54"/>
    <w:lvl w:ilvl="0" w:tplc="BBBE05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082E7AFE"/>
    <w:multiLevelType w:val="hybridMultilevel"/>
    <w:tmpl w:val="D2325AB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0B4E5FD1"/>
    <w:multiLevelType w:val="hybridMultilevel"/>
    <w:tmpl w:val="F2D45CE6"/>
    <w:lvl w:ilvl="0" w:tplc="6F463670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9" w15:restartNumberingAfterBreak="0">
    <w:nsid w:val="0DAF333A"/>
    <w:multiLevelType w:val="hybridMultilevel"/>
    <w:tmpl w:val="FC2E1234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0E870F31"/>
    <w:multiLevelType w:val="hybridMultilevel"/>
    <w:tmpl w:val="D918E6D6"/>
    <w:lvl w:ilvl="0" w:tplc="1C94A78E">
      <w:start w:val="1"/>
      <w:numFmt w:val="lowerLetter"/>
      <w:lvlText w:val="%1."/>
      <w:lvlJc w:val="left"/>
      <w:pPr>
        <w:ind w:left="777" w:hanging="360"/>
      </w:pPr>
      <w:rPr>
        <w:rFonts w:ascii="Arial" w:eastAsia="宋体" w:hAnsi="Arial" w:cs="Times New Roman"/>
      </w:rPr>
    </w:lvl>
    <w:lvl w:ilvl="1" w:tplc="20000019" w:tentative="1">
      <w:start w:val="1"/>
      <w:numFmt w:val="lowerLetter"/>
      <w:lvlText w:val="%2."/>
      <w:lvlJc w:val="left"/>
      <w:pPr>
        <w:ind w:left="1497" w:hanging="360"/>
      </w:pPr>
    </w:lvl>
    <w:lvl w:ilvl="2" w:tplc="2000001B" w:tentative="1">
      <w:start w:val="1"/>
      <w:numFmt w:val="lowerRoman"/>
      <w:lvlText w:val="%3."/>
      <w:lvlJc w:val="right"/>
      <w:pPr>
        <w:ind w:left="2217" w:hanging="180"/>
      </w:pPr>
    </w:lvl>
    <w:lvl w:ilvl="3" w:tplc="2000000F" w:tentative="1">
      <w:start w:val="1"/>
      <w:numFmt w:val="decimal"/>
      <w:lvlText w:val="%4."/>
      <w:lvlJc w:val="left"/>
      <w:pPr>
        <w:ind w:left="2937" w:hanging="360"/>
      </w:pPr>
    </w:lvl>
    <w:lvl w:ilvl="4" w:tplc="20000019" w:tentative="1">
      <w:start w:val="1"/>
      <w:numFmt w:val="lowerLetter"/>
      <w:lvlText w:val="%5."/>
      <w:lvlJc w:val="left"/>
      <w:pPr>
        <w:ind w:left="3657" w:hanging="360"/>
      </w:pPr>
    </w:lvl>
    <w:lvl w:ilvl="5" w:tplc="2000001B" w:tentative="1">
      <w:start w:val="1"/>
      <w:numFmt w:val="lowerRoman"/>
      <w:lvlText w:val="%6."/>
      <w:lvlJc w:val="right"/>
      <w:pPr>
        <w:ind w:left="4377" w:hanging="180"/>
      </w:pPr>
    </w:lvl>
    <w:lvl w:ilvl="6" w:tplc="2000000F" w:tentative="1">
      <w:start w:val="1"/>
      <w:numFmt w:val="decimal"/>
      <w:lvlText w:val="%7."/>
      <w:lvlJc w:val="left"/>
      <w:pPr>
        <w:ind w:left="5097" w:hanging="360"/>
      </w:pPr>
    </w:lvl>
    <w:lvl w:ilvl="7" w:tplc="20000019" w:tentative="1">
      <w:start w:val="1"/>
      <w:numFmt w:val="lowerLetter"/>
      <w:lvlText w:val="%8."/>
      <w:lvlJc w:val="left"/>
      <w:pPr>
        <w:ind w:left="5817" w:hanging="360"/>
      </w:pPr>
    </w:lvl>
    <w:lvl w:ilvl="8" w:tplc="2000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0F3C1799"/>
    <w:multiLevelType w:val="hybridMultilevel"/>
    <w:tmpl w:val="205E39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0FFB5184"/>
    <w:multiLevelType w:val="hybridMultilevel"/>
    <w:tmpl w:val="ABBA7400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2EF0A4D"/>
    <w:multiLevelType w:val="hybridMultilevel"/>
    <w:tmpl w:val="D6A2A822"/>
    <w:lvl w:ilvl="0" w:tplc="3DE26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44B36F4"/>
    <w:multiLevelType w:val="hybridMultilevel"/>
    <w:tmpl w:val="52749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B2F55"/>
    <w:multiLevelType w:val="hybridMultilevel"/>
    <w:tmpl w:val="27EAC618"/>
    <w:lvl w:ilvl="0" w:tplc="0409001B">
      <w:start w:val="1"/>
      <w:numFmt w:val="lowerRoman"/>
      <w:lvlText w:val="%1."/>
      <w:lvlJc w:val="righ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6" w15:restartNumberingAfterBreak="0">
    <w:nsid w:val="150B6B16"/>
    <w:multiLevelType w:val="hybridMultilevel"/>
    <w:tmpl w:val="E0E8B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52A10C7"/>
    <w:multiLevelType w:val="hybridMultilevel"/>
    <w:tmpl w:val="64A0B4AE"/>
    <w:lvl w:ilvl="0" w:tplc="BAF6ED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15D07D8E"/>
    <w:multiLevelType w:val="hybridMultilevel"/>
    <w:tmpl w:val="FC2E12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17E44394"/>
    <w:multiLevelType w:val="hybridMultilevel"/>
    <w:tmpl w:val="FC2E12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183E3A88"/>
    <w:multiLevelType w:val="hybridMultilevel"/>
    <w:tmpl w:val="CB7CE5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18AD63C9"/>
    <w:multiLevelType w:val="hybridMultilevel"/>
    <w:tmpl w:val="36B62B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1BC87B50"/>
    <w:multiLevelType w:val="hybridMultilevel"/>
    <w:tmpl w:val="DA1E3B3C"/>
    <w:lvl w:ilvl="0" w:tplc="8E62A6D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lowerLetter"/>
      <w:lvlText w:val="%5)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lowerLetter"/>
      <w:lvlText w:val="%8)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23" w15:restartNumberingAfterBreak="0">
    <w:nsid w:val="1FD319BE"/>
    <w:multiLevelType w:val="hybridMultilevel"/>
    <w:tmpl w:val="A7249AB2"/>
    <w:lvl w:ilvl="0" w:tplc="122C6A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4" w15:restartNumberingAfterBreak="0">
    <w:nsid w:val="1FDB4EEF"/>
    <w:multiLevelType w:val="hybridMultilevel"/>
    <w:tmpl w:val="8362D978"/>
    <w:lvl w:ilvl="0" w:tplc="33C8E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0384B5F"/>
    <w:multiLevelType w:val="hybridMultilevel"/>
    <w:tmpl w:val="9248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55208E"/>
    <w:multiLevelType w:val="hybridMultilevel"/>
    <w:tmpl w:val="658ACA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7" w15:restartNumberingAfterBreak="0">
    <w:nsid w:val="20FD3A11"/>
    <w:multiLevelType w:val="hybridMultilevel"/>
    <w:tmpl w:val="9F76F568"/>
    <w:lvl w:ilvl="0" w:tplc="536CBD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8" w15:restartNumberingAfterBreak="0">
    <w:nsid w:val="21EA46F3"/>
    <w:multiLevelType w:val="hybridMultilevel"/>
    <w:tmpl w:val="5ABAFC42"/>
    <w:lvl w:ilvl="0" w:tplc="3B185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2E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43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21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AB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A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2B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8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C5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2CB0D8B"/>
    <w:multiLevelType w:val="hybridMultilevel"/>
    <w:tmpl w:val="FC2E12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0" w15:restartNumberingAfterBreak="0">
    <w:nsid w:val="236A5BA0"/>
    <w:multiLevelType w:val="hybridMultilevel"/>
    <w:tmpl w:val="00041C10"/>
    <w:lvl w:ilvl="0" w:tplc="DEEA42D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lowerLetter"/>
      <w:lvlText w:val="%5)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lowerLetter"/>
      <w:lvlText w:val="%8)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31" w15:restartNumberingAfterBreak="0">
    <w:nsid w:val="268F6FC8"/>
    <w:multiLevelType w:val="hybridMultilevel"/>
    <w:tmpl w:val="CB7CE5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2" w15:restartNumberingAfterBreak="0">
    <w:nsid w:val="26937F87"/>
    <w:multiLevelType w:val="hybridMultilevel"/>
    <w:tmpl w:val="319E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1072E"/>
    <w:multiLevelType w:val="multilevel"/>
    <w:tmpl w:val="256A9B06"/>
    <w:lvl w:ilvl="0">
      <w:start w:val="2"/>
      <w:numFmt w:val="decimal"/>
      <w:lvlText w:val="%1"/>
      <w:lvlJc w:val="left"/>
      <w:pPr>
        <w:ind w:left="380" w:hanging="380"/>
      </w:pPr>
    </w:lvl>
    <w:lvl w:ilvl="1">
      <w:start w:val="1"/>
      <w:numFmt w:val="decimal"/>
      <w:lvlText w:val="%1.%2"/>
      <w:lvlJc w:val="left"/>
      <w:pPr>
        <w:ind w:left="1100" w:hanging="38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4" w15:restartNumberingAfterBreak="0">
    <w:nsid w:val="29F5456F"/>
    <w:multiLevelType w:val="hybridMultilevel"/>
    <w:tmpl w:val="0E98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B81D2D"/>
    <w:multiLevelType w:val="hybridMultilevel"/>
    <w:tmpl w:val="13C610F2"/>
    <w:lvl w:ilvl="0" w:tplc="1B9A6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6" w15:restartNumberingAfterBreak="0">
    <w:nsid w:val="2EFA5B54"/>
    <w:multiLevelType w:val="hybridMultilevel"/>
    <w:tmpl w:val="7792B6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7" w15:restartNumberingAfterBreak="0">
    <w:nsid w:val="2F2C6043"/>
    <w:multiLevelType w:val="hybridMultilevel"/>
    <w:tmpl w:val="BCEAE4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8" w15:restartNumberingAfterBreak="0">
    <w:nsid w:val="2FCA0421"/>
    <w:multiLevelType w:val="hybridMultilevel"/>
    <w:tmpl w:val="4684C146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9" w15:restartNumberingAfterBreak="0">
    <w:nsid w:val="349911B6"/>
    <w:multiLevelType w:val="hybridMultilevel"/>
    <w:tmpl w:val="59043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A1C091F"/>
    <w:multiLevelType w:val="hybridMultilevel"/>
    <w:tmpl w:val="215C10D4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1" w15:restartNumberingAfterBreak="0">
    <w:nsid w:val="3A2C5ED7"/>
    <w:multiLevelType w:val="hybridMultilevel"/>
    <w:tmpl w:val="4E2C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813D1B"/>
    <w:multiLevelType w:val="hybridMultilevel"/>
    <w:tmpl w:val="C3E00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3" w15:restartNumberingAfterBreak="0">
    <w:nsid w:val="41924CEC"/>
    <w:multiLevelType w:val="hybridMultilevel"/>
    <w:tmpl w:val="CF161FF4"/>
    <w:lvl w:ilvl="0" w:tplc="65389B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4" w15:restartNumberingAfterBreak="0">
    <w:nsid w:val="44E41C4E"/>
    <w:multiLevelType w:val="hybridMultilevel"/>
    <w:tmpl w:val="E59C2F8E"/>
    <w:lvl w:ilvl="0" w:tplc="A0A2DE38">
      <w:start w:val="5"/>
      <w:numFmt w:val="bullet"/>
      <w:lvlText w:val=""/>
      <w:lvlJc w:val="left"/>
      <w:pPr>
        <w:ind w:left="3936" w:hanging="360"/>
      </w:pPr>
      <w:rPr>
        <w:rFonts w:ascii="Wingdings" w:eastAsiaTheme="minorEastAsia" w:hAnsi="Wingdings" w:cs="Courier New" w:hint="default"/>
      </w:rPr>
    </w:lvl>
    <w:lvl w:ilvl="1" w:tplc="96CA6AA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5" w15:restartNumberingAfterBreak="0">
    <w:nsid w:val="45005BCD"/>
    <w:multiLevelType w:val="hybridMultilevel"/>
    <w:tmpl w:val="4684C1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6" w15:restartNumberingAfterBreak="0">
    <w:nsid w:val="454E1703"/>
    <w:multiLevelType w:val="hybridMultilevel"/>
    <w:tmpl w:val="97644E90"/>
    <w:lvl w:ilvl="0" w:tplc="D82C8D5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lowerLetter"/>
      <w:lvlText w:val="%5)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lowerLetter"/>
      <w:lvlText w:val="%8)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7" w15:restartNumberingAfterBreak="0">
    <w:nsid w:val="48CE50A5"/>
    <w:multiLevelType w:val="hybridMultilevel"/>
    <w:tmpl w:val="E55EF5A0"/>
    <w:lvl w:ilvl="0" w:tplc="E1C83B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499475CA"/>
    <w:multiLevelType w:val="hybridMultilevel"/>
    <w:tmpl w:val="EEC0D848"/>
    <w:lvl w:ilvl="0" w:tplc="EE34DB7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9" w15:restartNumberingAfterBreak="0">
    <w:nsid w:val="4C8F5A02"/>
    <w:multiLevelType w:val="hybridMultilevel"/>
    <w:tmpl w:val="53322D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0" w15:restartNumberingAfterBreak="0">
    <w:nsid w:val="5025748E"/>
    <w:multiLevelType w:val="hybridMultilevel"/>
    <w:tmpl w:val="7E227E98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1" w15:restartNumberingAfterBreak="0">
    <w:nsid w:val="545765D7"/>
    <w:multiLevelType w:val="hybridMultilevel"/>
    <w:tmpl w:val="7E227E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2" w15:restartNumberingAfterBreak="0">
    <w:nsid w:val="5CB846B6"/>
    <w:multiLevelType w:val="hybridMultilevel"/>
    <w:tmpl w:val="27EAC618"/>
    <w:lvl w:ilvl="0" w:tplc="FFFFFFFF">
      <w:start w:val="1"/>
      <w:numFmt w:val="lowerRoman"/>
      <w:lvlText w:val="%1."/>
      <w:lvlJc w:val="right"/>
      <w:pPr>
        <w:ind w:left="1520" w:hanging="440"/>
      </w:pPr>
    </w:lvl>
    <w:lvl w:ilvl="1" w:tplc="FFFFFFFF" w:tentative="1">
      <w:start w:val="1"/>
      <w:numFmt w:val="lowerLetter"/>
      <w:lvlText w:val="%2)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lowerLetter"/>
      <w:lvlText w:val="%5)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lowerLetter"/>
      <w:lvlText w:val="%8)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3" w15:restartNumberingAfterBreak="0">
    <w:nsid w:val="5DFB2191"/>
    <w:multiLevelType w:val="hybridMultilevel"/>
    <w:tmpl w:val="775A531A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4" w15:restartNumberingAfterBreak="0">
    <w:nsid w:val="5F50554D"/>
    <w:multiLevelType w:val="hybridMultilevel"/>
    <w:tmpl w:val="D2325AB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5" w15:restartNumberingAfterBreak="0">
    <w:nsid w:val="61F71861"/>
    <w:multiLevelType w:val="hybridMultilevel"/>
    <w:tmpl w:val="30BAB1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6" w15:restartNumberingAfterBreak="0">
    <w:nsid w:val="64F60984"/>
    <w:multiLevelType w:val="hybridMultilevel"/>
    <w:tmpl w:val="783E7802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7" w15:restartNumberingAfterBreak="0">
    <w:nsid w:val="67934E4D"/>
    <w:multiLevelType w:val="hybridMultilevel"/>
    <w:tmpl w:val="356CC5CE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8" w15:restartNumberingAfterBreak="0">
    <w:nsid w:val="6AEF16FC"/>
    <w:multiLevelType w:val="hybridMultilevel"/>
    <w:tmpl w:val="0D9EA482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9" w15:restartNumberingAfterBreak="0">
    <w:nsid w:val="6E3237DF"/>
    <w:multiLevelType w:val="hybridMultilevel"/>
    <w:tmpl w:val="C62AF738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0" w15:restartNumberingAfterBreak="0">
    <w:nsid w:val="6EDD637E"/>
    <w:multiLevelType w:val="hybridMultilevel"/>
    <w:tmpl w:val="46B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6A2C55"/>
    <w:multiLevelType w:val="hybridMultilevel"/>
    <w:tmpl w:val="3E56CB1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2" w15:restartNumberingAfterBreak="0">
    <w:nsid w:val="72987FAC"/>
    <w:multiLevelType w:val="hybridMultilevel"/>
    <w:tmpl w:val="7E227E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3" w15:restartNumberingAfterBreak="0">
    <w:nsid w:val="75A346EA"/>
    <w:multiLevelType w:val="hybridMultilevel"/>
    <w:tmpl w:val="3800D028"/>
    <w:lvl w:ilvl="0" w:tplc="5D8AFE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4" w15:restartNumberingAfterBreak="0">
    <w:nsid w:val="75A57BCB"/>
    <w:multiLevelType w:val="multilevel"/>
    <w:tmpl w:val="F836C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AA592B"/>
    <w:multiLevelType w:val="hybridMultilevel"/>
    <w:tmpl w:val="2A3EDB94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6" w15:restartNumberingAfterBreak="0">
    <w:nsid w:val="76AC7EE3"/>
    <w:multiLevelType w:val="hybridMultilevel"/>
    <w:tmpl w:val="CBB81156"/>
    <w:lvl w:ilvl="0" w:tplc="DC0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7" w15:restartNumberingAfterBreak="0">
    <w:nsid w:val="776773AF"/>
    <w:multiLevelType w:val="hybridMultilevel"/>
    <w:tmpl w:val="A15A83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8" w15:restartNumberingAfterBreak="0">
    <w:nsid w:val="7782018E"/>
    <w:multiLevelType w:val="hybridMultilevel"/>
    <w:tmpl w:val="A2623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9" w15:restartNumberingAfterBreak="0">
    <w:nsid w:val="77D1657D"/>
    <w:multiLevelType w:val="multilevel"/>
    <w:tmpl w:val="77485F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8"/>
        </w:tabs>
        <w:ind w:left="709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u w:color="00000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0" w15:restartNumberingAfterBreak="0">
    <w:nsid w:val="792D1407"/>
    <w:multiLevelType w:val="hybridMultilevel"/>
    <w:tmpl w:val="C268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3B5E1C"/>
    <w:multiLevelType w:val="hybridMultilevel"/>
    <w:tmpl w:val="040C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A947F4"/>
    <w:multiLevelType w:val="hybridMultilevel"/>
    <w:tmpl w:val="36B62B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3" w15:restartNumberingAfterBreak="0">
    <w:nsid w:val="7EF54A9A"/>
    <w:multiLevelType w:val="hybridMultilevel"/>
    <w:tmpl w:val="E90E7BA2"/>
    <w:lvl w:ilvl="0" w:tplc="FA84612A">
      <w:start w:val="3"/>
      <w:numFmt w:val="bullet"/>
      <w:lvlText w:val="-"/>
      <w:lvlJc w:val="left"/>
      <w:pPr>
        <w:ind w:left="180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3119672">
    <w:abstractNumId w:val="69"/>
  </w:num>
  <w:num w:numId="2" w16cid:durableId="383796715">
    <w:abstractNumId w:val="2"/>
  </w:num>
  <w:num w:numId="3" w16cid:durableId="1437870820">
    <w:abstractNumId w:val="2"/>
  </w:num>
  <w:num w:numId="4" w16cid:durableId="1132288402">
    <w:abstractNumId w:val="2"/>
  </w:num>
  <w:num w:numId="5" w16cid:durableId="37620460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86460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4872469">
    <w:abstractNumId w:val="24"/>
  </w:num>
  <w:num w:numId="8" w16cid:durableId="632518123">
    <w:abstractNumId w:val="63"/>
  </w:num>
  <w:num w:numId="9" w16cid:durableId="1701126322">
    <w:abstractNumId w:val="17"/>
  </w:num>
  <w:num w:numId="10" w16cid:durableId="1024476671">
    <w:abstractNumId w:val="50"/>
  </w:num>
  <w:num w:numId="11" w16cid:durableId="143935935">
    <w:abstractNumId w:val="51"/>
  </w:num>
  <w:num w:numId="12" w16cid:durableId="1495225578">
    <w:abstractNumId w:val="38"/>
  </w:num>
  <w:num w:numId="13" w16cid:durableId="672071778">
    <w:abstractNumId w:val="45"/>
  </w:num>
  <w:num w:numId="14" w16cid:durableId="1913657381">
    <w:abstractNumId w:val="53"/>
  </w:num>
  <w:num w:numId="15" w16cid:durableId="1421095990">
    <w:abstractNumId w:val="5"/>
  </w:num>
  <w:num w:numId="16" w16cid:durableId="935749062">
    <w:abstractNumId w:val="48"/>
  </w:num>
  <w:num w:numId="17" w16cid:durableId="658581920">
    <w:abstractNumId w:val="57"/>
  </w:num>
  <w:num w:numId="18" w16cid:durableId="1903981846">
    <w:abstractNumId w:val="58"/>
  </w:num>
  <w:num w:numId="19" w16cid:durableId="1969697687">
    <w:abstractNumId w:val="66"/>
  </w:num>
  <w:num w:numId="20" w16cid:durableId="1456756000">
    <w:abstractNumId w:val="59"/>
  </w:num>
  <w:num w:numId="21" w16cid:durableId="1679188582">
    <w:abstractNumId w:val="65"/>
  </w:num>
  <w:num w:numId="22" w16cid:durableId="1233199417">
    <w:abstractNumId w:val="56"/>
  </w:num>
  <w:num w:numId="23" w16cid:durableId="1951038188">
    <w:abstractNumId w:val="40"/>
  </w:num>
  <w:num w:numId="24" w16cid:durableId="2115055672">
    <w:abstractNumId w:val="13"/>
  </w:num>
  <w:num w:numId="25" w16cid:durableId="1877355042">
    <w:abstractNumId w:val="9"/>
  </w:num>
  <w:num w:numId="26" w16cid:durableId="304434274">
    <w:abstractNumId w:val="29"/>
  </w:num>
  <w:num w:numId="27" w16cid:durableId="679502788">
    <w:abstractNumId w:val="19"/>
  </w:num>
  <w:num w:numId="28" w16cid:durableId="1952206068">
    <w:abstractNumId w:val="18"/>
  </w:num>
  <w:num w:numId="29" w16cid:durableId="1220701146">
    <w:abstractNumId w:val="31"/>
  </w:num>
  <w:num w:numId="30" w16cid:durableId="1144617831">
    <w:abstractNumId w:val="20"/>
  </w:num>
  <w:num w:numId="31" w16cid:durableId="930698099">
    <w:abstractNumId w:val="7"/>
  </w:num>
  <w:num w:numId="32" w16cid:durableId="474295441">
    <w:abstractNumId w:val="54"/>
  </w:num>
  <w:num w:numId="33" w16cid:durableId="1946227882">
    <w:abstractNumId w:val="37"/>
  </w:num>
  <w:num w:numId="34" w16cid:durableId="1556621023">
    <w:abstractNumId w:val="1"/>
  </w:num>
  <w:num w:numId="35" w16cid:durableId="452676733">
    <w:abstractNumId w:val="21"/>
  </w:num>
  <w:num w:numId="36" w16cid:durableId="448354215">
    <w:abstractNumId w:val="26"/>
  </w:num>
  <w:num w:numId="37" w16cid:durableId="769350735">
    <w:abstractNumId w:val="72"/>
  </w:num>
  <w:num w:numId="38" w16cid:durableId="938752846">
    <w:abstractNumId w:val="11"/>
  </w:num>
  <w:num w:numId="39" w16cid:durableId="908156903">
    <w:abstractNumId w:val="67"/>
  </w:num>
  <w:num w:numId="40" w16cid:durableId="130709712">
    <w:abstractNumId w:val="3"/>
  </w:num>
  <w:num w:numId="41" w16cid:durableId="2126729233">
    <w:abstractNumId w:val="68"/>
  </w:num>
  <w:num w:numId="42" w16cid:durableId="1660695510">
    <w:abstractNumId w:val="36"/>
  </w:num>
  <w:num w:numId="43" w16cid:durableId="2104064494">
    <w:abstractNumId w:val="55"/>
  </w:num>
  <w:num w:numId="44" w16cid:durableId="855605">
    <w:abstractNumId w:val="49"/>
  </w:num>
  <w:num w:numId="45" w16cid:durableId="170266023">
    <w:abstractNumId w:val="47"/>
  </w:num>
  <w:num w:numId="46" w16cid:durableId="92407260">
    <w:abstractNumId w:val="23"/>
  </w:num>
  <w:num w:numId="47" w16cid:durableId="794251240">
    <w:abstractNumId w:val="43"/>
  </w:num>
  <w:num w:numId="48" w16cid:durableId="1179004109">
    <w:abstractNumId w:val="42"/>
  </w:num>
  <w:num w:numId="49" w16cid:durableId="1840466008">
    <w:abstractNumId w:val="10"/>
  </w:num>
  <w:num w:numId="50" w16cid:durableId="444269851">
    <w:abstractNumId w:val="35"/>
  </w:num>
  <w:num w:numId="51" w16cid:durableId="582877834">
    <w:abstractNumId w:val="27"/>
  </w:num>
  <w:num w:numId="52" w16cid:durableId="540753102">
    <w:abstractNumId w:val="6"/>
  </w:num>
  <w:num w:numId="53" w16cid:durableId="916522036">
    <w:abstractNumId w:val="62"/>
  </w:num>
  <w:num w:numId="54" w16cid:durableId="1250699862">
    <w:abstractNumId w:val="30"/>
  </w:num>
  <w:num w:numId="55" w16cid:durableId="1304768850">
    <w:abstractNumId w:val="22"/>
  </w:num>
  <w:num w:numId="56" w16cid:durableId="1915622980">
    <w:abstractNumId w:val="46"/>
  </w:num>
  <w:num w:numId="57" w16cid:durableId="434596877">
    <w:abstractNumId w:val="4"/>
  </w:num>
  <w:num w:numId="58" w16cid:durableId="10302428">
    <w:abstractNumId w:val="8"/>
  </w:num>
  <w:num w:numId="59" w16cid:durableId="1645888238">
    <w:abstractNumId w:val="0"/>
  </w:num>
  <w:num w:numId="60" w16cid:durableId="2037583394">
    <w:abstractNumId w:val="15"/>
  </w:num>
  <w:num w:numId="61" w16cid:durableId="1741249728">
    <w:abstractNumId w:val="52"/>
  </w:num>
  <w:num w:numId="62" w16cid:durableId="941840078">
    <w:abstractNumId w:val="28"/>
  </w:num>
  <w:num w:numId="63" w16cid:durableId="2016763956">
    <w:abstractNumId w:val="60"/>
  </w:num>
  <w:num w:numId="64" w16cid:durableId="845049046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208105066">
    <w:abstractNumId w:val="32"/>
  </w:num>
  <w:num w:numId="66" w16cid:durableId="1440683557">
    <w:abstractNumId w:val="39"/>
  </w:num>
  <w:num w:numId="67" w16cid:durableId="1733188627">
    <w:abstractNumId w:val="73"/>
  </w:num>
  <w:num w:numId="68" w16cid:durableId="602693328">
    <w:abstractNumId w:val="14"/>
  </w:num>
  <w:num w:numId="69" w16cid:durableId="814303064">
    <w:abstractNumId w:val="44"/>
  </w:num>
  <w:num w:numId="70" w16cid:durableId="1709141886">
    <w:abstractNumId w:val="12"/>
  </w:num>
  <w:num w:numId="71" w16cid:durableId="99955264">
    <w:abstractNumId w:val="61"/>
  </w:num>
  <w:num w:numId="72" w16cid:durableId="227151910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73300054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357850139">
    <w:abstractNumId w:val="16"/>
  </w:num>
  <w:num w:numId="75" w16cid:durableId="841434718">
    <w:abstractNumId w:val="64"/>
  </w:num>
  <w:num w:numId="76" w16cid:durableId="70130335">
    <w:abstractNumId w:val="70"/>
  </w:num>
  <w:num w:numId="77" w16cid:durableId="105590347">
    <w:abstractNumId w:val="41"/>
  </w:num>
  <w:num w:numId="78" w16cid:durableId="1950745627">
    <w:abstractNumId w:val="25"/>
  </w:num>
  <w:num w:numId="79" w16cid:durableId="1398358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2031685282">
    <w:abstractNumId w:val="2"/>
  </w:num>
  <w:num w:numId="81" w16cid:durableId="125978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847643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804860125">
    <w:abstractNumId w:val="2"/>
  </w:num>
  <w:num w:numId="84" w16cid:durableId="174745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334338446">
    <w:abstractNumId w:val="2"/>
  </w:num>
  <w:num w:numId="86" w16cid:durableId="1098528500">
    <w:abstractNumId w:val="2"/>
  </w:num>
  <w:num w:numId="87" w16cid:durableId="933901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4694428">
    <w:abstractNumId w:val="2"/>
  </w:num>
  <w:num w:numId="89" w16cid:durableId="340469172">
    <w:abstractNumId w:val="2"/>
  </w:num>
  <w:num w:numId="90" w16cid:durableId="1376851392">
    <w:abstractNumId w:val="34"/>
  </w:num>
  <w:num w:numId="91" w16cid:durableId="407776118">
    <w:abstractNumId w:val="2"/>
  </w:num>
  <w:num w:numId="92" w16cid:durableId="2034450942">
    <w:abstractNumId w:val="71"/>
  </w:num>
  <w:num w:numId="93" w16cid:durableId="1159421439">
    <w:abstractNumId w:val="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B5D"/>
    <w:rsid w:val="00001BEC"/>
    <w:rsid w:val="0000380C"/>
    <w:rsid w:val="000039DE"/>
    <w:rsid w:val="00003A38"/>
    <w:rsid w:val="0000403A"/>
    <w:rsid w:val="000042AF"/>
    <w:rsid w:val="000046D7"/>
    <w:rsid w:val="0000483F"/>
    <w:rsid w:val="000049B2"/>
    <w:rsid w:val="00004F0B"/>
    <w:rsid w:val="00006E1F"/>
    <w:rsid w:val="00006E5D"/>
    <w:rsid w:val="00007FD4"/>
    <w:rsid w:val="0001182D"/>
    <w:rsid w:val="00011D27"/>
    <w:rsid w:val="0001351A"/>
    <w:rsid w:val="00013DC1"/>
    <w:rsid w:val="00015261"/>
    <w:rsid w:val="000154ED"/>
    <w:rsid w:val="00015615"/>
    <w:rsid w:val="00017526"/>
    <w:rsid w:val="0002009A"/>
    <w:rsid w:val="000206F3"/>
    <w:rsid w:val="0002241D"/>
    <w:rsid w:val="00022A05"/>
    <w:rsid w:val="00023B23"/>
    <w:rsid w:val="0002465E"/>
    <w:rsid w:val="000246FF"/>
    <w:rsid w:val="000249CD"/>
    <w:rsid w:val="000252C5"/>
    <w:rsid w:val="00026EBB"/>
    <w:rsid w:val="00027A15"/>
    <w:rsid w:val="00030753"/>
    <w:rsid w:val="00033AC9"/>
    <w:rsid w:val="00034DB8"/>
    <w:rsid w:val="00035CD3"/>
    <w:rsid w:val="000365F2"/>
    <w:rsid w:val="000366ED"/>
    <w:rsid w:val="00040952"/>
    <w:rsid w:val="00041C10"/>
    <w:rsid w:val="00044169"/>
    <w:rsid w:val="00045230"/>
    <w:rsid w:val="00045317"/>
    <w:rsid w:val="00046159"/>
    <w:rsid w:val="000470C6"/>
    <w:rsid w:val="00047650"/>
    <w:rsid w:val="00047C26"/>
    <w:rsid w:val="00051469"/>
    <w:rsid w:val="000529F1"/>
    <w:rsid w:val="000537A6"/>
    <w:rsid w:val="00053E35"/>
    <w:rsid w:val="00054AEF"/>
    <w:rsid w:val="00055342"/>
    <w:rsid w:val="00055367"/>
    <w:rsid w:val="00055577"/>
    <w:rsid w:val="00056CCE"/>
    <w:rsid w:val="00056E1A"/>
    <w:rsid w:val="000576DB"/>
    <w:rsid w:val="00062136"/>
    <w:rsid w:val="00062979"/>
    <w:rsid w:val="00064AAD"/>
    <w:rsid w:val="00065C4E"/>
    <w:rsid w:val="000665E9"/>
    <w:rsid w:val="000668A3"/>
    <w:rsid w:val="00066DC9"/>
    <w:rsid w:val="00067D09"/>
    <w:rsid w:val="00067D18"/>
    <w:rsid w:val="000715E6"/>
    <w:rsid w:val="00071E11"/>
    <w:rsid w:val="0007326B"/>
    <w:rsid w:val="0007413A"/>
    <w:rsid w:val="00074632"/>
    <w:rsid w:val="00074A19"/>
    <w:rsid w:val="00074CFE"/>
    <w:rsid w:val="00074D5D"/>
    <w:rsid w:val="00074F21"/>
    <w:rsid w:val="00075474"/>
    <w:rsid w:val="00075C09"/>
    <w:rsid w:val="00075C88"/>
    <w:rsid w:val="00075EF0"/>
    <w:rsid w:val="000769BF"/>
    <w:rsid w:val="00080C5D"/>
    <w:rsid w:val="00081189"/>
    <w:rsid w:val="000827B7"/>
    <w:rsid w:val="00083FA2"/>
    <w:rsid w:val="000841CC"/>
    <w:rsid w:val="000879A6"/>
    <w:rsid w:val="00087AE9"/>
    <w:rsid w:val="00090208"/>
    <w:rsid w:val="00090522"/>
    <w:rsid w:val="000906F5"/>
    <w:rsid w:val="00090907"/>
    <w:rsid w:val="0009116E"/>
    <w:rsid w:val="00091865"/>
    <w:rsid w:val="00092E73"/>
    <w:rsid w:val="00092E98"/>
    <w:rsid w:val="00093CC7"/>
    <w:rsid w:val="00095B23"/>
    <w:rsid w:val="00095E6A"/>
    <w:rsid w:val="000961E0"/>
    <w:rsid w:val="00097502"/>
    <w:rsid w:val="00097706"/>
    <w:rsid w:val="000A005D"/>
    <w:rsid w:val="000A27CD"/>
    <w:rsid w:val="000A3124"/>
    <w:rsid w:val="000A3CED"/>
    <w:rsid w:val="000A5A36"/>
    <w:rsid w:val="000A613D"/>
    <w:rsid w:val="000A7438"/>
    <w:rsid w:val="000A7C46"/>
    <w:rsid w:val="000B0496"/>
    <w:rsid w:val="000B0736"/>
    <w:rsid w:val="000B11E8"/>
    <w:rsid w:val="000B1F3D"/>
    <w:rsid w:val="000B22D0"/>
    <w:rsid w:val="000B24A1"/>
    <w:rsid w:val="000B507A"/>
    <w:rsid w:val="000B5179"/>
    <w:rsid w:val="000B5CB3"/>
    <w:rsid w:val="000B613D"/>
    <w:rsid w:val="000C29C7"/>
    <w:rsid w:val="000C327F"/>
    <w:rsid w:val="000C406A"/>
    <w:rsid w:val="000C49D0"/>
    <w:rsid w:val="000C537E"/>
    <w:rsid w:val="000C5D41"/>
    <w:rsid w:val="000C64DD"/>
    <w:rsid w:val="000C73A1"/>
    <w:rsid w:val="000C77F4"/>
    <w:rsid w:val="000C79B3"/>
    <w:rsid w:val="000D05C1"/>
    <w:rsid w:val="000D11A7"/>
    <w:rsid w:val="000D4539"/>
    <w:rsid w:val="000D4D92"/>
    <w:rsid w:val="000D5B21"/>
    <w:rsid w:val="000D6D17"/>
    <w:rsid w:val="000D783C"/>
    <w:rsid w:val="000E127F"/>
    <w:rsid w:val="000E12D2"/>
    <w:rsid w:val="000E1A53"/>
    <w:rsid w:val="000E1ECE"/>
    <w:rsid w:val="000E337A"/>
    <w:rsid w:val="000E386B"/>
    <w:rsid w:val="000E3E4D"/>
    <w:rsid w:val="000E6FC8"/>
    <w:rsid w:val="000E7569"/>
    <w:rsid w:val="000F1041"/>
    <w:rsid w:val="000F1248"/>
    <w:rsid w:val="000F17A1"/>
    <w:rsid w:val="000F2605"/>
    <w:rsid w:val="000F26F4"/>
    <w:rsid w:val="000F3271"/>
    <w:rsid w:val="000F554C"/>
    <w:rsid w:val="000F6EE6"/>
    <w:rsid w:val="000F7AF9"/>
    <w:rsid w:val="000F7FD0"/>
    <w:rsid w:val="00100832"/>
    <w:rsid w:val="00100F54"/>
    <w:rsid w:val="0010140E"/>
    <w:rsid w:val="001023D5"/>
    <w:rsid w:val="00102BCC"/>
    <w:rsid w:val="00103084"/>
    <w:rsid w:val="00103BEA"/>
    <w:rsid w:val="00104167"/>
    <w:rsid w:val="001041C2"/>
    <w:rsid w:val="00104BB6"/>
    <w:rsid w:val="00106765"/>
    <w:rsid w:val="00111C2C"/>
    <w:rsid w:val="00111C3B"/>
    <w:rsid w:val="00111EDE"/>
    <w:rsid w:val="00112316"/>
    <w:rsid w:val="00113578"/>
    <w:rsid w:val="00113E24"/>
    <w:rsid w:val="00115498"/>
    <w:rsid w:val="00115DD8"/>
    <w:rsid w:val="00117C39"/>
    <w:rsid w:val="00117D5E"/>
    <w:rsid w:val="00117FEC"/>
    <w:rsid w:val="0012216C"/>
    <w:rsid w:val="00123085"/>
    <w:rsid w:val="00123AF7"/>
    <w:rsid w:val="00123B41"/>
    <w:rsid w:val="001249CB"/>
    <w:rsid w:val="00125997"/>
    <w:rsid w:val="00125DE9"/>
    <w:rsid w:val="001265BD"/>
    <w:rsid w:val="0012716A"/>
    <w:rsid w:val="00127E49"/>
    <w:rsid w:val="001308D9"/>
    <w:rsid w:val="00132762"/>
    <w:rsid w:val="00133AC7"/>
    <w:rsid w:val="00135688"/>
    <w:rsid w:val="00135D3B"/>
    <w:rsid w:val="001363ED"/>
    <w:rsid w:val="00137CCB"/>
    <w:rsid w:val="00140C2A"/>
    <w:rsid w:val="001411E9"/>
    <w:rsid w:val="001418E9"/>
    <w:rsid w:val="00141D13"/>
    <w:rsid w:val="00142075"/>
    <w:rsid w:val="00142848"/>
    <w:rsid w:val="0014364D"/>
    <w:rsid w:val="00143A4B"/>
    <w:rsid w:val="00144832"/>
    <w:rsid w:val="00146733"/>
    <w:rsid w:val="00146819"/>
    <w:rsid w:val="00150BB3"/>
    <w:rsid w:val="00151B02"/>
    <w:rsid w:val="00152019"/>
    <w:rsid w:val="00152E04"/>
    <w:rsid w:val="0015406E"/>
    <w:rsid w:val="001544C7"/>
    <w:rsid w:val="00155CAD"/>
    <w:rsid w:val="00155FF5"/>
    <w:rsid w:val="001575AD"/>
    <w:rsid w:val="00157E19"/>
    <w:rsid w:val="001602BE"/>
    <w:rsid w:val="00160528"/>
    <w:rsid w:val="00161252"/>
    <w:rsid w:val="001624A0"/>
    <w:rsid w:val="001635C8"/>
    <w:rsid w:val="001650BE"/>
    <w:rsid w:val="00166E8A"/>
    <w:rsid w:val="0017061B"/>
    <w:rsid w:val="00170A38"/>
    <w:rsid w:val="00171BCF"/>
    <w:rsid w:val="00171D26"/>
    <w:rsid w:val="00174067"/>
    <w:rsid w:val="001742F4"/>
    <w:rsid w:val="0017613D"/>
    <w:rsid w:val="00176538"/>
    <w:rsid w:val="00176F5B"/>
    <w:rsid w:val="001805DA"/>
    <w:rsid w:val="00180826"/>
    <w:rsid w:val="00182A9D"/>
    <w:rsid w:val="00182CDB"/>
    <w:rsid w:val="00182D7A"/>
    <w:rsid w:val="00184805"/>
    <w:rsid w:val="00185C55"/>
    <w:rsid w:val="00185D1E"/>
    <w:rsid w:val="00190583"/>
    <w:rsid w:val="00190793"/>
    <w:rsid w:val="00192122"/>
    <w:rsid w:val="00193BA1"/>
    <w:rsid w:val="00194614"/>
    <w:rsid w:val="00194B3A"/>
    <w:rsid w:val="00196341"/>
    <w:rsid w:val="001A0173"/>
    <w:rsid w:val="001A1183"/>
    <w:rsid w:val="001A3A27"/>
    <w:rsid w:val="001A3F6C"/>
    <w:rsid w:val="001A465A"/>
    <w:rsid w:val="001A59D7"/>
    <w:rsid w:val="001A6C27"/>
    <w:rsid w:val="001A7442"/>
    <w:rsid w:val="001B0847"/>
    <w:rsid w:val="001B091B"/>
    <w:rsid w:val="001B33EC"/>
    <w:rsid w:val="001B3432"/>
    <w:rsid w:val="001B497F"/>
    <w:rsid w:val="001B66A4"/>
    <w:rsid w:val="001B6AF7"/>
    <w:rsid w:val="001B726D"/>
    <w:rsid w:val="001B7B15"/>
    <w:rsid w:val="001C1621"/>
    <w:rsid w:val="001C2B75"/>
    <w:rsid w:val="001C3754"/>
    <w:rsid w:val="001C3E79"/>
    <w:rsid w:val="001C40D4"/>
    <w:rsid w:val="001C418C"/>
    <w:rsid w:val="001C440E"/>
    <w:rsid w:val="001C51EB"/>
    <w:rsid w:val="001C6A0D"/>
    <w:rsid w:val="001C6D0F"/>
    <w:rsid w:val="001C7C89"/>
    <w:rsid w:val="001C7F19"/>
    <w:rsid w:val="001D0977"/>
    <w:rsid w:val="001D13D7"/>
    <w:rsid w:val="001D215B"/>
    <w:rsid w:val="001D233A"/>
    <w:rsid w:val="001D28D7"/>
    <w:rsid w:val="001D313C"/>
    <w:rsid w:val="001D31B7"/>
    <w:rsid w:val="001D6730"/>
    <w:rsid w:val="001D6A7B"/>
    <w:rsid w:val="001D6C4B"/>
    <w:rsid w:val="001D7081"/>
    <w:rsid w:val="001D785D"/>
    <w:rsid w:val="001D7D17"/>
    <w:rsid w:val="001D7E9D"/>
    <w:rsid w:val="001E1121"/>
    <w:rsid w:val="001E13A3"/>
    <w:rsid w:val="001E16B5"/>
    <w:rsid w:val="001E2174"/>
    <w:rsid w:val="001E269D"/>
    <w:rsid w:val="001E2A37"/>
    <w:rsid w:val="001E3318"/>
    <w:rsid w:val="001E3C9D"/>
    <w:rsid w:val="001E3EBB"/>
    <w:rsid w:val="001E3EC3"/>
    <w:rsid w:val="001E56BD"/>
    <w:rsid w:val="001E5FD5"/>
    <w:rsid w:val="001E62FE"/>
    <w:rsid w:val="001E66AA"/>
    <w:rsid w:val="001E7894"/>
    <w:rsid w:val="001E7F00"/>
    <w:rsid w:val="001E7F81"/>
    <w:rsid w:val="001E7FD9"/>
    <w:rsid w:val="001F10A4"/>
    <w:rsid w:val="001F220A"/>
    <w:rsid w:val="001F3468"/>
    <w:rsid w:val="001F3D27"/>
    <w:rsid w:val="001F5005"/>
    <w:rsid w:val="001F5542"/>
    <w:rsid w:val="001F7E33"/>
    <w:rsid w:val="0020084E"/>
    <w:rsid w:val="00200FBB"/>
    <w:rsid w:val="00202341"/>
    <w:rsid w:val="00203114"/>
    <w:rsid w:val="00203200"/>
    <w:rsid w:val="0020402E"/>
    <w:rsid w:val="00204956"/>
    <w:rsid w:val="002127B7"/>
    <w:rsid w:val="0021371F"/>
    <w:rsid w:val="00213730"/>
    <w:rsid w:val="00213B99"/>
    <w:rsid w:val="00213FE6"/>
    <w:rsid w:val="002159FF"/>
    <w:rsid w:val="00216C10"/>
    <w:rsid w:val="002209AE"/>
    <w:rsid w:val="002210EA"/>
    <w:rsid w:val="0022171C"/>
    <w:rsid w:val="002224A9"/>
    <w:rsid w:val="00222CBD"/>
    <w:rsid w:val="0022363E"/>
    <w:rsid w:val="00223939"/>
    <w:rsid w:val="00225473"/>
    <w:rsid w:val="00226071"/>
    <w:rsid w:val="002303AF"/>
    <w:rsid w:val="00230D64"/>
    <w:rsid w:val="00232553"/>
    <w:rsid w:val="002331BC"/>
    <w:rsid w:val="00233BA7"/>
    <w:rsid w:val="002343D7"/>
    <w:rsid w:val="00234E8E"/>
    <w:rsid w:val="002352F2"/>
    <w:rsid w:val="002404DD"/>
    <w:rsid w:val="00240802"/>
    <w:rsid w:val="00242587"/>
    <w:rsid w:val="00243C27"/>
    <w:rsid w:val="00244627"/>
    <w:rsid w:val="00245A20"/>
    <w:rsid w:val="00246210"/>
    <w:rsid w:val="00246E62"/>
    <w:rsid w:val="00247155"/>
    <w:rsid w:val="00250D9B"/>
    <w:rsid w:val="002517D4"/>
    <w:rsid w:val="00251E54"/>
    <w:rsid w:val="0025239C"/>
    <w:rsid w:val="002529DD"/>
    <w:rsid w:val="002531C9"/>
    <w:rsid w:val="002559F2"/>
    <w:rsid w:val="00255E25"/>
    <w:rsid w:val="002568C2"/>
    <w:rsid w:val="00257BEE"/>
    <w:rsid w:val="002600E1"/>
    <w:rsid w:val="00260BFE"/>
    <w:rsid w:val="00261B31"/>
    <w:rsid w:val="0026227F"/>
    <w:rsid w:val="00262CDE"/>
    <w:rsid w:val="00262F0F"/>
    <w:rsid w:val="00264369"/>
    <w:rsid w:val="00264A8C"/>
    <w:rsid w:val="002651CD"/>
    <w:rsid w:val="00265F1B"/>
    <w:rsid w:val="0026691C"/>
    <w:rsid w:val="002672E5"/>
    <w:rsid w:val="0026762E"/>
    <w:rsid w:val="00267833"/>
    <w:rsid w:val="00271652"/>
    <w:rsid w:val="00271B11"/>
    <w:rsid w:val="00272949"/>
    <w:rsid w:val="00273260"/>
    <w:rsid w:val="002752F9"/>
    <w:rsid w:val="00275480"/>
    <w:rsid w:val="0027625D"/>
    <w:rsid w:val="002763FC"/>
    <w:rsid w:val="002779C3"/>
    <w:rsid w:val="0028098C"/>
    <w:rsid w:val="00280F55"/>
    <w:rsid w:val="00281704"/>
    <w:rsid w:val="0028175A"/>
    <w:rsid w:val="00283A4E"/>
    <w:rsid w:val="00283AA6"/>
    <w:rsid w:val="00284C95"/>
    <w:rsid w:val="002854EA"/>
    <w:rsid w:val="00286A7D"/>
    <w:rsid w:val="00286A87"/>
    <w:rsid w:val="00287A35"/>
    <w:rsid w:val="0029081F"/>
    <w:rsid w:val="0029103C"/>
    <w:rsid w:val="002917B3"/>
    <w:rsid w:val="0029256A"/>
    <w:rsid w:val="00293077"/>
    <w:rsid w:val="002933DE"/>
    <w:rsid w:val="002972D5"/>
    <w:rsid w:val="002977B6"/>
    <w:rsid w:val="002A031D"/>
    <w:rsid w:val="002A187D"/>
    <w:rsid w:val="002A3130"/>
    <w:rsid w:val="002A376A"/>
    <w:rsid w:val="002A4679"/>
    <w:rsid w:val="002A4786"/>
    <w:rsid w:val="002A4861"/>
    <w:rsid w:val="002A53B0"/>
    <w:rsid w:val="002A5E5B"/>
    <w:rsid w:val="002A79D6"/>
    <w:rsid w:val="002B0013"/>
    <w:rsid w:val="002B01B2"/>
    <w:rsid w:val="002B01F4"/>
    <w:rsid w:val="002B0925"/>
    <w:rsid w:val="002B218C"/>
    <w:rsid w:val="002B261F"/>
    <w:rsid w:val="002B2A7D"/>
    <w:rsid w:val="002B2AD2"/>
    <w:rsid w:val="002B4733"/>
    <w:rsid w:val="002B54CC"/>
    <w:rsid w:val="002B59DE"/>
    <w:rsid w:val="002B7605"/>
    <w:rsid w:val="002B77AF"/>
    <w:rsid w:val="002B7976"/>
    <w:rsid w:val="002B79F8"/>
    <w:rsid w:val="002B7AEF"/>
    <w:rsid w:val="002C195A"/>
    <w:rsid w:val="002C3071"/>
    <w:rsid w:val="002C5572"/>
    <w:rsid w:val="002C5ED0"/>
    <w:rsid w:val="002C62D2"/>
    <w:rsid w:val="002C7657"/>
    <w:rsid w:val="002D002E"/>
    <w:rsid w:val="002D0B26"/>
    <w:rsid w:val="002D0B75"/>
    <w:rsid w:val="002D2543"/>
    <w:rsid w:val="002D3654"/>
    <w:rsid w:val="002D40F2"/>
    <w:rsid w:val="002D446A"/>
    <w:rsid w:val="002D62E8"/>
    <w:rsid w:val="002D642F"/>
    <w:rsid w:val="002D6476"/>
    <w:rsid w:val="002D699C"/>
    <w:rsid w:val="002D6D16"/>
    <w:rsid w:val="002D71A3"/>
    <w:rsid w:val="002D7734"/>
    <w:rsid w:val="002E02F3"/>
    <w:rsid w:val="002E1286"/>
    <w:rsid w:val="002E18C9"/>
    <w:rsid w:val="002E2167"/>
    <w:rsid w:val="002E2559"/>
    <w:rsid w:val="002E4713"/>
    <w:rsid w:val="002E49B4"/>
    <w:rsid w:val="002E4A5C"/>
    <w:rsid w:val="002E5AB6"/>
    <w:rsid w:val="002E6042"/>
    <w:rsid w:val="002E6476"/>
    <w:rsid w:val="002E6DE9"/>
    <w:rsid w:val="002E797D"/>
    <w:rsid w:val="002F32F2"/>
    <w:rsid w:val="002F3A82"/>
    <w:rsid w:val="002F4486"/>
    <w:rsid w:val="002F6052"/>
    <w:rsid w:val="002F6845"/>
    <w:rsid w:val="002F75EB"/>
    <w:rsid w:val="002F7BD7"/>
    <w:rsid w:val="003008B8"/>
    <w:rsid w:val="00302FC6"/>
    <w:rsid w:val="003032AF"/>
    <w:rsid w:val="00304526"/>
    <w:rsid w:val="00304A0B"/>
    <w:rsid w:val="00304D71"/>
    <w:rsid w:val="003056E2"/>
    <w:rsid w:val="00305E25"/>
    <w:rsid w:val="00306F3B"/>
    <w:rsid w:val="00307136"/>
    <w:rsid w:val="003076B9"/>
    <w:rsid w:val="00310B67"/>
    <w:rsid w:val="00310EFF"/>
    <w:rsid w:val="00311781"/>
    <w:rsid w:val="0031178B"/>
    <w:rsid w:val="00312979"/>
    <w:rsid w:val="00312E80"/>
    <w:rsid w:val="00313043"/>
    <w:rsid w:val="0031403B"/>
    <w:rsid w:val="00314D1A"/>
    <w:rsid w:val="00314EF9"/>
    <w:rsid w:val="00315C1C"/>
    <w:rsid w:val="00315DAC"/>
    <w:rsid w:val="00316639"/>
    <w:rsid w:val="00317263"/>
    <w:rsid w:val="0031750A"/>
    <w:rsid w:val="0031771F"/>
    <w:rsid w:val="00317A4F"/>
    <w:rsid w:val="00322610"/>
    <w:rsid w:val="003229A6"/>
    <w:rsid w:val="00322E51"/>
    <w:rsid w:val="00322EDB"/>
    <w:rsid w:val="00323555"/>
    <w:rsid w:val="003241AA"/>
    <w:rsid w:val="003250F9"/>
    <w:rsid w:val="00327080"/>
    <w:rsid w:val="003278A7"/>
    <w:rsid w:val="00327A32"/>
    <w:rsid w:val="00330161"/>
    <w:rsid w:val="0033078C"/>
    <w:rsid w:val="003324F5"/>
    <w:rsid w:val="00332850"/>
    <w:rsid w:val="00332AB9"/>
    <w:rsid w:val="00333256"/>
    <w:rsid w:val="0033413C"/>
    <w:rsid w:val="00334834"/>
    <w:rsid w:val="00335760"/>
    <w:rsid w:val="00335EC5"/>
    <w:rsid w:val="0034061D"/>
    <w:rsid w:val="00340DA7"/>
    <w:rsid w:val="00341076"/>
    <w:rsid w:val="003451A9"/>
    <w:rsid w:val="003453BB"/>
    <w:rsid w:val="00351A2C"/>
    <w:rsid w:val="00353B22"/>
    <w:rsid w:val="003543A1"/>
    <w:rsid w:val="0035460F"/>
    <w:rsid w:val="0035607A"/>
    <w:rsid w:val="00356084"/>
    <w:rsid w:val="00356617"/>
    <w:rsid w:val="00357A18"/>
    <w:rsid w:val="00357BE9"/>
    <w:rsid w:val="003600AC"/>
    <w:rsid w:val="00361294"/>
    <w:rsid w:val="003612CD"/>
    <w:rsid w:val="00361749"/>
    <w:rsid w:val="00362259"/>
    <w:rsid w:val="003623BA"/>
    <w:rsid w:val="00363C53"/>
    <w:rsid w:val="00364E93"/>
    <w:rsid w:val="0036698C"/>
    <w:rsid w:val="003715FE"/>
    <w:rsid w:val="00373285"/>
    <w:rsid w:val="00375434"/>
    <w:rsid w:val="00375A32"/>
    <w:rsid w:val="00375EDA"/>
    <w:rsid w:val="00376995"/>
    <w:rsid w:val="00376AD1"/>
    <w:rsid w:val="003773FC"/>
    <w:rsid w:val="0037741E"/>
    <w:rsid w:val="003800C6"/>
    <w:rsid w:val="00381AD0"/>
    <w:rsid w:val="00381D8D"/>
    <w:rsid w:val="00381D93"/>
    <w:rsid w:val="00383747"/>
    <w:rsid w:val="0038375C"/>
    <w:rsid w:val="003845ED"/>
    <w:rsid w:val="00385729"/>
    <w:rsid w:val="00385A9E"/>
    <w:rsid w:val="003865D2"/>
    <w:rsid w:val="003867BD"/>
    <w:rsid w:val="00386B7E"/>
    <w:rsid w:val="00387779"/>
    <w:rsid w:val="00390486"/>
    <w:rsid w:val="00390AEE"/>
    <w:rsid w:val="003915DF"/>
    <w:rsid w:val="00391E0F"/>
    <w:rsid w:val="003932F4"/>
    <w:rsid w:val="003941E5"/>
    <w:rsid w:val="003948E1"/>
    <w:rsid w:val="003949B1"/>
    <w:rsid w:val="0039642B"/>
    <w:rsid w:val="003966CB"/>
    <w:rsid w:val="00397594"/>
    <w:rsid w:val="00397924"/>
    <w:rsid w:val="003A0110"/>
    <w:rsid w:val="003A083A"/>
    <w:rsid w:val="003A139B"/>
    <w:rsid w:val="003A2026"/>
    <w:rsid w:val="003A2D24"/>
    <w:rsid w:val="003A5A8B"/>
    <w:rsid w:val="003A6BD2"/>
    <w:rsid w:val="003A7710"/>
    <w:rsid w:val="003A788F"/>
    <w:rsid w:val="003B0178"/>
    <w:rsid w:val="003B0FAB"/>
    <w:rsid w:val="003B3470"/>
    <w:rsid w:val="003B35C8"/>
    <w:rsid w:val="003B4412"/>
    <w:rsid w:val="003B4772"/>
    <w:rsid w:val="003B4E14"/>
    <w:rsid w:val="003B52AE"/>
    <w:rsid w:val="003B54C5"/>
    <w:rsid w:val="003B6013"/>
    <w:rsid w:val="003B65BE"/>
    <w:rsid w:val="003B671A"/>
    <w:rsid w:val="003B719E"/>
    <w:rsid w:val="003C02CA"/>
    <w:rsid w:val="003C5B1B"/>
    <w:rsid w:val="003C5FA7"/>
    <w:rsid w:val="003C6506"/>
    <w:rsid w:val="003C7936"/>
    <w:rsid w:val="003D0DE9"/>
    <w:rsid w:val="003D1F18"/>
    <w:rsid w:val="003D2013"/>
    <w:rsid w:val="003D21D8"/>
    <w:rsid w:val="003D35A8"/>
    <w:rsid w:val="003D3C31"/>
    <w:rsid w:val="003D5D50"/>
    <w:rsid w:val="003D5F91"/>
    <w:rsid w:val="003D6216"/>
    <w:rsid w:val="003D62FC"/>
    <w:rsid w:val="003D7A6F"/>
    <w:rsid w:val="003D7AC4"/>
    <w:rsid w:val="003E04E6"/>
    <w:rsid w:val="003E1C2D"/>
    <w:rsid w:val="003E24AC"/>
    <w:rsid w:val="003E2F7C"/>
    <w:rsid w:val="003E30F2"/>
    <w:rsid w:val="003E50D2"/>
    <w:rsid w:val="003E51CD"/>
    <w:rsid w:val="003E5ECD"/>
    <w:rsid w:val="003E6F65"/>
    <w:rsid w:val="003E7E2E"/>
    <w:rsid w:val="003E7ECC"/>
    <w:rsid w:val="003F04DB"/>
    <w:rsid w:val="003F13AB"/>
    <w:rsid w:val="003F2095"/>
    <w:rsid w:val="003F39FB"/>
    <w:rsid w:val="003F42C7"/>
    <w:rsid w:val="003F46E6"/>
    <w:rsid w:val="003F5540"/>
    <w:rsid w:val="003F6437"/>
    <w:rsid w:val="003F768C"/>
    <w:rsid w:val="00400DEB"/>
    <w:rsid w:val="004019B4"/>
    <w:rsid w:val="0040275F"/>
    <w:rsid w:val="004034A0"/>
    <w:rsid w:val="00403B90"/>
    <w:rsid w:val="004044D3"/>
    <w:rsid w:val="004046D2"/>
    <w:rsid w:val="004047EF"/>
    <w:rsid w:val="00404B5D"/>
    <w:rsid w:val="004053A9"/>
    <w:rsid w:val="00406E4E"/>
    <w:rsid w:val="00414E98"/>
    <w:rsid w:val="004158EA"/>
    <w:rsid w:val="00415EE2"/>
    <w:rsid w:val="00416058"/>
    <w:rsid w:val="00417358"/>
    <w:rsid w:val="00417903"/>
    <w:rsid w:val="004203E0"/>
    <w:rsid w:val="00421D05"/>
    <w:rsid w:val="00421D43"/>
    <w:rsid w:val="00423EDF"/>
    <w:rsid w:val="0042741B"/>
    <w:rsid w:val="004276ED"/>
    <w:rsid w:val="0042774F"/>
    <w:rsid w:val="00433279"/>
    <w:rsid w:val="0043357E"/>
    <w:rsid w:val="0043366C"/>
    <w:rsid w:val="00433F7A"/>
    <w:rsid w:val="004351C3"/>
    <w:rsid w:val="00435A88"/>
    <w:rsid w:val="00435C41"/>
    <w:rsid w:val="00436C80"/>
    <w:rsid w:val="004373F8"/>
    <w:rsid w:val="00437B8D"/>
    <w:rsid w:val="004425E3"/>
    <w:rsid w:val="00443458"/>
    <w:rsid w:val="00445057"/>
    <w:rsid w:val="00450F82"/>
    <w:rsid w:val="0045104F"/>
    <w:rsid w:val="00451168"/>
    <w:rsid w:val="004512A8"/>
    <w:rsid w:val="00451FAD"/>
    <w:rsid w:val="0045331E"/>
    <w:rsid w:val="0045379B"/>
    <w:rsid w:val="00454514"/>
    <w:rsid w:val="00455504"/>
    <w:rsid w:val="00455630"/>
    <w:rsid w:val="00456113"/>
    <w:rsid w:val="004561D2"/>
    <w:rsid w:val="004565E2"/>
    <w:rsid w:val="004576A8"/>
    <w:rsid w:val="0046131B"/>
    <w:rsid w:val="004629BE"/>
    <w:rsid w:val="00462A7F"/>
    <w:rsid w:val="00462D43"/>
    <w:rsid w:val="004630DE"/>
    <w:rsid w:val="00463650"/>
    <w:rsid w:val="00463C14"/>
    <w:rsid w:val="00465AC6"/>
    <w:rsid w:val="0046662A"/>
    <w:rsid w:val="00466633"/>
    <w:rsid w:val="00467FC1"/>
    <w:rsid w:val="00470148"/>
    <w:rsid w:val="00470799"/>
    <w:rsid w:val="00470D2B"/>
    <w:rsid w:val="00470F92"/>
    <w:rsid w:val="00471EAE"/>
    <w:rsid w:val="004720EE"/>
    <w:rsid w:val="004754B0"/>
    <w:rsid w:val="00476493"/>
    <w:rsid w:val="00476806"/>
    <w:rsid w:val="00480D84"/>
    <w:rsid w:val="00481972"/>
    <w:rsid w:val="0048550C"/>
    <w:rsid w:val="00485616"/>
    <w:rsid w:val="00485BFB"/>
    <w:rsid w:val="00486127"/>
    <w:rsid w:val="00486CC3"/>
    <w:rsid w:val="00487417"/>
    <w:rsid w:val="00487677"/>
    <w:rsid w:val="00487A78"/>
    <w:rsid w:val="004906C6"/>
    <w:rsid w:val="004910FA"/>
    <w:rsid w:val="00491C7C"/>
    <w:rsid w:val="00492461"/>
    <w:rsid w:val="0049365C"/>
    <w:rsid w:val="004936F6"/>
    <w:rsid w:val="00494E5B"/>
    <w:rsid w:val="00496BA2"/>
    <w:rsid w:val="0049719A"/>
    <w:rsid w:val="00497358"/>
    <w:rsid w:val="004A0870"/>
    <w:rsid w:val="004A0B92"/>
    <w:rsid w:val="004A13F5"/>
    <w:rsid w:val="004A208F"/>
    <w:rsid w:val="004A23D5"/>
    <w:rsid w:val="004A48BD"/>
    <w:rsid w:val="004A4BCA"/>
    <w:rsid w:val="004A4E1E"/>
    <w:rsid w:val="004A6E4D"/>
    <w:rsid w:val="004A7A69"/>
    <w:rsid w:val="004B0AA0"/>
    <w:rsid w:val="004B1104"/>
    <w:rsid w:val="004B3086"/>
    <w:rsid w:val="004B3162"/>
    <w:rsid w:val="004B440E"/>
    <w:rsid w:val="004B499C"/>
    <w:rsid w:val="004B4F06"/>
    <w:rsid w:val="004B51AB"/>
    <w:rsid w:val="004B5F3E"/>
    <w:rsid w:val="004B721C"/>
    <w:rsid w:val="004C03E6"/>
    <w:rsid w:val="004C04D7"/>
    <w:rsid w:val="004C07E8"/>
    <w:rsid w:val="004C173F"/>
    <w:rsid w:val="004C19DA"/>
    <w:rsid w:val="004C3779"/>
    <w:rsid w:val="004C4AC6"/>
    <w:rsid w:val="004C55B9"/>
    <w:rsid w:val="004C5DAC"/>
    <w:rsid w:val="004C5E9A"/>
    <w:rsid w:val="004C7A45"/>
    <w:rsid w:val="004D0909"/>
    <w:rsid w:val="004D2690"/>
    <w:rsid w:val="004D3E9C"/>
    <w:rsid w:val="004D4C7E"/>
    <w:rsid w:val="004D7CEA"/>
    <w:rsid w:val="004E0E2B"/>
    <w:rsid w:val="004E1103"/>
    <w:rsid w:val="004E1C0C"/>
    <w:rsid w:val="004E32A4"/>
    <w:rsid w:val="004E45D3"/>
    <w:rsid w:val="004E6882"/>
    <w:rsid w:val="004E6C0A"/>
    <w:rsid w:val="004E6D2E"/>
    <w:rsid w:val="004E7148"/>
    <w:rsid w:val="004E78B1"/>
    <w:rsid w:val="004F04D1"/>
    <w:rsid w:val="004F1047"/>
    <w:rsid w:val="004F1DF7"/>
    <w:rsid w:val="004F3E5A"/>
    <w:rsid w:val="004F4AD3"/>
    <w:rsid w:val="004F4C47"/>
    <w:rsid w:val="004F5630"/>
    <w:rsid w:val="004F65BE"/>
    <w:rsid w:val="004F6681"/>
    <w:rsid w:val="004F6EAB"/>
    <w:rsid w:val="004F79FB"/>
    <w:rsid w:val="004F7E66"/>
    <w:rsid w:val="005020FC"/>
    <w:rsid w:val="0050433F"/>
    <w:rsid w:val="0050739E"/>
    <w:rsid w:val="00510A0C"/>
    <w:rsid w:val="005119FB"/>
    <w:rsid w:val="00521523"/>
    <w:rsid w:val="0052164F"/>
    <w:rsid w:val="00521D9D"/>
    <w:rsid w:val="00522122"/>
    <w:rsid w:val="00522916"/>
    <w:rsid w:val="00523292"/>
    <w:rsid w:val="00523B0B"/>
    <w:rsid w:val="005240E7"/>
    <w:rsid w:val="0052422F"/>
    <w:rsid w:val="00525223"/>
    <w:rsid w:val="00527F1C"/>
    <w:rsid w:val="0053020A"/>
    <w:rsid w:val="00530A06"/>
    <w:rsid w:val="00530BA9"/>
    <w:rsid w:val="0053168A"/>
    <w:rsid w:val="00533DE2"/>
    <w:rsid w:val="005340FD"/>
    <w:rsid w:val="00535803"/>
    <w:rsid w:val="00540386"/>
    <w:rsid w:val="0054050F"/>
    <w:rsid w:val="00540962"/>
    <w:rsid w:val="00542A30"/>
    <w:rsid w:val="00544E92"/>
    <w:rsid w:val="00546283"/>
    <w:rsid w:val="005465B6"/>
    <w:rsid w:val="0054775E"/>
    <w:rsid w:val="0055176C"/>
    <w:rsid w:val="00551AFE"/>
    <w:rsid w:val="0055607D"/>
    <w:rsid w:val="00561568"/>
    <w:rsid w:val="0056165D"/>
    <w:rsid w:val="0056226D"/>
    <w:rsid w:val="00564520"/>
    <w:rsid w:val="00564B55"/>
    <w:rsid w:val="00564C03"/>
    <w:rsid w:val="00565F78"/>
    <w:rsid w:val="00566ADA"/>
    <w:rsid w:val="0056750D"/>
    <w:rsid w:val="005675B7"/>
    <w:rsid w:val="005719BF"/>
    <w:rsid w:val="00571D3B"/>
    <w:rsid w:val="00573ABC"/>
    <w:rsid w:val="00573E2E"/>
    <w:rsid w:val="00573EC9"/>
    <w:rsid w:val="005743C4"/>
    <w:rsid w:val="00574A3C"/>
    <w:rsid w:val="0057524D"/>
    <w:rsid w:val="00575DAC"/>
    <w:rsid w:val="00576313"/>
    <w:rsid w:val="005811F9"/>
    <w:rsid w:val="0058180E"/>
    <w:rsid w:val="00583C9A"/>
    <w:rsid w:val="00590838"/>
    <w:rsid w:val="00591592"/>
    <w:rsid w:val="0059184A"/>
    <w:rsid w:val="0059456C"/>
    <w:rsid w:val="00594862"/>
    <w:rsid w:val="00597599"/>
    <w:rsid w:val="005978BD"/>
    <w:rsid w:val="005A19AC"/>
    <w:rsid w:val="005A1A2D"/>
    <w:rsid w:val="005A3B37"/>
    <w:rsid w:val="005A4F30"/>
    <w:rsid w:val="005A5654"/>
    <w:rsid w:val="005A6330"/>
    <w:rsid w:val="005A6802"/>
    <w:rsid w:val="005B0B39"/>
    <w:rsid w:val="005B1458"/>
    <w:rsid w:val="005B1897"/>
    <w:rsid w:val="005B3003"/>
    <w:rsid w:val="005B33BC"/>
    <w:rsid w:val="005B35AB"/>
    <w:rsid w:val="005B4696"/>
    <w:rsid w:val="005B49E2"/>
    <w:rsid w:val="005B4D63"/>
    <w:rsid w:val="005B5A02"/>
    <w:rsid w:val="005B6054"/>
    <w:rsid w:val="005B65E5"/>
    <w:rsid w:val="005B6CAC"/>
    <w:rsid w:val="005B7BA5"/>
    <w:rsid w:val="005B7D1A"/>
    <w:rsid w:val="005B7DD7"/>
    <w:rsid w:val="005C2414"/>
    <w:rsid w:val="005C2C75"/>
    <w:rsid w:val="005C3ED9"/>
    <w:rsid w:val="005C4004"/>
    <w:rsid w:val="005C696A"/>
    <w:rsid w:val="005C7397"/>
    <w:rsid w:val="005D0571"/>
    <w:rsid w:val="005D0D6A"/>
    <w:rsid w:val="005D1A66"/>
    <w:rsid w:val="005D23EB"/>
    <w:rsid w:val="005D2911"/>
    <w:rsid w:val="005D44B1"/>
    <w:rsid w:val="005D4520"/>
    <w:rsid w:val="005D53C4"/>
    <w:rsid w:val="005D6042"/>
    <w:rsid w:val="005D756A"/>
    <w:rsid w:val="005D7E3D"/>
    <w:rsid w:val="005D7FFC"/>
    <w:rsid w:val="005E0016"/>
    <w:rsid w:val="005E0D18"/>
    <w:rsid w:val="005E16C7"/>
    <w:rsid w:val="005E2324"/>
    <w:rsid w:val="005E3070"/>
    <w:rsid w:val="005E343E"/>
    <w:rsid w:val="005E59C8"/>
    <w:rsid w:val="005E711C"/>
    <w:rsid w:val="005F0209"/>
    <w:rsid w:val="005F10F0"/>
    <w:rsid w:val="005F11FD"/>
    <w:rsid w:val="005F37DC"/>
    <w:rsid w:val="005F3D4B"/>
    <w:rsid w:val="005F3D8E"/>
    <w:rsid w:val="005F4189"/>
    <w:rsid w:val="005F467B"/>
    <w:rsid w:val="005F4F78"/>
    <w:rsid w:val="005F5264"/>
    <w:rsid w:val="005F719E"/>
    <w:rsid w:val="00600549"/>
    <w:rsid w:val="006006F5"/>
    <w:rsid w:val="0060583C"/>
    <w:rsid w:val="00605E65"/>
    <w:rsid w:val="0060638B"/>
    <w:rsid w:val="00607D08"/>
    <w:rsid w:val="00610E18"/>
    <w:rsid w:val="006118D9"/>
    <w:rsid w:val="006123C4"/>
    <w:rsid w:val="0061343C"/>
    <w:rsid w:val="00614DA8"/>
    <w:rsid w:val="00616F56"/>
    <w:rsid w:val="00620195"/>
    <w:rsid w:val="00620323"/>
    <w:rsid w:val="006207E8"/>
    <w:rsid w:val="00621BB2"/>
    <w:rsid w:val="00622029"/>
    <w:rsid w:val="00624501"/>
    <w:rsid w:val="00624C30"/>
    <w:rsid w:val="006258AF"/>
    <w:rsid w:val="006260F0"/>
    <w:rsid w:val="00626BF1"/>
    <w:rsid w:val="00630E04"/>
    <w:rsid w:val="00631774"/>
    <w:rsid w:val="00633939"/>
    <w:rsid w:val="006350DC"/>
    <w:rsid w:val="00636A5B"/>
    <w:rsid w:val="00636D1B"/>
    <w:rsid w:val="006372D6"/>
    <w:rsid w:val="00637F1F"/>
    <w:rsid w:val="00640295"/>
    <w:rsid w:val="006408D6"/>
    <w:rsid w:val="00641965"/>
    <w:rsid w:val="00641D22"/>
    <w:rsid w:val="00642EC5"/>
    <w:rsid w:val="00644C0B"/>
    <w:rsid w:val="00644E7A"/>
    <w:rsid w:val="00645A10"/>
    <w:rsid w:val="00645FAA"/>
    <w:rsid w:val="0064673C"/>
    <w:rsid w:val="006469EC"/>
    <w:rsid w:val="00646CEC"/>
    <w:rsid w:val="0064711B"/>
    <w:rsid w:val="0064717D"/>
    <w:rsid w:val="00647443"/>
    <w:rsid w:val="00650C7F"/>
    <w:rsid w:val="0065114B"/>
    <w:rsid w:val="006519B1"/>
    <w:rsid w:val="00654716"/>
    <w:rsid w:val="0065580B"/>
    <w:rsid w:val="0065594E"/>
    <w:rsid w:val="00655E0D"/>
    <w:rsid w:val="006568C7"/>
    <w:rsid w:val="00657E48"/>
    <w:rsid w:val="006613A8"/>
    <w:rsid w:val="006649C5"/>
    <w:rsid w:val="00665550"/>
    <w:rsid w:val="006671EB"/>
    <w:rsid w:val="00670095"/>
    <w:rsid w:val="00673A04"/>
    <w:rsid w:val="00673A91"/>
    <w:rsid w:val="00674220"/>
    <w:rsid w:val="00677107"/>
    <w:rsid w:val="00677BF0"/>
    <w:rsid w:val="0068058D"/>
    <w:rsid w:val="006807B0"/>
    <w:rsid w:val="006811B9"/>
    <w:rsid w:val="006811DC"/>
    <w:rsid w:val="00681246"/>
    <w:rsid w:val="00682131"/>
    <w:rsid w:val="00682B66"/>
    <w:rsid w:val="0068306F"/>
    <w:rsid w:val="0068497F"/>
    <w:rsid w:val="00684EE3"/>
    <w:rsid w:val="006851D5"/>
    <w:rsid w:val="00691353"/>
    <w:rsid w:val="006935A0"/>
    <w:rsid w:val="006939F1"/>
    <w:rsid w:val="00693B20"/>
    <w:rsid w:val="00693B29"/>
    <w:rsid w:val="00694C5C"/>
    <w:rsid w:val="00695B72"/>
    <w:rsid w:val="0069711E"/>
    <w:rsid w:val="0069746A"/>
    <w:rsid w:val="006977F4"/>
    <w:rsid w:val="006A0433"/>
    <w:rsid w:val="006A09BB"/>
    <w:rsid w:val="006A0DD7"/>
    <w:rsid w:val="006A181B"/>
    <w:rsid w:val="006A1C6A"/>
    <w:rsid w:val="006A2A64"/>
    <w:rsid w:val="006A50BF"/>
    <w:rsid w:val="006A5334"/>
    <w:rsid w:val="006A5A19"/>
    <w:rsid w:val="006A696E"/>
    <w:rsid w:val="006A73E6"/>
    <w:rsid w:val="006A77E3"/>
    <w:rsid w:val="006B0A86"/>
    <w:rsid w:val="006B21A2"/>
    <w:rsid w:val="006B23C1"/>
    <w:rsid w:val="006B2A27"/>
    <w:rsid w:val="006B336C"/>
    <w:rsid w:val="006B34CC"/>
    <w:rsid w:val="006B3690"/>
    <w:rsid w:val="006B5A06"/>
    <w:rsid w:val="006B696B"/>
    <w:rsid w:val="006B79EF"/>
    <w:rsid w:val="006B7A67"/>
    <w:rsid w:val="006B7B37"/>
    <w:rsid w:val="006C01C4"/>
    <w:rsid w:val="006C11EB"/>
    <w:rsid w:val="006C1A3F"/>
    <w:rsid w:val="006C251C"/>
    <w:rsid w:val="006C2D96"/>
    <w:rsid w:val="006C4C25"/>
    <w:rsid w:val="006C68E4"/>
    <w:rsid w:val="006C7215"/>
    <w:rsid w:val="006C7850"/>
    <w:rsid w:val="006C7C2A"/>
    <w:rsid w:val="006D0F97"/>
    <w:rsid w:val="006D1672"/>
    <w:rsid w:val="006D1D8E"/>
    <w:rsid w:val="006D21A5"/>
    <w:rsid w:val="006D32D3"/>
    <w:rsid w:val="006D3A0C"/>
    <w:rsid w:val="006D47DB"/>
    <w:rsid w:val="006D61B7"/>
    <w:rsid w:val="006D647C"/>
    <w:rsid w:val="006D64A6"/>
    <w:rsid w:val="006D66E1"/>
    <w:rsid w:val="006D7EBE"/>
    <w:rsid w:val="006E1A80"/>
    <w:rsid w:val="006E1CC7"/>
    <w:rsid w:val="006E2733"/>
    <w:rsid w:val="006E447F"/>
    <w:rsid w:val="006E592F"/>
    <w:rsid w:val="006E606C"/>
    <w:rsid w:val="006E713A"/>
    <w:rsid w:val="006E74FB"/>
    <w:rsid w:val="006E7B24"/>
    <w:rsid w:val="006E7C55"/>
    <w:rsid w:val="006E7D1E"/>
    <w:rsid w:val="006F0B8B"/>
    <w:rsid w:val="006F10B9"/>
    <w:rsid w:val="006F1701"/>
    <w:rsid w:val="006F1D9B"/>
    <w:rsid w:val="006F2024"/>
    <w:rsid w:val="006F27E6"/>
    <w:rsid w:val="006F2A4C"/>
    <w:rsid w:val="006F40F6"/>
    <w:rsid w:val="006F6663"/>
    <w:rsid w:val="006F69A0"/>
    <w:rsid w:val="006F7D39"/>
    <w:rsid w:val="00700A94"/>
    <w:rsid w:val="00701866"/>
    <w:rsid w:val="00703760"/>
    <w:rsid w:val="0070595F"/>
    <w:rsid w:val="00705DCF"/>
    <w:rsid w:val="00706EE8"/>
    <w:rsid w:val="00710376"/>
    <w:rsid w:val="00710825"/>
    <w:rsid w:val="00711895"/>
    <w:rsid w:val="00712183"/>
    <w:rsid w:val="00714745"/>
    <w:rsid w:val="0071577F"/>
    <w:rsid w:val="007163C2"/>
    <w:rsid w:val="00716D8A"/>
    <w:rsid w:val="00717126"/>
    <w:rsid w:val="0071771B"/>
    <w:rsid w:val="00721692"/>
    <w:rsid w:val="00721822"/>
    <w:rsid w:val="00721A80"/>
    <w:rsid w:val="00721BB8"/>
    <w:rsid w:val="00722ED1"/>
    <w:rsid w:val="00723593"/>
    <w:rsid w:val="007247B0"/>
    <w:rsid w:val="00726408"/>
    <w:rsid w:val="00726AF4"/>
    <w:rsid w:val="00727345"/>
    <w:rsid w:val="007301B1"/>
    <w:rsid w:val="0073108A"/>
    <w:rsid w:val="007330B4"/>
    <w:rsid w:val="00733865"/>
    <w:rsid w:val="0073697F"/>
    <w:rsid w:val="0074045D"/>
    <w:rsid w:val="00740564"/>
    <w:rsid w:val="0074064F"/>
    <w:rsid w:val="00741519"/>
    <w:rsid w:val="007427AA"/>
    <w:rsid w:val="007427CA"/>
    <w:rsid w:val="00743F1A"/>
    <w:rsid w:val="007442CB"/>
    <w:rsid w:val="00744908"/>
    <w:rsid w:val="00744C25"/>
    <w:rsid w:val="007463EC"/>
    <w:rsid w:val="0075092C"/>
    <w:rsid w:val="007525DE"/>
    <w:rsid w:val="00754D7E"/>
    <w:rsid w:val="00755057"/>
    <w:rsid w:val="007557E4"/>
    <w:rsid w:val="00755BE4"/>
    <w:rsid w:val="00757D8D"/>
    <w:rsid w:val="0076053F"/>
    <w:rsid w:val="0076207F"/>
    <w:rsid w:val="0076316F"/>
    <w:rsid w:val="00763182"/>
    <w:rsid w:val="00763BC1"/>
    <w:rsid w:val="00764390"/>
    <w:rsid w:val="007658B7"/>
    <w:rsid w:val="00767567"/>
    <w:rsid w:val="00770AAE"/>
    <w:rsid w:val="007715F8"/>
    <w:rsid w:val="007728B3"/>
    <w:rsid w:val="00773AEC"/>
    <w:rsid w:val="00774E4D"/>
    <w:rsid w:val="00775A71"/>
    <w:rsid w:val="00775BCF"/>
    <w:rsid w:val="00776FFD"/>
    <w:rsid w:val="00780950"/>
    <w:rsid w:val="00781472"/>
    <w:rsid w:val="00781CDC"/>
    <w:rsid w:val="007834C6"/>
    <w:rsid w:val="00786732"/>
    <w:rsid w:val="00786F5A"/>
    <w:rsid w:val="0078756C"/>
    <w:rsid w:val="00787D18"/>
    <w:rsid w:val="00791B6C"/>
    <w:rsid w:val="00792908"/>
    <w:rsid w:val="007936F3"/>
    <w:rsid w:val="00793C8C"/>
    <w:rsid w:val="00793F99"/>
    <w:rsid w:val="0079611C"/>
    <w:rsid w:val="007961BD"/>
    <w:rsid w:val="00796260"/>
    <w:rsid w:val="00796A25"/>
    <w:rsid w:val="0079718C"/>
    <w:rsid w:val="007A0D8D"/>
    <w:rsid w:val="007A1244"/>
    <w:rsid w:val="007A1C9A"/>
    <w:rsid w:val="007A32A2"/>
    <w:rsid w:val="007A3918"/>
    <w:rsid w:val="007A4DA3"/>
    <w:rsid w:val="007A4FE9"/>
    <w:rsid w:val="007A55D4"/>
    <w:rsid w:val="007A5DD4"/>
    <w:rsid w:val="007A6170"/>
    <w:rsid w:val="007A63A2"/>
    <w:rsid w:val="007A7483"/>
    <w:rsid w:val="007B1DFD"/>
    <w:rsid w:val="007B278B"/>
    <w:rsid w:val="007B33F2"/>
    <w:rsid w:val="007B4F0E"/>
    <w:rsid w:val="007B53E9"/>
    <w:rsid w:val="007B7FE1"/>
    <w:rsid w:val="007C00E4"/>
    <w:rsid w:val="007C02D3"/>
    <w:rsid w:val="007C11E8"/>
    <w:rsid w:val="007C1BF4"/>
    <w:rsid w:val="007C5A56"/>
    <w:rsid w:val="007C5F48"/>
    <w:rsid w:val="007C7272"/>
    <w:rsid w:val="007C78B2"/>
    <w:rsid w:val="007D0222"/>
    <w:rsid w:val="007D0470"/>
    <w:rsid w:val="007D08CA"/>
    <w:rsid w:val="007D09E2"/>
    <w:rsid w:val="007D23F1"/>
    <w:rsid w:val="007D4830"/>
    <w:rsid w:val="007D4BCB"/>
    <w:rsid w:val="007D57DC"/>
    <w:rsid w:val="007D5A4B"/>
    <w:rsid w:val="007D6686"/>
    <w:rsid w:val="007E03A6"/>
    <w:rsid w:val="007E3243"/>
    <w:rsid w:val="007E33AF"/>
    <w:rsid w:val="007E3811"/>
    <w:rsid w:val="007E4181"/>
    <w:rsid w:val="007E4644"/>
    <w:rsid w:val="007E47B3"/>
    <w:rsid w:val="007E4D28"/>
    <w:rsid w:val="007E5B6D"/>
    <w:rsid w:val="007E783A"/>
    <w:rsid w:val="007F0071"/>
    <w:rsid w:val="007F0E00"/>
    <w:rsid w:val="007F1AF4"/>
    <w:rsid w:val="007F1EF3"/>
    <w:rsid w:val="007F2008"/>
    <w:rsid w:val="007F2AD9"/>
    <w:rsid w:val="007F41BD"/>
    <w:rsid w:val="007F4208"/>
    <w:rsid w:val="007F4383"/>
    <w:rsid w:val="007F5F04"/>
    <w:rsid w:val="007F7C92"/>
    <w:rsid w:val="008007B2"/>
    <w:rsid w:val="00800C27"/>
    <w:rsid w:val="0080214E"/>
    <w:rsid w:val="00802670"/>
    <w:rsid w:val="00802B43"/>
    <w:rsid w:val="0080380B"/>
    <w:rsid w:val="0080383D"/>
    <w:rsid w:val="00804060"/>
    <w:rsid w:val="00805AA1"/>
    <w:rsid w:val="00805C94"/>
    <w:rsid w:val="008063A6"/>
    <w:rsid w:val="00806B47"/>
    <w:rsid w:val="0080746A"/>
    <w:rsid w:val="0080756B"/>
    <w:rsid w:val="00807842"/>
    <w:rsid w:val="00810CFE"/>
    <w:rsid w:val="008117B6"/>
    <w:rsid w:val="00811BD7"/>
    <w:rsid w:val="008138AD"/>
    <w:rsid w:val="0081410D"/>
    <w:rsid w:val="008150BA"/>
    <w:rsid w:val="00816482"/>
    <w:rsid w:val="00817618"/>
    <w:rsid w:val="0082082F"/>
    <w:rsid w:val="008213DD"/>
    <w:rsid w:val="0082145F"/>
    <w:rsid w:val="00821A09"/>
    <w:rsid w:val="008222F2"/>
    <w:rsid w:val="008229B6"/>
    <w:rsid w:val="00822F20"/>
    <w:rsid w:val="008235C4"/>
    <w:rsid w:val="00823694"/>
    <w:rsid w:val="0082375E"/>
    <w:rsid w:val="00824181"/>
    <w:rsid w:val="00827170"/>
    <w:rsid w:val="00827C55"/>
    <w:rsid w:val="0083041B"/>
    <w:rsid w:val="00830E8B"/>
    <w:rsid w:val="00831DEE"/>
    <w:rsid w:val="00832A91"/>
    <w:rsid w:val="008339A5"/>
    <w:rsid w:val="00834184"/>
    <w:rsid w:val="00834907"/>
    <w:rsid w:val="0083557B"/>
    <w:rsid w:val="0083601B"/>
    <w:rsid w:val="00836404"/>
    <w:rsid w:val="00837B00"/>
    <w:rsid w:val="00840FAA"/>
    <w:rsid w:val="0084220A"/>
    <w:rsid w:val="0084255D"/>
    <w:rsid w:val="00843957"/>
    <w:rsid w:val="00843B05"/>
    <w:rsid w:val="008445AD"/>
    <w:rsid w:val="008445DB"/>
    <w:rsid w:val="00846338"/>
    <w:rsid w:val="00846B34"/>
    <w:rsid w:val="00850363"/>
    <w:rsid w:val="00852E99"/>
    <w:rsid w:val="00852F8B"/>
    <w:rsid w:val="00853022"/>
    <w:rsid w:val="008539A2"/>
    <w:rsid w:val="00853F16"/>
    <w:rsid w:val="00856513"/>
    <w:rsid w:val="00856648"/>
    <w:rsid w:val="00856BF5"/>
    <w:rsid w:val="008571D9"/>
    <w:rsid w:val="00857899"/>
    <w:rsid w:val="00857F22"/>
    <w:rsid w:val="00860457"/>
    <w:rsid w:val="008607D5"/>
    <w:rsid w:val="00860AB4"/>
    <w:rsid w:val="008617B5"/>
    <w:rsid w:val="0086200B"/>
    <w:rsid w:val="00863797"/>
    <w:rsid w:val="00863924"/>
    <w:rsid w:val="00864F4B"/>
    <w:rsid w:val="00866980"/>
    <w:rsid w:val="008706C5"/>
    <w:rsid w:val="00870B09"/>
    <w:rsid w:val="0087188E"/>
    <w:rsid w:val="00872263"/>
    <w:rsid w:val="008725D7"/>
    <w:rsid w:val="00872A75"/>
    <w:rsid w:val="00873692"/>
    <w:rsid w:val="00873CB8"/>
    <w:rsid w:val="00873E6C"/>
    <w:rsid w:val="00874074"/>
    <w:rsid w:val="008741A4"/>
    <w:rsid w:val="00874679"/>
    <w:rsid w:val="008757C0"/>
    <w:rsid w:val="00875C79"/>
    <w:rsid w:val="00876767"/>
    <w:rsid w:val="0087706C"/>
    <w:rsid w:val="0087712B"/>
    <w:rsid w:val="0088081A"/>
    <w:rsid w:val="00882A8A"/>
    <w:rsid w:val="008836F0"/>
    <w:rsid w:val="00883727"/>
    <w:rsid w:val="008845B1"/>
    <w:rsid w:val="008864E2"/>
    <w:rsid w:val="008930D9"/>
    <w:rsid w:val="0089318B"/>
    <w:rsid w:val="00893999"/>
    <w:rsid w:val="00893F1F"/>
    <w:rsid w:val="00894D57"/>
    <w:rsid w:val="00895125"/>
    <w:rsid w:val="008A01A5"/>
    <w:rsid w:val="008A18DF"/>
    <w:rsid w:val="008A25EB"/>
    <w:rsid w:val="008A2682"/>
    <w:rsid w:val="008A27AD"/>
    <w:rsid w:val="008A3ED7"/>
    <w:rsid w:val="008A422E"/>
    <w:rsid w:val="008A5C64"/>
    <w:rsid w:val="008A6106"/>
    <w:rsid w:val="008B128A"/>
    <w:rsid w:val="008B1EAE"/>
    <w:rsid w:val="008B2138"/>
    <w:rsid w:val="008B2171"/>
    <w:rsid w:val="008B2465"/>
    <w:rsid w:val="008B282A"/>
    <w:rsid w:val="008B3A8D"/>
    <w:rsid w:val="008B45AD"/>
    <w:rsid w:val="008B4952"/>
    <w:rsid w:val="008B61C2"/>
    <w:rsid w:val="008B6323"/>
    <w:rsid w:val="008B7470"/>
    <w:rsid w:val="008B7FB1"/>
    <w:rsid w:val="008C10F5"/>
    <w:rsid w:val="008C3633"/>
    <w:rsid w:val="008C37C3"/>
    <w:rsid w:val="008C56C4"/>
    <w:rsid w:val="008C585E"/>
    <w:rsid w:val="008C5BCA"/>
    <w:rsid w:val="008C74FE"/>
    <w:rsid w:val="008D0DBA"/>
    <w:rsid w:val="008D16A1"/>
    <w:rsid w:val="008D1963"/>
    <w:rsid w:val="008D1E9D"/>
    <w:rsid w:val="008D2F5A"/>
    <w:rsid w:val="008D4757"/>
    <w:rsid w:val="008D5DD1"/>
    <w:rsid w:val="008D60E8"/>
    <w:rsid w:val="008E0030"/>
    <w:rsid w:val="008E13C6"/>
    <w:rsid w:val="008E1D9A"/>
    <w:rsid w:val="008E25BD"/>
    <w:rsid w:val="008E2C10"/>
    <w:rsid w:val="008E41C7"/>
    <w:rsid w:val="008E4749"/>
    <w:rsid w:val="008E523D"/>
    <w:rsid w:val="008E5310"/>
    <w:rsid w:val="008E766E"/>
    <w:rsid w:val="008E774D"/>
    <w:rsid w:val="008F160B"/>
    <w:rsid w:val="008F3016"/>
    <w:rsid w:val="008F3D3D"/>
    <w:rsid w:val="008F43C3"/>
    <w:rsid w:val="008F5715"/>
    <w:rsid w:val="008F59F6"/>
    <w:rsid w:val="009000FE"/>
    <w:rsid w:val="009008D3"/>
    <w:rsid w:val="0090127A"/>
    <w:rsid w:val="009018FC"/>
    <w:rsid w:val="009022E6"/>
    <w:rsid w:val="009025A8"/>
    <w:rsid w:val="00902E87"/>
    <w:rsid w:val="00903956"/>
    <w:rsid w:val="00904372"/>
    <w:rsid w:val="00906014"/>
    <w:rsid w:val="00906818"/>
    <w:rsid w:val="00911CDE"/>
    <w:rsid w:val="00911EB3"/>
    <w:rsid w:val="00913C21"/>
    <w:rsid w:val="009140E1"/>
    <w:rsid w:val="009153B5"/>
    <w:rsid w:val="00915544"/>
    <w:rsid w:val="00916689"/>
    <w:rsid w:val="00917E44"/>
    <w:rsid w:val="009207DA"/>
    <w:rsid w:val="00921AC4"/>
    <w:rsid w:val="00923047"/>
    <w:rsid w:val="009238D8"/>
    <w:rsid w:val="00924198"/>
    <w:rsid w:val="00924301"/>
    <w:rsid w:val="0092572C"/>
    <w:rsid w:val="00925D41"/>
    <w:rsid w:val="0092676C"/>
    <w:rsid w:val="00926E3C"/>
    <w:rsid w:val="009274DD"/>
    <w:rsid w:val="00927605"/>
    <w:rsid w:val="00927962"/>
    <w:rsid w:val="009279C5"/>
    <w:rsid w:val="00931850"/>
    <w:rsid w:val="00931952"/>
    <w:rsid w:val="00932A21"/>
    <w:rsid w:val="00933757"/>
    <w:rsid w:val="009346DE"/>
    <w:rsid w:val="0093471B"/>
    <w:rsid w:val="00934860"/>
    <w:rsid w:val="00935FDF"/>
    <w:rsid w:val="00936EE8"/>
    <w:rsid w:val="00937510"/>
    <w:rsid w:val="009411B8"/>
    <w:rsid w:val="009414D7"/>
    <w:rsid w:val="009424B4"/>
    <w:rsid w:val="00942A79"/>
    <w:rsid w:val="00945F4D"/>
    <w:rsid w:val="00946134"/>
    <w:rsid w:val="00946EA6"/>
    <w:rsid w:val="0094726A"/>
    <w:rsid w:val="009502F6"/>
    <w:rsid w:val="009512EE"/>
    <w:rsid w:val="00951AD9"/>
    <w:rsid w:val="00953355"/>
    <w:rsid w:val="009543A1"/>
    <w:rsid w:val="009544EF"/>
    <w:rsid w:val="0095692A"/>
    <w:rsid w:val="00960DA0"/>
    <w:rsid w:val="0096149E"/>
    <w:rsid w:val="00962A7B"/>
    <w:rsid w:val="0096505B"/>
    <w:rsid w:val="00966B79"/>
    <w:rsid w:val="00967324"/>
    <w:rsid w:val="009701ED"/>
    <w:rsid w:val="00971AF0"/>
    <w:rsid w:val="009729EC"/>
    <w:rsid w:val="009731BB"/>
    <w:rsid w:val="00974242"/>
    <w:rsid w:val="00974F0B"/>
    <w:rsid w:val="00974F0C"/>
    <w:rsid w:val="00976749"/>
    <w:rsid w:val="00976A7E"/>
    <w:rsid w:val="0098240D"/>
    <w:rsid w:val="0098390F"/>
    <w:rsid w:val="009847BD"/>
    <w:rsid w:val="00985C3E"/>
    <w:rsid w:val="0098773F"/>
    <w:rsid w:val="009910C8"/>
    <w:rsid w:val="00992014"/>
    <w:rsid w:val="00993818"/>
    <w:rsid w:val="00994D61"/>
    <w:rsid w:val="00994E39"/>
    <w:rsid w:val="00994F21"/>
    <w:rsid w:val="00996AF3"/>
    <w:rsid w:val="00996F1F"/>
    <w:rsid w:val="00997EE8"/>
    <w:rsid w:val="00997EEC"/>
    <w:rsid w:val="009A15B6"/>
    <w:rsid w:val="009A1DD1"/>
    <w:rsid w:val="009A2088"/>
    <w:rsid w:val="009A28EF"/>
    <w:rsid w:val="009A325E"/>
    <w:rsid w:val="009A429E"/>
    <w:rsid w:val="009A42E2"/>
    <w:rsid w:val="009A518B"/>
    <w:rsid w:val="009A60DD"/>
    <w:rsid w:val="009A72D8"/>
    <w:rsid w:val="009A7B09"/>
    <w:rsid w:val="009A7C4F"/>
    <w:rsid w:val="009B0063"/>
    <w:rsid w:val="009B19C2"/>
    <w:rsid w:val="009B1AB7"/>
    <w:rsid w:val="009B1F59"/>
    <w:rsid w:val="009B25D9"/>
    <w:rsid w:val="009B2CA8"/>
    <w:rsid w:val="009B3018"/>
    <w:rsid w:val="009B4A33"/>
    <w:rsid w:val="009B4D47"/>
    <w:rsid w:val="009B54D5"/>
    <w:rsid w:val="009B55CB"/>
    <w:rsid w:val="009B5AA2"/>
    <w:rsid w:val="009B5D5D"/>
    <w:rsid w:val="009B7D65"/>
    <w:rsid w:val="009C0EAF"/>
    <w:rsid w:val="009C326E"/>
    <w:rsid w:val="009C3FB3"/>
    <w:rsid w:val="009C4784"/>
    <w:rsid w:val="009C565E"/>
    <w:rsid w:val="009C5AAC"/>
    <w:rsid w:val="009C723E"/>
    <w:rsid w:val="009C7B35"/>
    <w:rsid w:val="009C7BC3"/>
    <w:rsid w:val="009D0E46"/>
    <w:rsid w:val="009D0F70"/>
    <w:rsid w:val="009D165C"/>
    <w:rsid w:val="009D2BBD"/>
    <w:rsid w:val="009D3471"/>
    <w:rsid w:val="009D3C71"/>
    <w:rsid w:val="009D3E82"/>
    <w:rsid w:val="009D5FE5"/>
    <w:rsid w:val="009E0E18"/>
    <w:rsid w:val="009E13A1"/>
    <w:rsid w:val="009E1875"/>
    <w:rsid w:val="009E1F12"/>
    <w:rsid w:val="009E3E1A"/>
    <w:rsid w:val="009E4059"/>
    <w:rsid w:val="009E5C49"/>
    <w:rsid w:val="009E6C08"/>
    <w:rsid w:val="009E70F9"/>
    <w:rsid w:val="009E7823"/>
    <w:rsid w:val="009F09A7"/>
    <w:rsid w:val="009F1582"/>
    <w:rsid w:val="009F1819"/>
    <w:rsid w:val="009F2C9D"/>
    <w:rsid w:val="009F2EE5"/>
    <w:rsid w:val="009F5E5F"/>
    <w:rsid w:val="009F6448"/>
    <w:rsid w:val="00A00214"/>
    <w:rsid w:val="00A00226"/>
    <w:rsid w:val="00A01BA3"/>
    <w:rsid w:val="00A01CDE"/>
    <w:rsid w:val="00A02776"/>
    <w:rsid w:val="00A02FBA"/>
    <w:rsid w:val="00A037C2"/>
    <w:rsid w:val="00A045B2"/>
    <w:rsid w:val="00A0531C"/>
    <w:rsid w:val="00A05903"/>
    <w:rsid w:val="00A05B21"/>
    <w:rsid w:val="00A06B52"/>
    <w:rsid w:val="00A07F96"/>
    <w:rsid w:val="00A11223"/>
    <w:rsid w:val="00A112D2"/>
    <w:rsid w:val="00A11301"/>
    <w:rsid w:val="00A11E24"/>
    <w:rsid w:val="00A139E2"/>
    <w:rsid w:val="00A13CD6"/>
    <w:rsid w:val="00A141AC"/>
    <w:rsid w:val="00A14C62"/>
    <w:rsid w:val="00A1543B"/>
    <w:rsid w:val="00A16E5A"/>
    <w:rsid w:val="00A2006D"/>
    <w:rsid w:val="00A21671"/>
    <w:rsid w:val="00A22CDA"/>
    <w:rsid w:val="00A239B1"/>
    <w:rsid w:val="00A24757"/>
    <w:rsid w:val="00A24D56"/>
    <w:rsid w:val="00A24F2E"/>
    <w:rsid w:val="00A252D4"/>
    <w:rsid w:val="00A252E3"/>
    <w:rsid w:val="00A3063D"/>
    <w:rsid w:val="00A32ADF"/>
    <w:rsid w:val="00A330E3"/>
    <w:rsid w:val="00A33535"/>
    <w:rsid w:val="00A3458A"/>
    <w:rsid w:val="00A34A9F"/>
    <w:rsid w:val="00A35891"/>
    <w:rsid w:val="00A35F4F"/>
    <w:rsid w:val="00A36B21"/>
    <w:rsid w:val="00A374C8"/>
    <w:rsid w:val="00A4079A"/>
    <w:rsid w:val="00A41439"/>
    <w:rsid w:val="00A42ED5"/>
    <w:rsid w:val="00A454AE"/>
    <w:rsid w:val="00A458FB"/>
    <w:rsid w:val="00A45C6B"/>
    <w:rsid w:val="00A45DD8"/>
    <w:rsid w:val="00A46E8C"/>
    <w:rsid w:val="00A516F3"/>
    <w:rsid w:val="00A5219E"/>
    <w:rsid w:val="00A52786"/>
    <w:rsid w:val="00A559B1"/>
    <w:rsid w:val="00A55C43"/>
    <w:rsid w:val="00A5739F"/>
    <w:rsid w:val="00A57B94"/>
    <w:rsid w:val="00A57BA3"/>
    <w:rsid w:val="00A60135"/>
    <w:rsid w:val="00A61CD2"/>
    <w:rsid w:val="00A6319C"/>
    <w:rsid w:val="00A6346B"/>
    <w:rsid w:val="00A641A7"/>
    <w:rsid w:val="00A65049"/>
    <w:rsid w:val="00A65F95"/>
    <w:rsid w:val="00A67492"/>
    <w:rsid w:val="00A709EA"/>
    <w:rsid w:val="00A70AD4"/>
    <w:rsid w:val="00A71F33"/>
    <w:rsid w:val="00A75B2A"/>
    <w:rsid w:val="00A76A7B"/>
    <w:rsid w:val="00A77283"/>
    <w:rsid w:val="00A7773C"/>
    <w:rsid w:val="00A80C15"/>
    <w:rsid w:val="00A81384"/>
    <w:rsid w:val="00A8155D"/>
    <w:rsid w:val="00A82846"/>
    <w:rsid w:val="00A8308D"/>
    <w:rsid w:val="00A8448F"/>
    <w:rsid w:val="00A84BC7"/>
    <w:rsid w:val="00A84C46"/>
    <w:rsid w:val="00A856C1"/>
    <w:rsid w:val="00A8619A"/>
    <w:rsid w:val="00A8697C"/>
    <w:rsid w:val="00A905FA"/>
    <w:rsid w:val="00A90B6C"/>
    <w:rsid w:val="00A912B7"/>
    <w:rsid w:val="00A916F8"/>
    <w:rsid w:val="00A91D9B"/>
    <w:rsid w:val="00A91EF4"/>
    <w:rsid w:val="00A91F58"/>
    <w:rsid w:val="00A9450E"/>
    <w:rsid w:val="00A947BB"/>
    <w:rsid w:val="00A9700A"/>
    <w:rsid w:val="00A9798F"/>
    <w:rsid w:val="00A97C95"/>
    <w:rsid w:val="00A97C9F"/>
    <w:rsid w:val="00AA15F7"/>
    <w:rsid w:val="00AA1DF0"/>
    <w:rsid w:val="00AA1ECC"/>
    <w:rsid w:val="00AA3CDE"/>
    <w:rsid w:val="00AA3E81"/>
    <w:rsid w:val="00AA41DA"/>
    <w:rsid w:val="00AA4563"/>
    <w:rsid w:val="00AA5D0A"/>
    <w:rsid w:val="00AA6782"/>
    <w:rsid w:val="00AA7A93"/>
    <w:rsid w:val="00AB114A"/>
    <w:rsid w:val="00AB148B"/>
    <w:rsid w:val="00AB16E5"/>
    <w:rsid w:val="00AB1716"/>
    <w:rsid w:val="00AB1891"/>
    <w:rsid w:val="00AB1998"/>
    <w:rsid w:val="00AB1DB3"/>
    <w:rsid w:val="00AB38F6"/>
    <w:rsid w:val="00AB38FA"/>
    <w:rsid w:val="00AB4A47"/>
    <w:rsid w:val="00AB60B4"/>
    <w:rsid w:val="00AB6AF0"/>
    <w:rsid w:val="00AC04AD"/>
    <w:rsid w:val="00AC05C5"/>
    <w:rsid w:val="00AC22CD"/>
    <w:rsid w:val="00AC54A3"/>
    <w:rsid w:val="00AC5978"/>
    <w:rsid w:val="00AC67B3"/>
    <w:rsid w:val="00AC6C7B"/>
    <w:rsid w:val="00AC778B"/>
    <w:rsid w:val="00AC78B9"/>
    <w:rsid w:val="00AD025E"/>
    <w:rsid w:val="00AD1C8A"/>
    <w:rsid w:val="00AD250D"/>
    <w:rsid w:val="00AD424F"/>
    <w:rsid w:val="00AD5EB3"/>
    <w:rsid w:val="00AD6243"/>
    <w:rsid w:val="00AD65D9"/>
    <w:rsid w:val="00AE1AD8"/>
    <w:rsid w:val="00AE1BEF"/>
    <w:rsid w:val="00AE2527"/>
    <w:rsid w:val="00AE3506"/>
    <w:rsid w:val="00AE35BC"/>
    <w:rsid w:val="00AE38EA"/>
    <w:rsid w:val="00AE5B69"/>
    <w:rsid w:val="00AE6BA3"/>
    <w:rsid w:val="00AF084D"/>
    <w:rsid w:val="00AF14C7"/>
    <w:rsid w:val="00AF31F3"/>
    <w:rsid w:val="00AF330B"/>
    <w:rsid w:val="00AF474C"/>
    <w:rsid w:val="00AF6838"/>
    <w:rsid w:val="00AF7104"/>
    <w:rsid w:val="00B00699"/>
    <w:rsid w:val="00B01289"/>
    <w:rsid w:val="00B013D2"/>
    <w:rsid w:val="00B01C9C"/>
    <w:rsid w:val="00B02B1A"/>
    <w:rsid w:val="00B04437"/>
    <w:rsid w:val="00B04891"/>
    <w:rsid w:val="00B04B16"/>
    <w:rsid w:val="00B05085"/>
    <w:rsid w:val="00B05175"/>
    <w:rsid w:val="00B0523E"/>
    <w:rsid w:val="00B06E1E"/>
    <w:rsid w:val="00B07515"/>
    <w:rsid w:val="00B077A6"/>
    <w:rsid w:val="00B07877"/>
    <w:rsid w:val="00B07A29"/>
    <w:rsid w:val="00B07F5A"/>
    <w:rsid w:val="00B10253"/>
    <w:rsid w:val="00B10556"/>
    <w:rsid w:val="00B1090A"/>
    <w:rsid w:val="00B11A27"/>
    <w:rsid w:val="00B12485"/>
    <w:rsid w:val="00B129A5"/>
    <w:rsid w:val="00B12C42"/>
    <w:rsid w:val="00B139C4"/>
    <w:rsid w:val="00B14935"/>
    <w:rsid w:val="00B17428"/>
    <w:rsid w:val="00B17BB3"/>
    <w:rsid w:val="00B204A0"/>
    <w:rsid w:val="00B20B02"/>
    <w:rsid w:val="00B20FAE"/>
    <w:rsid w:val="00B212D9"/>
    <w:rsid w:val="00B21461"/>
    <w:rsid w:val="00B230CC"/>
    <w:rsid w:val="00B2315B"/>
    <w:rsid w:val="00B23728"/>
    <w:rsid w:val="00B24659"/>
    <w:rsid w:val="00B247EE"/>
    <w:rsid w:val="00B26C78"/>
    <w:rsid w:val="00B27865"/>
    <w:rsid w:val="00B308DF"/>
    <w:rsid w:val="00B30CEB"/>
    <w:rsid w:val="00B31EEE"/>
    <w:rsid w:val="00B3204B"/>
    <w:rsid w:val="00B32EEA"/>
    <w:rsid w:val="00B33B5E"/>
    <w:rsid w:val="00B3461D"/>
    <w:rsid w:val="00B34C6D"/>
    <w:rsid w:val="00B35CF6"/>
    <w:rsid w:val="00B41150"/>
    <w:rsid w:val="00B4185E"/>
    <w:rsid w:val="00B43228"/>
    <w:rsid w:val="00B43AD1"/>
    <w:rsid w:val="00B43BDE"/>
    <w:rsid w:val="00B442D9"/>
    <w:rsid w:val="00B44552"/>
    <w:rsid w:val="00B465AF"/>
    <w:rsid w:val="00B46857"/>
    <w:rsid w:val="00B47915"/>
    <w:rsid w:val="00B47B24"/>
    <w:rsid w:val="00B50583"/>
    <w:rsid w:val="00B507AF"/>
    <w:rsid w:val="00B52395"/>
    <w:rsid w:val="00B54394"/>
    <w:rsid w:val="00B555D5"/>
    <w:rsid w:val="00B560C9"/>
    <w:rsid w:val="00B564F7"/>
    <w:rsid w:val="00B57D84"/>
    <w:rsid w:val="00B60814"/>
    <w:rsid w:val="00B617D5"/>
    <w:rsid w:val="00B61ED8"/>
    <w:rsid w:val="00B667B5"/>
    <w:rsid w:val="00B71FF5"/>
    <w:rsid w:val="00B72913"/>
    <w:rsid w:val="00B735D1"/>
    <w:rsid w:val="00B74A1B"/>
    <w:rsid w:val="00B74D30"/>
    <w:rsid w:val="00B7521B"/>
    <w:rsid w:val="00B75DF5"/>
    <w:rsid w:val="00B75F1C"/>
    <w:rsid w:val="00B77054"/>
    <w:rsid w:val="00B773C6"/>
    <w:rsid w:val="00B77D5F"/>
    <w:rsid w:val="00B77E0C"/>
    <w:rsid w:val="00B80012"/>
    <w:rsid w:val="00B804F6"/>
    <w:rsid w:val="00B8304B"/>
    <w:rsid w:val="00B831A7"/>
    <w:rsid w:val="00B84B61"/>
    <w:rsid w:val="00B84E79"/>
    <w:rsid w:val="00B84FA0"/>
    <w:rsid w:val="00B85777"/>
    <w:rsid w:val="00B872FD"/>
    <w:rsid w:val="00B90985"/>
    <w:rsid w:val="00B9197C"/>
    <w:rsid w:val="00B91D17"/>
    <w:rsid w:val="00B91FAF"/>
    <w:rsid w:val="00B92047"/>
    <w:rsid w:val="00B92152"/>
    <w:rsid w:val="00B92A6F"/>
    <w:rsid w:val="00B936E9"/>
    <w:rsid w:val="00B94B6F"/>
    <w:rsid w:val="00B96ED9"/>
    <w:rsid w:val="00B97236"/>
    <w:rsid w:val="00B97974"/>
    <w:rsid w:val="00BA205F"/>
    <w:rsid w:val="00BA3225"/>
    <w:rsid w:val="00BA513E"/>
    <w:rsid w:val="00BA532B"/>
    <w:rsid w:val="00BA6A46"/>
    <w:rsid w:val="00BA6B39"/>
    <w:rsid w:val="00BA768A"/>
    <w:rsid w:val="00BA7FB6"/>
    <w:rsid w:val="00BB0B34"/>
    <w:rsid w:val="00BB18BD"/>
    <w:rsid w:val="00BB235A"/>
    <w:rsid w:val="00BB3D0F"/>
    <w:rsid w:val="00BB540B"/>
    <w:rsid w:val="00BB5719"/>
    <w:rsid w:val="00BB6B87"/>
    <w:rsid w:val="00BB6DA0"/>
    <w:rsid w:val="00BB7242"/>
    <w:rsid w:val="00BB7395"/>
    <w:rsid w:val="00BC0AB7"/>
    <w:rsid w:val="00BC0B7D"/>
    <w:rsid w:val="00BC14D5"/>
    <w:rsid w:val="00BC18A4"/>
    <w:rsid w:val="00BC1C85"/>
    <w:rsid w:val="00BC213E"/>
    <w:rsid w:val="00BC26F4"/>
    <w:rsid w:val="00BC2939"/>
    <w:rsid w:val="00BC47DC"/>
    <w:rsid w:val="00BC627E"/>
    <w:rsid w:val="00BD176E"/>
    <w:rsid w:val="00BD2C11"/>
    <w:rsid w:val="00BD3FBF"/>
    <w:rsid w:val="00BD45E1"/>
    <w:rsid w:val="00BD5B19"/>
    <w:rsid w:val="00BD5C8E"/>
    <w:rsid w:val="00BE0061"/>
    <w:rsid w:val="00BF0512"/>
    <w:rsid w:val="00BF15F1"/>
    <w:rsid w:val="00BF2A46"/>
    <w:rsid w:val="00BF2D40"/>
    <w:rsid w:val="00BF31BB"/>
    <w:rsid w:val="00BF3677"/>
    <w:rsid w:val="00BF3832"/>
    <w:rsid w:val="00BF3A5D"/>
    <w:rsid w:val="00BF5197"/>
    <w:rsid w:val="00BF61C4"/>
    <w:rsid w:val="00BF6EDC"/>
    <w:rsid w:val="00BF6FC3"/>
    <w:rsid w:val="00BF7165"/>
    <w:rsid w:val="00C0226D"/>
    <w:rsid w:val="00C022E7"/>
    <w:rsid w:val="00C0261E"/>
    <w:rsid w:val="00C0295E"/>
    <w:rsid w:val="00C02F16"/>
    <w:rsid w:val="00C04A98"/>
    <w:rsid w:val="00C05374"/>
    <w:rsid w:val="00C05AD3"/>
    <w:rsid w:val="00C05DD9"/>
    <w:rsid w:val="00C06AF1"/>
    <w:rsid w:val="00C077B1"/>
    <w:rsid w:val="00C0792B"/>
    <w:rsid w:val="00C10CB9"/>
    <w:rsid w:val="00C10E42"/>
    <w:rsid w:val="00C12130"/>
    <w:rsid w:val="00C131DA"/>
    <w:rsid w:val="00C1339B"/>
    <w:rsid w:val="00C15B2B"/>
    <w:rsid w:val="00C16403"/>
    <w:rsid w:val="00C16721"/>
    <w:rsid w:val="00C16D67"/>
    <w:rsid w:val="00C16D7B"/>
    <w:rsid w:val="00C16E57"/>
    <w:rsid w:val="00C20A1D"/>
    <w:rsid w:val="00C21A8B"/>
    <w:rsid w:val="00C23A7B"/>
    <w:rsid w:val="00C24C33"/>
    <w:rsid w:val="00C25A92"/>
    <w:rsid w:val="00C26091"/>
    <w:rsid w:val="00C30067"/>
    <w:rsid w:val="00C3199E"/>
    <w:rsid w:val="00C31F73"/>
    <w:rsid w:val="00C33438"/>
    <w:rsid w:val="00C35B5E"/>
    <w:rsid w:val="00C36762"/>
    <w:rsid w:val="00C42C5C"/>
    <w:rsid w:val="00C44B94"/>
    <w:rsid w:val="00C4618A"/>
    <w:rsid w:val="00C461CF"/>
    <w:rsid w:val="00C46B09"/>
    <w:rsid w:val="00C46B4F"/>
    <w:rsid w:val="00C50230"/>
    <w:rsid w:val="00C50956"/>
    <w:rsid w:val="00C50C72"/>
    <w:rsid w:val="00C5191D"/>
    <w:rsid w:val="00C51BA5"/>
    <w:rsid w:val="00C51DDA"/>
    <w:rsid w:val="00C52B06"/>
    <w:rsid w:val="00C52D51"/>
    <w:rsid w:val="00C5319D"/>
    <w:rsid w:val="00C53306"/>
    <w:rsid w:val="00C552A7"/>
    <w:rsid w:val="00C55CE5"/>
    <w:rsid w:val="00C55E0E"/>
    <w:rsid w:val="00C56D2A"/>
    <w:rsid w:val="00C570C4"/>
    <w:rsid w:val="00C57D87"/>
    <w:rsid w:val="00C601FC"/>
    <w:rsid w:val="00C62113"/>
    <w:rsid w:val="00C646F0"/>
    <w:rsid w:val="00C64EF4"/>
    <w:rsid w:val="00C653AA"/>
    <w:rsid w:val="00C662C7"/>
    <w:rsid w:val="00C66705"/>
    <w:rsid w:val="00C67B9A"/>
    <w:rsid w:val="00C70395"/>
    <w:rsid w:val="00C70723"/>
    <w:rsid w:val="00C7202A"/>
    <w:rsid w:val="00C72B7A"/>
    <w:rsid w:val="00C7352A"/>
    <w:rsid w:val="00C7358F"/>
    <w:rsid w:val="00C73D20"/>
    <w:rsid w:val="00C74CBB"/>
    <w:rsid w:val="00C76F8B"/>
    <w:rsid w:val="00C817E0"/>
    <w:rsid w:val="00C81ADE"/>
    <w:rsid w:val="00C82172"/>
    <w:rsid w:val="00C83113"/>
    <w:rsid w:val="00C839EE"/>
    <w:rsid w:val="00C83A22"/>
    <w:rsid w:val="00C83C9A"/>
    <w:rsid w:val="00C85296"/>
    <w:rsid w:val="00C87422"/>
    <w:rsid w:val="00C87BA4"/>
    <w:rsid w:val="00C91358"/>
    <w:rsid w:val="00C93681"/>
    <w:rsid w:val="00C93E9D"/>
    <w:rsid w:val="00C93F54"/>
    <w:rsid w:val="00C945E5"/>
    <w:rsid w:val="00C946F2"/>
    <w:rsid w:val="00C97211"/>
    <w:rsid w:val="00C974A7"/>
    <w:rsid w:val="00C976DD"/>
    <w:rsid w:val="00C977EF"/>
    <w:rsid w:val="00C97CBE"/>
    <w:rsid w:val="00CA00BB"/>
    <w:rsid w:val="00CA058C"/>
    <w:rsid w:val="00CA0835"/>
    <w:rsid w:val="00CA0F5C"/>
    <w:rsid w:val="00CA1FFC"/>
    <w:rsid w:val="00CA32CC"/>
    <w:rsid w:val="00CA3C80"/>
    <w:rsid w:val="00CA43F8"/>
    <w:rsid w:val="00CA44A2"/>
    <w:rsid w:val="00CA7F52"/>
    <w:rsid w:val="00CB0F2B"/>
    <w:rsid w:val="00CB164E"/>
    <w:rsid w:val="00CB18D1"/>
    <w:rsid w:val="00CB1DF8"/>
    <w:rsid w:val="00CB1FFA"/>
    <w:rsid w:val="00CB2604"/>
    <w:rsid w:val="00CB26D7"/>
    <w:rsid w:val="00CB3F1A"/>
    <w:rsid w:val="00CB4238"/>
    <w:rsid w:val="00CB6244"/>
    <w:rsid w:val="00CB6A72"/>
    <w:rsid w:val="00CB7C99"/>
    <w:rsid w:val="00CC08DE"/>
    <w:rsid w:val="00CC0F11"/>
    <w:rsid w:val="00CC1913"/>
    <w:rsid w:val="00CC1E4B"/>
    <w:rsid w:val="00CC1F6F"/>
    <w:rsid w:val="00CC54B9"/>
    <w:rsid w:val="00CC635F"/>
    <w:rsid w:val="00CC7271"/>
    <w:rsid w:val="00CC79A0"/>
    <w:rsid w:val="00CD078C"/>
    <w:rsid w:val="00CD0B90"/>
    <w:rsid w:val="00CD2847"/>
    <w:rsid w:val="00CD342C"/>
    <w:rsid w:val="00CD4A2D"/>
    <w:rsid w:val="00CD58D7"/>
    <w:rsid w:val="00CD5ADA"/>
    <w:rsid w:val="00CD5EA1"/>
    <w:rsid w:val="00CD6203"/>
    <w:rsid w:val="00CD76F5"/>
    <w:rsid w:val="00CE0C44"/>
    <w:rsid w:val="00CE17EE"/>
    <w:rsid w:val="00CE1B01"/>
    <w:rsid w:val="00CE2BC1"/>
    <w:rsid w:val="00CE3750"/>
    <w:rsid w:val="00CE3810"/>
    <w:rsid w:val="00CE5F56"/>
    <w:rsid w:val="00CE6262"/>
    <w:rsid w:val="00CE760C"/>
    <w:rsid w:val="00CE7E22"/>
    <w:rsid w:val="00CF0517"/>
    <w:rsid w:val="00CF1242"/>
    <w:rsid w:val="00CF1478"/>
    <w:rsid w:val="00CF1BC5"/>
    <w:rsid w:val="00CF1C34"/>
    <w:rsid w:val="00CF2509"/>
    <w:rsid w:val="00CF3A18"/>
    <w:rsid w:val="00CF3A48"/>
    <w:rsid w:val="00CF4322"/>
    <w:rsid w:val="00CF67F2"/>
    <w:rsid w:val="00D009EA"/>
    <w:rsid w:val="00D0211E"/>
    <w:rsid w:val="00D05752"/>
    <w:rsid w:val="00D06049"/>
    <w:rsid w:val="00D06101"/>
    <w:rsid w:val="00D064CD"/>
    <w:rsid w:val="00D06834"/>
    <w:rsid w:val="00D0718A"/>
    <w:rsid w:val="00D0791C"/>
    <w:rsid w:val="00D10991"/>
    <w:rsid w:val="00D11FC2"/>
    <w:rsid w:val="00D1212D"/>
    <w:rsid w:val="00D14C96"/>
    <w:rsid w:val="00D16F68"/>
    <w:rsid w:val="00D175CD"/>
    <w:rsid w:val="00D206E2"/>
    <w:rsid w:val="00D20E11"/>
    <w:rsid w:val="00D21141"/>
    <w:rsid w:val="00D22D01"/>
    <w:rsid w:val="00D22EAD"/>
    <w:rsid w:val="00D23402"/>
    <w:rsid w:val="00D24A91"/>
    <w:rsid w:val="00D254E5"/>
    <w:rsid w:val="00D258B5"/>
    <w:rsid w:val="00D262C7"/>
    <w:rsid w:val="00D26396"/>
    <w:rsid w:val="00D26BCF"/>
    <w:rsid w:val="00D27825"/>
    <w:rsid w:val="00D30750"/>
    <w:rsid w:val="00D30944"/>
    <w:rsid w:val="00D3124C"/>
    <w:rsid w:val="00D31C05"/>
    <w:rsid w:val="00D33575"/>
    <w:rsid w:val="00D3374B"/>
    <w:rsid w:val="00D346B8"/>
    <w:rsid w:val="00D3528B"/>
    <w:rsid w:val="00D3543A"/>
    <w:rsid w:val="00D355B3"/>
    <w:rsid w:val="00D35A43"/>
    <w:rsid w:val="00D37B23"/>
    <w:rsid w:val="00D4008C"/>
    <w:rsid w:val="00D40CA6"/>
    <w:rsid w:val="00D426EE"/>
    <w:rsid w:val="00D43643"/>
    <w:rsid w:val="00D457EB"/>
    <w:rsid w:val="00D45B7E"/>
    <w:rsid w:val="00D46CAB"/>
    <w:rsid w:val="00D47525"/>
    <w:rsid w:val="00D5033B"/>
    <w:rsid w:val="00D5189B"/>
    <w:rsid w:val="00D52257"/>
    <w:rsid w:val="00D52649"/>
    <w:rsid w:val="00D536DE"/>
    <w:rsid w:val="00D5463A"/>
    <w:rsid w:val="00D570F5"/>
    <w:rsid w:val="00D573A2"/>
    <w:rsid w:val="00D57A88"/>
    <w:rsid w:val="00D607D5"/>
    <w:rsid w:val="00D60F73"/>
    <w:rsid w:val="00D60FB0"/>
    <w:rsid w:val="00D6136D"/>
    <w:rsid w:val="00D61B80"/>
    <w:rsid w:val="00D61CCA"/>
    <w:rsid w:val="00D626EA"/>
    <w:rsid w:val="00D63108"/>
    <w:rsid w:val="00D6408C"/>
    <w:rsid w:val="00D65116"/>
    <w:rsid w:val="00D65AD5"/>
    <w:rsid w:val="00D65D58"/>
    <w:rsid w:val="00D67131"/>
    <w:rsid w:val="00D67654"/>
    <w:rsid w:val="00D67A2E"/>
    <w:rsid w:val="00D67B6C"/>
    <w:rsid w:val="00D67E48"/>
    <w:rsid w:val="00D70993"/>
    <w:rsid w:val="00D70FA7"/>
    <w:rsid w:val="00D71AB2"/>
    <w:rsid w:val="00D72A7D"/>
    <w:rsid w:val="00D72D1E"/>
    <w:rsid w:val="00D754C1"/>
    <w:rsid w:val="00D759EB"/>
    <w:rsid w:val="00D8045E"/>
    <w:rsid w:val="00D8079C"/>
    <w:rsid w:val="00D82CE6"/>
    <w:rsid w:val="00D83190"/>
    <w:rsid w:val="00D83334"/>
    <w:rsid w:val="00D8412F"/>
    <w:rsid w:val="00D843B1"/>
    <w:rsid w:val="00D853EA"/>
    <w:rsid w:val="00D86466"/>
    <w:rsid w:val="00D866DB"/>
    <w:rsid w:val="00D86CA9"/>
    <w:rsid w:val="00D905C4"/>
    <w:rsid w:val="00D90DA3"/>
    <w:rsid w:val="00D90EBB"/>
    <w:rsid w:val="00D915EF"/>
    <w:rsid w:val="00D9322A"/>
    <w:rsid w:val="00D95414"/>
    <w:rsid w:val="00D9589F"/>
    <w:rsid w:val="00D9603B"/>
    <w:rsid w:val="00D96705"/>
    <w:rsid w:val="00DA3F1C"/>
    <w:rsid w:val="00DA4818"/>
    <w:rsid w:val="00DA4E19"/>
    <w:rsid w:val="00DA564F"/>
    <w:rsid w:val="00DB02FF"/>
    <w:rsid w:val="00DB130D"/>
    <w:rsid w:val="00DB5541"/>
    <w:rsid w:val="00DB6376"/>
    <w:rsid w:val="00DB6604"/>
    <w:rsid w:val="00DB7031"/>
    <w:rsid w:val="00DB704A"/>
    <w:rsid w:val="00DB74C5"/>
    <w:rsid w:val="00DB7609"/>
    <w:rsid w:val="00DB7A4E"/>
    <w:rsid w:val="00DB7AC9"/>
    <w:rsid w:val="00DB7DAA"/>
    <w:rsid w:val="00DC0625"/>
    <w:rsid w:val="00DC09E0"/>
    <w:rsid w:val="00DC0CFA"/>
    <w:rsid w:val="00DC12F5"/>
    <w:rsid w:val="00DC14FD"/>
    <w:rsid w:val="00DC2CCD"/>
    <w:rsid w:val="00DC3A91"/>
    <w:rsid w:val="00DC40A7"/>
    <w:rsid w:val="00DC4FE7"/>
    <w:rsid w:val="00DC6628"/>
    <w:rsid w:val="00DD0375"/>
    <w:rsid w:val="00DD0694"/>
    <w:rsid w:val="00DD0930"/>
    <w:rsid w:val="00DD0FA7"/>
    <w:rsid w:val="00DD4FF8"/>
    <w:rsid w:val="00DD5A4C"/>
    <w:rsid w:val="00DD5CD8"/>
    <w:rsid w:val="00DD78C8"/>
    <w:rsid w:val="00DE0A47"/>
    <w:rsid w:val="00DE1A01"/>
    <w:rsid w:val="00DE1A17"/>
    <w:rsid w:val="00DE1FE0"/>
    <w:rsid w:val="00DE2346"/>
    <w:rsid w:val="00DE23C3"/>
    <w:rsid w:val="00DE2800"/>
    <w:rsid w:val="00DE3977"/>
    <w:rsid w:val="00DE532C"/>
    <w:rsid w:val="00DE5586"/>
    <w:rsid w:val="00DE5B2D"/>
    <w:rsid w:val="00DE62E8"/>
    <w:rsid w:val="00DE64BC"/>
    <w:rsid w:val="00DE74F1"/>
    <w:rsid w:val="00DE77C5"/>
    <w:rsid w:val="00DE79AF"/>
    <w:rsid w:val="00DE7B21"/>
    <w:rsid w:val="00DF03F0"/>
    <w:rsid w:val="00DF2A8D"/>
    <w:rsid w:val="00DF3986"/>
    <w:rsid w:val="00DF3A18"/>
    <w:rsid w:val="00DF44E0"/>
    <w:rsid w:val="00DF4D0A"/>
    <w:rsid w:val="00DF58EA"/>
    <w:rsid w:val="00E00209"/>
    <w:rsid w:val="00E0024C"/>
    <w:rsid w:val="00E0201E"/>
    <w:rsid w:val="00E026AB"/>
    <w:rsid w:val="00E0459C"/>
    <w:rsid w:val="00E04A70"/>
    <w:rsid w:val="00E04BD5"/>
    <w:rsid w:val="00E060E6"/>
    <w:rsid w:val="00E06F33"/>
    <w:rsid w:val="00E07931"/>
    <w:rsid w:val="00E1020D"/>
    <w:rsid w:val="00E10CD2"/>
    <w:rsid w:val="00E10F15"/>
    <w:rsid w:val="00E114B2"/>
    <w:rsid w:val="00E1257B"/>
    <w:rsid w:val="00E161A5"/>
    <w:rsid w:val="00E17071"/>
    <w:rsid w:val="00E20364"/>
    <w:rsid w:val="00E20B83"/>
    <w:rsid w:val="00E23EAB"/>
    <w:rsid w:val="00E246E6"/>
    <w:rsid w:val="00E24F5F"/>
    <w:rsid w:val="00E24FD8"/>
    <w:rsid w:val="00E250D6"/>
    <w:rsid w:val="00E26722"/>
    <w:rsid w:val="00E310B6"/>
    <w:rsid w:val="00E312CC"/>
    <w:rsid w:val="00E33B7C"/>
    <w:rsid w:val="00E33C5B"/>
    <w:rsid w:val="00E357E1"/>
    <w:rsid w:val="00E3697B"/>
    <w:rsid w:val="00E41ED4"/>
    <w:rsid w:val="00E420CA"/>
    <w:rsid w:val="00E42625"/>
    <w:rsid w:val="00E43950"/>
    <w:rsid w:val="00E43EED"/>
    <w:rsid w:val="00E4439F"/>
    <w:rsid w:val="00E453AB"/>
    <w:rsid w:val="00E45B7C"/>
    <w:rsid w:val="00E50812"/>
    <w:rsid w:val="00E51EEB"/>
    <w:rsid w:val="00E5235E"/>
    <w:rsid w:val="00E52AD6"/>
    <w:rsid w:val="00E533D8"/>
    <w:rsid w:val="00E54C61"/>
    <w:rsid w:val="00E55D25"/>
    <w:rsid w:val="00E55FA3"/>
    <w:rsid w:val="00E56080"/>
    <w:rsid w:val="00E56272"/>
    <w:rsid w:val="00E57662"/>
    <w:rsid w:val="00E609DC"/>
    <w:rsid w:val="00E62164"/>
    <w:rsid w:val="00E623C0"/>
    <w:rsid w:val="00E63E4D"/>
    <w:rsid w:val="00E64F55"/>
    <w:rsid w:val="00E65B69"/>
    <w:rsid w:val="00E663DB"/>
    <w:rsid w:val="00E66AB9"/>
    <w:rsid w:val="00E7002A"/>
    <w:rsid w:val="00E708A6"/>
    <w:rsid w:val="00E70D28"/>
    <w:rsid w:val="00E711F3"/>
    <w:rsid w:val="00E7187C"/>
    <w:rsid w:val="00E721FB"/>
    <w:rsid w:val="00E722D4"/>
    <w:rsid w:val="00E72DC9"/>
    <w:rsid w:val="00E72E7A"/>
    <w:rsid w:val="00E738D8"/>
    <w:rsid w:val="00E73B48"/>
    <w:rsid w:val="00E7586B"/>
    <w:rsid w:val="00E76605"/>
    <w:rsid w:val="00E767C5"/>
    <w:rsid w:val="00E80704"/>
    <w:rsid w:val="00E80A45"/>
    <w:rsid w:val="00E81586"/>
    <w:rsid w:val="00E8225A"/>
    <w:rsid w:val="00E8253C"/>
    <w:rsid w:val="00E83428"/>
    <w:rsid w:val="00E847CF"/>
    <w:rsid w:val="00E84EEA"/>
    <w:rsid w:val="00E84F78"/>
    <w:rsid w:val="00E8516E"/>
    <w:rsid w:val="00E855AF"/>
    <w:rsid w:val="00E8601A"/>
    <w:rsid w:val="00E866B5"/>
    <w:rsid w:val="00E8672B"/>
    <w:rsid w:val="00E86927"/>
    <w:rsid w:val="00E86AA5"/>
    <w:rsid w:val="00E86F8A"/>
    <w:rsid w:val="00E87A04"/>
    <w:rsid w:val="00E90CB1"/>
    <w:rsid w:val="00E91205"/>
    <w:rsid w:val="00E91237"/>
    <w:rsid w:val="00E92BC8"/>
    <w:rsid w:val="00E92C1C"/>
    <w:rsid w:val="00E932D1"/>
    <w:rsid w:val="00E9337E"/>
    <w:rsid w:val="00E941B0"/>
    <w:rsid w:val="00E94A81"/>
    <w:rsid w:val="00E94C43"/>
    <w:rsid w:val="00E94F40"/>
    <w:rsid w:val="00E94F4B"/>
    <w:rsid w:val="00E964F0"/>
    <w:rsid w:val="00EA01D9"/>
    <w:rsid w:val="00EA1537"/>
    <w:rsid w:val="00EA24F2"/>
    <w:rsid w:val="00EA2604"/>
    <w:rsid w:val="00EA43DB"/>
    <w:rsid w:val="00EA4EA2"/>
    <w:rsid w:val="00EA637E"/>
    <w:rsid w:val="00EA6F83"/>
    <w:rsid w:val="00EA78AF"/>
    <w:rsid w:val="00EA7A6E"/>
    <w:rsid w:val="00EA7C8F"/>
    <w:rsid w:val="00EB0BC0"/>
    <w:rsid w:val="00EB196E"/>
    <w:rsid w:val="00EB3A96"/>
    <w:rsid w:val="00EB40F9"/>
    <w:rsid w:val="00EB4678"/>
    <w:rsid w:val="00EB5329"/>
    <w:rsid w:val="00EC05BE"/>
    <w:rsid w:val="00EC05F9"/>
    <w:rsid w:val="00EC06C9"/>
    <w:rsid w:val="00EC10D0"/>
    <w:rsid w:val="00EC2717"/>
    <w:rsid w:val="00EC4125"/>
    <w:rsid w:val="00EC5161"/>
    <w:rsid w:val="00EC5501"/>
    <w:rsid w:val="00EC567D"/>
    <w:rsid w:val="00EC598B"/>
    <w:rsid w:val="00EC699E"/>
    <w:rsid w:val="00EC79BA"/>
    <w:rsid w:val="00ED04ED"/>
    <w:rsid w:val="00ED0CDA"/>
    <w:rsid w:val="00ED0CFE"/>
    <w:rsid w:val="00ED2037"/>
    <w:rsid w:val="00ED4D63"/>
    <w:rsid w:val="00ED52EE"/>
    <w:rsid w:val="00EE025A"/>
    <w:rsid w:val="00EE3F38"/>
    <w:rsid w:val="00EE4BE1"/>
    <w:rsid w:val="00EE7007"/>
    <w:rsid w:val="00EF0702"/>
    <w:rsid w:val="00EF6584"/>
    <w:rsid w:val="00EF7201"/>
    <w:rsid w:val="00EF7D8B"/>
    <w:rsid w:val="00F01472"/>
    <w:rsid w:val="00F01839"/>
    <w:rsid w:val="00F019B8"/>
    <w:rsid w:val="00F01B26"/>
    <w:rsid w:val="00F01C1B"/>
    <w:rsid w:val="00F02611"/>
    <w:rsid w:val="00F027E0"/>
    <w:rsid w:val="00F02E8C"/>
    <w:rsid w:val="00F047B2"/>
    <w:rsid w:val="00F04E29"/>
    <w:rsid w:val="00F05B8E"/>
    <w:rsid w:val="00F06EAC"/>
    <w:rsid w:val="00F10043"/>
    <w:rsid w:val="00F12141"/>
    <w:rsid w:val="00F12DA8"/>
    <w:rsid w:val="00F12FDD"/>
    <w:rsid w:val="00F1301B"/>
    <w:rsid w:val="00F141EB"/>
    <w:rsid w:val="00F14FE5"/>
    <w:rsid w:val="00F15C5B"/>
    <w:rsid w:val="00F1666D"/>
    <w:rsid w:val="00F16858"/>
    <w:rsid w:val="00F1760D"/>
    <w:rsid w:val="00F20BE3"/>
    <w:rsid w:val="00F214C0"/>
    <w:rsid w:val="00F216F4"/>
    <w:rsid w:val="00F22B26"/>
    <w:rsid w:val="00F22BAF"/>
    <w:rsid w:val="00F22F06"/>
    <w:rsid w:val="00F23827"/>
    <w:rsid w:val="00F23DA6"/>
    <w:rsid w:val="00F244A5"/>
    <w:rsid w:val="00F244E2"/>
    <w:rsid w:val="00F25FFB"/>
    <w:rsid w:val="00F26C3E"/>
    <w:rsid w:val="00F3026A"/>
    <w:rsid w:val="00F3189F"/>
    <w:rsid w:val="00F31C78"/>
    <w:rsid w:val="00F334F5"/>
    <w:rsid w:val="00F34711"/>
    <w:rsid w:val="00F35225"/>
    <w:rsid w:val="00F369BD"/>
    <w:rsid w:val="00F37246"/>
    <w:rsid w:val="00F428A9"/>
    <w:rsid w:val="00F445B9"/>
    <w:rsid w:val="00F44C6D"/>
    <w:rsid w:val="00F4558E"/>
    <w:rsid w:val="00F461C9"/>
    <w:rsid w:val="00F468C4"/>
    <w:rsid w:val="00F47779"/>
    <w:rsid w:val="00F47843"/>
    <w:rsid w:val="00F51945"/>
    <w:rsid w:val="00F520CA"/>
    <w:rsid w:val="00F5298E"/>
    <w:rsid w:val="00F560D6"/>
    <w:rsid w:val="00F564B3"/>
    <w:rsid w:val="00F5724C"/>
    <w:rsid w:val="00F57253"/>
    <w:rsid w:val="00F61A81"/>
    <w:rsid w:val="00F61B0E"/>
    <w:rsid w:val="00F6238E"/>
    <w:rsid w:val="00F62CFC"/>
    <w:rsid w:val="00F6385A"/>
    <w:rsid w:val="00F647E3"/>
    <w:rsid w:val="00F66373"/>
    <w:rsid w:val="00F70111"/>
    <w:rsid w:val="00F70112"/>
    <w:rsid w:val="00F7033B"/>
    <w:rsid w:val="00F7043A"/>
    <w:rsid w:val="00F70DFD"/>
    <w:rsid w:val="00F71159"/>
    <w:rsid w:val="00F7192F"/>
    <w:rsid w:val="00F71993"/>
    <w:rsid w:val="00F7263F"/>
    <w:rsid w:val="00F72E3E"/>
    <w:rsid w:val="00F73191"/>
    <w:rsid w:val="00F741D3"/>
    <w:rsid w:val="00F74241"/>
    <w:rsid w:val="00F742EB"/>
    <w:rsid w:val="00F761DF"/>
    <w:rsid w:val="00F76265"/>
    <w:rsid w:val="00F7662A"/>
    <w:rsid w:val="00F7798D"/>
    <w:rsid w:val="00F8046A"/>
    <w:rsid w:val="00F80775"/>
    <w:rsid w:val="00F81372"/>
    <w:rsid w:val="00F81669"/>
    <w:rsid w:val="00F82609"/>
    <w:rsid w:val="00F83AB8"/>
    <w:rsid w:val="00F84709"/>
    <w:rsid w:val="00F84729"/>
    <w:rsid w:val="00F8520E"/>
    <w:rsid w:val="00F85D92"/>
    <w:rsid w:val="00F85F78"/>
    <w:rsid w:val="00F86633"/>
    <w:rsid w:val="00F86946"/>
    <w:rsid w:val="00F86E0E"/>
    <w:rsid w:val="00F870E5"/>
    <w:rsid w:val="00F875B9"/>
    <w:rsid w:val="00F87C3A"/>
    <w:rsid w:val="00F9161C"/>
    <w:rsid w:val="00F916BC"/>
    <w:rsid w:val="00F94209"/>
    <w:rsid w:val="00F944D5"/>
    <w:rsid w:val="00F95CA3"/>
    <w:rsid w:val="00F9646A"/>
    <w:rsid w:val="00F97765"/>
    <w:rsid w:val="00F97A6B"/>
    <w:rsid w:val="00FA0621"/>
    <w:rsid w:val="00FA2ED8"/>
    <w:rsid w:val="00FA3930"/>
    <w:rsid w:val="00FA3CAC"/>
    <w:rsid w:val="00FA40DA"/>
    <w:rsid w:val="00FA45FD"/>
    <w:rsid w:val="00FA503F"/>
    <w:rsid w:val="00FA5C1E"/>
    <w:rsid w:val="00FA688C"/>
    <w:rsid w:val="00FA6A63"/>
    <w:rsid w:val="00FA7F38"/>
    <w:rsid w:val="00FB0C78"/>
    <w:rsid w:val="00FB0CF4"/>
    <w:rsid w:val="00FB1F0B"/>
    <w:rsid w:val="00FB21EF"/>
    <w:rsid w:val="00FB418E"/>
    <w:rsid w:val="00FB5AEA"/>
    <w:rsid w:val="00FB69D4"/>
    <w:rsid w:val="00FB6C87"/>
    <w:rsid w:val="00FC1F06"/>
    <w:rsid w:val="00FC2749"/>
    <w:rsid w:val="00FC29B9"/>
    <w:rsid w:val="00FC3584"/>
    <w:rsid w:val="00FC42D4"/>
    <w:rsid w:val="00FC7358"/>
    <w:rsid w:val="00FD00AC"/>
    <w:rsid w:val="00FD02C1"/>
    <w:rsid w:val="00FD13F4"/>
    <w:rsid w:val="00FD213F"/>
    <w:rsid w:val="00FD2967"/>
    <w:rsid w:val="00FD329C"/>
    <w:rsid w:val="00FD35D4"/>
    <w:rsid w:val="00FD48EB"/>
    <w:rsid w:val="00FD49A3"/>
    <w:rsid w:val="00FD4DCD"/>
    <w:rsid w:val="00FD52E5"/>
    <w:rsid w:val="00FD610D"/>
    <w:rsid w:val="00FD655F"/>
    <w:rsid w:val="00FD78FD"/>
    <w:rsid w:val="00FE0893"/>
    <w:rsid w:val="00FE2851"/>
    <w:rsid w:val="00FE3135"/>
    <w:rsid w:val="00FE5267"/>
    <w:rsid w:val="00FE5D06"/>
    <w:rsid w:val="00FF17DB"/>
    <w:rsid w:val="00FF2924"/>
    <w:rsid w:val="00FF2C20"/>
    <w:rsid w:val="00FF3A60"/>
    <w:rsid w:val="00FF3AB6"/>
    <w:rsid w:val="00FF3DC4"/>
    <w:rsid w:val="00FF40EA"/>
    <w:rsid w:val="00FF4288"/>
    <w:rsid w:val="00FF47DB"/>
    <w:rsid w:val="00FF4BB1"/>
    <w:rsid w:val="00FF5267"/>
    <w:rsid w:val="00FF5B3F"/>
    <w:rsid w:val="00FF6328"/>
    <w:rsid w:val="00FF6E29"/>
    <w:rsid w:val="01C1B554"/>
    <w:rsid w:val="03178CD2"/>
    <w:rsid w:val="0806F648"/>
    <w:rsid w:val="09813AEE"/>
    <w:rsid w:val="0ABD2BE5"/>
    <w:rsid w:val="0C72E9DB"/>
    <w:rsid w:val="0C7C5829"/>
    <w:rsid w:val="0E6D8CAC"/>
    <w:rsid w:val="0E89C37B"/>
    <w:rsid w:val="0EF1E734"/>
    <w:rsid w:val="113A68D7"/>
    <w:rsid w:val="151B77DA"/>
    <w:rsid w:val="15CAFA07"/>
    <w:rsid w:val="17C4FF54"/>
    <w:rsid w:val="1D76E26D"/>
    <w:rsid w:val="22633422"/>
    <w:rsid w:val="25FE4E12"/>
    <w:rsid w:val="27C7BBAB"/>
    <w:rsid w:val="294ABBC1"/>
    <w:rsid w:val="2AA8C9A7"/>
    <w:rsid w:val="2EAFC90C"/>
    <w:rsid w:val="31A83DBE"/>
    <w:rsid w:val="371CA9AA"/>
    <w:rsid w:val="3A62E0D3"/>
    <w:rsid w:val="3AAF709F"/>
    <w:rsid w:val="3B567412"/>
    <w:rsid w:val="3CD1D1C0"/>
    <w:rsid w:val="3CD40B10"/>
    <w:rsid w:val="3CDBF03A"/>
    <w:rsid w:val="3D8BEB2E"/>
    <w:rsid w:val="3ECAFCF7"/>
    <w:rsid w:val="3FB46265"/>
    <w:rsid w:val="40D9F7DB"/>
    <w:rsid w:val="425F5C51"/>
    <w:rsid w:val="4335FFE0"/>
    <w:rsid w:val="433D25BE"/>
    <w:rsid w:val="4373B7C1"/>
    <w:rsid w:val="47E795C7"/>
    <w:rsid w:val="48908ABD"/>
    <w:rsid w:val="4A896C7B"/>
    <w:rsid w:val="4E74934E"/>
    <w:rsid w:val="50B1EC06"/>
    <w:rsid w:val="532F8FB8"/>
    <w:rsid w:val="53501AB1"/>
    <w:rsid w:val="55AB0BBC"/>
    <w:rsid w:val="58D386C8"/>
    <w:rsid w:val="594CC4E5"/>
    <w:rsid w:val="5C99BB4C"/>
    <w:rsid w:val="5DCBE714"/>
    <w:rsid w:val="5FE4C48E"/>
    <w:rsid w:val="601416FF"/>
    <w:rsid w:val="63282B63"/>
    <w:rsid w:val="64160E60"/>
    <w:rsid w:val="6418D522"/>
    <w:rsid w:val="64582EC7"/>
    <w:rsid w:val="69030F9C"/>
    <w:rsid w:val="7891C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12AFA8"/>
  <w15:docId w15:val="{C4608A36-EAFE-4166-8D3E-728E407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9AE"/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E42625"/>
    <w:pPr>
      <w:keepNext/>
      <w:keepLines/>
      <w:pageBreakBefore/>
      <w:numPr>
        <w:numId w:val="4"/>
      </w:numPr>
      <w:suppressAutoHyphens/>
      <w:outlineLvl w:val="0"/>
    </w:pPr>
    <w:rPr>
      <w:rFonts w:cs="Arial"/>
      <w:b/>
      <w:bCs/>
      <w:color w:val="35667C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3B0178"/>
    <w:pPr>
      <w:keepNext/>
      <w:keepLines/>
      <w:numPr>
        <w:ilvl w:val="1"/>
        <w:numId w:val="4"/>
      </w:numPr>
      <w:suppressAutoHyphens/>
      <w:spacing w:before="360"/>
      <w:outlineLvl w:val="1"/>
    </w:pPr>
    <w:rPr>
      <w:rFonts w:cs="Arial"/>
      <w:b/>
      <w:bCs/>
      <w:iCs/>
      <w:color w:val="35667C"/>
      <w:sz w:val="28"/>
    </w:rPr>
  </w:style>
  <w:style w:type="paragraph" w:styleId="Heading3">
    <w:name w:val="heading 3"/>
    <w:basedOn w:val="Normal"/>
    <w:next w:val="Normal"/>
    <w:link w:val="Heading3Char"/>
    <w:qFormat/>
    <w:rsid w:val="006D47DB"/>
    <w:pPr>
      <w:keepNext/>
      <w:numPr>
        <w:ilvl w:val="2"/>
        <w:numId w:val="4"/>
      </w:numPr>
      <w:spacing w:before="360"/>
      <w:outlineLvl w:val="2"/>
    </w:pPr>
    <w:rPr>
      <w:rFonts w:cs="Arial"/>
      <w:b/>
      <w:bCs/>
      <w:color w:val="35667C"/>
      <w:szCs w:val="26"/>
    </w:rPr>
  </w:style>
  <w:style w:type="paragraph" w:styleId="Heading4">
    <w:name w:val="heading 4"/>
    <w:basedOn w:val="Normal"/>
    <w:next w:val="Normal"/>
    <w:link w:val="Heading4Char"/>
    <w:qFormat/>
    <w:rsid w:val="003B0178"/>
    <w:pPr>
      <w:keepNext/>
      <w:keepLines/>
      <w:numPr>
        <w:ilvl w:val="3"/>
        <w:numId w:val="4"/>
      </w:numPr>
      <w:tabs>
        <w:tab w:val="num" w:pos="360"/>
      </w:tabs>
      <w:spacing w:before="360"/>
      <w:outlineLvl w:val="3"/>
    </w:pPr>
    <w:rPr>
      <w:rFonts w:asciiTheme="majorHAnsi" w:eastAsiaTheme="majorEastAsia" w:hAnsiTheme="majorHAnsi" w:cstheme="majorBidi"/>
      <w:b/>
      <w:iCs/>
      <w:color w:val="35667C"/>
    </w:rPr>
  </w:style>
  <w:style w:type="paragraph" w:styleId="Heading5">
    <w:name w:val="heading 5"/>
    <w:basedOn w:val="Normal"/>
    <w:next w:val="Normal"/>
    <w:link w:val="Heading5Char"/>
    <w:qFormat/>
    <w:rsid w:val="003B0178"/>
    <w:pPr>
      <w:keepNext/>
      <w:keepLines/>
      <w:numPr>
        <w:ilvl w:val="4"/>
        <w:numId w:val="4"/>
      </w:numPr>
      <w:tabs>
        <w:tab w:val="num" w:pos="360"/>
      </w:tabs>
      <w:spacing w:before="360"/>
      <w:outlineLvl w:val="4"/>
    </w:pPr>
    <w:rPr>
      <w:rFonts w:asciiTheme="majorHAnsi" w:eastAsiaTheme="majorEastAsia" w:hAnsiTheme="majorHAnsi" w:cstheme="majorBidi"/>
      <w:color w:val="35667C"/>
    </w:rPr>
  </w:style>
  <w:style w:type="paragraph" w:styleId="Heading9">
    <w:name w:val="heading 9"/>
    <w:basedOn w:val="Normal"/>
    <w:next w:val="Normal"/>
    <w:link w:val="Heading9Char"/>
    <w:semiHidden/>
    <w:rsid w:val="006A77E3"/>
    <w:pPr>
      <w:numPr>
        <w:ilvl w:val="8"/>
        <w:numId w:val="1"/>
      </w:numPr>
      <w:spacing w:before="240" w:after="60" w:line="360" w:lineRule="auto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semiHidden/>
    <w:rsid w:val="004576A8"/>
    <w:rPr>
      <w:b/>
      <w:i/>
      <w:sz w:val="18"/>
      <w:lang w:val="en-US"/>
    </w:rPr>
  </w:style>
  <w:style w:type="table" w:styleId="TableGrid">
    <w:name w:val="Table Grid"/>
    <w:basedOn w:val="TableNormal"/>
    <w:rsid w:val="00DD0FA7"/>
    <w:pPr>
      <w:spacing w:line="320" w:lineRule="atLeast"/>
      <w:ind w:left="57" w:right="57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28" w:type="dxa"/>
        <w:right w:w="0" w:type="dxa"/>
      </w:tblCellMar>
    </w:tblPr>
  </w:style>
  <w:style w:type="paragraph" w:customStyle="1" w:styleId="TabelleKopf">
    <w:name w:val="Tabelle_Kopf"/>
    <w:basedOn w:val="Normal"/>
    <w:qFormat/>
    <w:rsid w:val="00E42625"/>
    <w:pPr>
      <w:spacing w:line="280" w:lineRule="atLeast"/>
      <w:ind w:left="57" w:right="57"/>
    </w:pPr>
    <w:rPr>
      <w:b/>
      <w:color w:val="35667C"/>
    </w:rPr>
  </w:style>
  <w:style w:type="paragraph" w:customStyle="1" w:styleId="Headline">
    <w:name w:val="Headline"/>
    <w:basedOn w:val="Normal"/>
    <w:qFormat/>
    <w:rsid w:val="00E42625"/>
    <w:pPr>
      <w:spacing w:line="240" w:lineRule="atLeast"/>
    </w:pPr>
    <w:rPr>
      <w:b/>
      <w:color w:val="35667C"/>
      <w:sz w:val="48"/>
      <w:szCs w:val="48"/>
    </w:rPr>
  </w:style>
  <w:style w:type="paragraph" w:styleId="Header">
    <w:name w:val="header"/>
    <w:basedOn w:val="Normal"/>
    <w:semiHidden/>
    <w:rsid w:val="00DA4E19"/>
    <w:pPr>
      <w:tabs>
        <w:tab w:val="center" w:pos="4536"/>
        <w:tab w:val="right" w:pos="9072"/>
      </w:tabs>
      <w:spacing w:line="192" w:lineRule="atLeast"/>
    </w:pPr>
    <w:rPr>
      <w:sz w:val="16"/>
      <w:szCs w:val="16"/>
    </w:rPr>
  </w:style>
  <w:style w:type="paragraph" w:styleId="Footer">
    <w:name w:val="footer"/>
    <w:basedOn w:val="Normal"/>
    <w:semiHidden/>
    <w:rsid w:val="00DA4E19"/>
    <w:pPr>
      <w:tabs>
        <w:tab w:val="center" w:pos="4536"/>
        <w:tab w:val="right" w:pos="9072"/>
      </w:tabs>
      <w:spacing w:line="192" w:lineRule="atLeast"/>
    </w:pPr>
    <w:rPr>
      <w:i/>
      <w:sz w:val="16"/>
      <w:szCs w:val="16"/>
    </w:rPr>
  </w:style>
  <w:style w:type="character" w:styleId="PageNumber">
    <w:name w:val="page number"/>
    <w:basedOn w:val="DefaultParagraphFont"/>
    <w:semiHidden/>
    <w:rsid w:val="00B47915"/>
  </w:style>
  <w:style w:type="paragraph" w:styleId="BalloonText">
    <w:name w:val="Balloon Text"/>
    <w:basedOn w:val="Normal"/>
    <w:link w:val="BalloonTextChar"/>
    <w:semiHidden/>
    <w:unhideWhenUsed/>
    <w:rsid w:val="0080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3E24"/>
    <w:rPr>
      <w:rFonts w:ascii="Tahoma" w:hAnsi="Tahoma" w:cs="Tahoma"/>
      <w:kern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2625"/>
    <w:pPr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color w:val="393E4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E42625"/>
    <w:pPr>
      <w:tabs>
        <w:tab w:val="right" w:leader="dot" w:pos="906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800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2625"/>
    <w:rPr>
      <w:color w:val="004666" w:themeColor="hyperlink"/>
      <w:u w:val="single"/>
      <w:lang w:val="en-US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1363E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3E24"/>
    <w:rPr>
      <w:rFonts w:ascii="Arial" w:hAnsi="Arial"/>
      <w:kern w:val="1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6B7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customStyle="1" w:styleId="HinweisHeadline">
    <w:name w:val="Hinweis_Headline"/>
    <w:basedOn w:val="Normal"/>
    <w:link w:val="HinweisHeadlineZchn"/>
    <w:autoRedefine/>
    <w:qFormat/>
    <w:rsid w:val="00863924"/>
    <w:pPr>
      <w:spacing w:before="240"/>
      <w:ind w:left="57" w:right="57"/>
    </w:pPr>
    <w:rPr>
      <w:rFonts w:cs="Arial"/>
      <w:b/>
      <w:i/>
      <w:color w:val="35667C"/>
    </w:rPr>
  </w:style>
  <w:style w:type="character" w:customStyle="1" w:styleId="HinweisHeadlineZchn">
    <w:name w:val="Hinweis_Headline Zchn"/>
    <w:basedOn w:val="DefaultParagraphFont"/>
    <w:link w:val="HinweisHeadline"/>
    <w:rsid w:val="00863924"/>
    <w:rPr>
      <w:rFonts w:ascii="Arial" w:hAnsi="Arial" w:cs="Arial"/>
      <w:b/>
      <w:i/>
      <w:color w:val="35667C"/>
      <w:kern w:val="10"/>
      <w:sz w:val="22"/>
      <w:szCs w:val="22"/>
      <w:lang w:val="en-US"/>
    </w:rPr>
  </w:style>
  <w:style w:type="paragraph" w:customStyle="1" w:styleId="Beispiel">
    <w:name w:val="Beispiel"/>
    <w:basedOn w:val="Normal"/>
    <w:link w:val="BeispielZchn"/>
    <w:qFormat/>
    <w:rsid w:val="00E42625"/>
    <w:rPr>
      <w:i/>
      <w:color w:val="A8ADB3"/>
    </w:rPr>
  </w:style>
  <w:style w:type="character" w:customStyle="1" w:styleId="BeispielZchn">
    <w:name w:val="Beispiel Zchn"/>
    <w:basedOn w:val="DefaultParagraphFont"/>
    <w:link w:val="Beispiel"/>
    <w:rsid w:val="00E42625"/>
    <w:rPr>
      <w:rFonts w:ascii="Arial" w:hAnsi="Arial"/>
      <w:i/>
      <w:color w:val="A8ADB3"/>
      <w:kern w:val="10"/>
      <w:sz w:val="22"/>
      <w:szCs w:val="22"/>
      <w:lang w:val="en-US"/>
    </w:rPr>
  </w:style>
  <w:style w:type="paragraph" w:styleId="Caption">
    <w:name w:val="caption"/>
    <w:basedOn w:val="Normal"/>
    <w:next w:val="Normal"/>
    <w:link w:val="CaptionChar"/>
    <w:unhideWhenUsed/>
    <w:qFormat/>
    <w:rsid w:val="00E42625"/>
    <w:pPr>
      <w:spacing w:after="200"/>
    </w:pPr>
    <w:rPr>
      <w:b/>
      <w:bCs/>
      <w:color w:val="4C5356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42625"/>
  </w:style>
  <w:style w:type="paragraph" w:styleId="NormalIndent">
    <w:name w:val="Normal Indent"/>
    <w:basedOn w:val="Normal"/>
    <w:semiHidden/>
    <w:unhideWhenUsed/>
    <w:rsid w:val="00B013D2"/>
    <w:pPr>
      <w:ind w:left="708"/>
    </w:pPr>
  </w:style>
  <w:style w:type="paragraph" w:customStyle="1" w:styleId="Abbildung">
    <w:name w:val="Abbildung"/>
    <w:basedOn w:val="Normal"/>
    <w:next w:val="Normal"/>
    <w:unhideWhenUsed/>
    <w:rsid w:val="00E42625"/>
    <w:rPr>
      <w:rFonts w:ascii="Porsche News Gothic" w:hAnsi="Porsche News Gothic"/>
      <w:sz w:val="20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sid w:val="00895125"/>
    <w:rPr>
      <w:b/>
      <w:bCs/>
    </w:rPr>
  </w:style>
  <w:style w:type="paragraph" w:styleId="NormalWeb">
    <w:name w:val="Normal (Web)"/>
    <w:basedOn w:val="Normal"/>
    <w:uiPriority w:val="99"/>
    <w:unhideWhenUsed/>
    <w:rsid w:val="00E42625"/>
    <w:pPr>
      <w:spacing w:before="100" w:beforeAutospacing="1" w:after="100" w:afterAutospacing="1"/>
    </w:pPr>
  </w:style>
  <w:style w:type="paragraph" w:customStyle="1" w:styleId="Hinweistext">
    <w:name w:val="Hinweistext"/>
    <w:basedOn w:val="Normal"/>
    <w:link w:val="HinweistextZchn"/>
    <w:qFormat/>
    <w:rsid w:val="00E42625"/>
    <w:rPr>
      <w:i/>
      <w:color w:val="80B0C8"/>
    </w:rPr>
  </w:style>
  <w:style w:type="character" w:customStyle="1" w:styleId="HinweistextZchn">
    <w:name w:val="Hinweistext Zchn"/>
    <w:basedOn w:val="DefaultParagraphFont"/>
    <w:link w:val="Hinweistext"/>
    <w:rsid w:val="00E42625"/>
    <w:rPr>
      <w:rFonts w:ascii="Arial" w:hAnsi="Arial"/>
      <w:i/>
      <w:color w:val="80B0C8"/>
      <w:kern w:val="10"/>
      <w:sz w:val="22"/>
      <w:szCs w:val="22"/>
      <w:lang w:val="en-US"/>
    </w:rPr>
  </w:style>
  <w:style w:type="paragraph" w:styleId="FootnoteText">
    <w:name w:val="footnote text"/>
    <w:basedOn w:val="Footer"/>
    <w:link w:val="FootnoteTextChar"/>
    <w:rsid w:val="008222F2"/>
    <w:pPr>
      <w:spacing w:line="240" w:lineRule="auto"/>
    </w:pPr>
    <w:rPr>
      <w:i w:val="0"/>
      <w:color w:val="35667C"/>
    </w:rPr>
  </w:style>
  <w:style w:type="character" w:customStyle="1" w:styleId="FootnoteTextChar">
    <w:name w:val="Footnote Text Char"/>
    <w:basedOn w:val="DefaultParagraphFont"/>
    <w:link w:val="FootnoteText"/>
    <w:rsid w:val="008222F2"/>
    <w:rPr>
      <w:rFonts w:ascii="Arial" w:hAnsi="Arial"/>
      <w:color w:val="35667C"/>
      <w:kern w:val="10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59184A"/>
    <w:rPr>
      <w:color w:val="808080"/>
    </w:rPr>
  </w:style>
  <w:style w:type="paragraph" w:customStyle="1" w:styleId="MetadatenHeadline">
    <w:name w:val="Metadaten_Headline"/>
    <w:qFormat/>
    <w:rsid w:val="00E42625"/>
    <w:pPr>
      <w:spacing w:before="120" w:after="120" w:line="120" w:lineRule="atLeast"/>
      <w:jc w:val="both"/>
    </w:pPr>
    <w:rPr>
      <w:rFonts w:ascii="Arial" w:hAnsi="Arial" w:cs="Arial"/>
      <w:b/>
      <w:color w:val="35667C"/>
      <w:kern w:val="10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3B0178"/>
    <w:rPr>
      <w:rFonts w:asciiTheme="majorHAnsi" w:eastAsiaTheme="majorEastAsia" w:hAnsiTheme="majorHAnsi" w:cstheme="majorBidi"/>
      <w:color w:val="35667C"/>
      <w:kern w:val="10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3B0178"/>
    <w:rPr>
      <w:rFonts w:asciiTheme="majorHAnsi" w:eastAsiaTheme="majorEastAsia" w:hAnsiTheme="majorHAnsi" w:cstheme="majorBidi"/>
      <w:b/>
      <w:iCs/>
      <w:color w:val="35667C"/>
      <w:kern w:val="10"/>
      <w:sz w:val="22"/>
      <w:szCs w:val="22"/>
      <w:lang w:val="en-US"/>
    </w:rPr>
  </w:style>
  <w:style w:type="character" w:customStyle="1" w:styleId="CaptionChar">
    <w:name w:val="Caption Char"/>
    <w:link w:val="Caption"/>
    <w:locked/>
    <w:rsid w:val="00FD52E5"/>
    <w:rPr>
      <w:rFonts w:ascii="Arial" w:hAnsi="Arial"/>
      <w:b/>
      <w:bCs/>
      <w:color w:val="4C5356" w:themeColor="accent1"/>
      <w:kern w:val="1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0F2605"/>
    <w:rPr>
      <w:rFonts w:ascii="Arial" w:hAnsi="Arial" w:cs="Arial"/>
      <w:b/>
      <w:bCs/>
      <w:iCs/>
      <w:color w:val="35667C"/>
      <w:kern w:val="10"/>
      <w:sz w:val="28"/>
      <w:szCs w:val="22"/>
      <w:lang w:val="en-US"/>
    </w:rPr>
  </w:style>
  <w:style w:type="character" w:customStyle="1" w:styleId="l0s521">
    <w:name w:val="l0s521"/>
    <w:basedOn w:val="DefaultParagraphFont"/>
    <w:rsid w:val="001A118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706C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706C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GridTable1Light">
    <w:name w:val="Grid Table 1 Light"/>
    <w:basedOn w:val="TableNormal"/>
    <w:uiPriority w:val="46"/>
    <w:rsid w:val="00A634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E74F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E74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74F1"/>
    <w:rPr>
      <w:rFonts w:ascii="Arial" w:hAnsi="Arial"/>
      <w:kern w:val="1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7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E74F1"/>
    <w:rPr>
      <w:rFonts w:ascii="Arial" w:hAnsi="Arial"/>
      <w:b/>
      <w:bCs/>
      <w:kern w:val="10"/>
      <w:lang w:val="en-US"/>
    </w:rPr>
  </w:style>
  <w:style w:type="paragraph" w:styleId="Revision">
    <w:name w:val="Revision"/>
    <w:hidden/>
    <w:uiPriority w:val="99"/>
    <w:semiHidden/>
    <w:rsid w:val="000537A6"/>
    <w:rPr>
      <w:rFonts w:ascii="Arial" w:hAnsi="Arial"/>
      <w:kern w:val="10"/>
      <w:sz w:val="22"/>
      <w:szCs w:val="22"/>
      <w:lang w:val="en-US"/>
    </w:rPr>
  </w:style>
  <w:style w:type="table" w:styleId="GridTable4-Accent6">
    <w:name w:val="Grid Table 4 Accent 6"/>
    <w:basedOn w:val="TableNormal"/>
    <w:uiPriority w:val="49"/>
    <w:rsid w:val="00FA5C1E"/>
    <w:tblPr>
      <w:tblStyleRowBandSize w:val="1"/>
      <w:tblStyleColBandSize w:val="1"/>
      <w:tblInd w:w="0" w:type="nil"/>
      <w:tblBorders>
        <w:top w:val="single" w:sz="4" w:space="0" w:color="B2CFDE" w:themeColor="accent6" w:themeTint="99"/>
        <w:left w:val="single" w:sz="4" w:space="0" w:color="B2CFDE" w:themeColor="accent6" w:themeTint="99"/>
        <w:bottom w:val="single" w:sz="4" w:space="0" w:color="B2CFDE" w:themeColor="accent6" w:themeTint="99"/>
        <w:right w:val="single" w:sz="4" w:space="0" w:color="B2CFDE" w:themeColor="accent6" w:themeTint="99"/>
        <w:insideH w:val="single" w:sz="4" w:space="0" w:color="B2CFDE" w:themeColor="accent6" w:themeTint="99"/>
        <w:insideV w:val="single" w:sz="4" w:space="0" w:color="B2CF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B0C8" w:themeColor="accent6"/>
          <w:left w:val="single" w:sz="4" w:space="0" w:color="80B0C8" w:themeColor="accent6"/>
          <w:bottom w:val="single" w:sz="4" w:space="0" w:color="80B0C8" w:themeColor="accent6"/>
          <w:right w:val="single" w:sz="4" w:space="0" w:color="80B0C8" w:themeColor="accent6"/>
          <w:insideH w:val="nil"/>
          <w:insideV w:val="nil"/>
        </w:tcBorders>
        <w:shd w:val="clear" w:color="auto" w:fill="80B0C8" w:themeFill="accent6"/>
      </w:tcPr>
    </w:tblStylePr>
    <w:tblStylePr w:type="lastRow">
      <w:rPr>
        <w:b/>
        <w:bCs/>
      </w:rPr>
      <w:tblPr/>
      <w:tcPr>
        <w:tcBorders>
          <w:top w:val="double" w:sz="4" w:space="0" w:color="80B0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FF4" w:themeFill="accent6" w:themeFillTint="33"/>
      </w:tcPr>
    </w:tblStylePr>
    <w:tblStylePr w:type="band1Horz">
      <w:tblPr/>
      <w:tcPr>
        <w:shd w:val="clear" w:color="auto" w:fill="E5EFF4" w:themeFill="accent6" w:themeFillTint="33"/>
      </w:tcPr>
    </w:tblStylePr>
  </w:style>
  <w:style w:type="character" w:customStyle="1" w:styleId="ui-provider">
    <w:name w:val="ui-provider"/>
    <w:basedOn w:val="DefaultParagraphFont"/>
    <w:rsid w:val="00E722D4"/>
  </w:style>
  <w:style w:type="character" w:customStyle="1" w:styleId="Normal1Char">
    <w:name w:val="Normal 1 Char"/>
    <w:basedOn w:val="DefaultParagraphFont"/>
    <w:link w:val="Normal1"/>
    <w:locked/>
    <w:rsid w:val="00937510"/>
  </w:style>
  <w:style w:type="paragraph" w:customStyle="1" w:styleId="Normal1">
    <w:name w:val="Normal 1"/>
    <w:basedOn w:val="ListParagraph"/>
    <w:link w:val="Normal1Char"/>
    <w:qFormat/>
    <w:rsid w:val="00937510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27962"/>
    <w:rPr>
      <w:rFonts w:ascii="Arial" w:hAnsi="Arial" w:cs="Arial"/>
      <w:b/>
      <w:bCs/>
      <w:color w:val="35667C"/>
      <w:kern w:val="10"/>
      <w:sz w:val="22"/>
      <w:szCs w:val="26"/>
      <w:lang w:val="en-US"/>
    </w:rPr>
  </w:style>
  <w:style w:type="paragraph" w:customStyle="1" w:styleId="Normal3">
    <w:name w:val="Normal 3"/>
    <w:basedOn w:val="ListParagraph"/>
    <w:link w:val="Normal3Char"/>
    <w:qFormat/>
    <w:rsid w:val="00AC54A3"/>
    <w:pPr>
      <w:ind w:left="1440"/>
    </w:pPr>
    <w:rPr>
      <w:rFonts w:asciiTheme="minorHAnsi" w:eastAsiaTheme="minorEastAsia" w:hAnsiTheme="minorHAnsi" w:cstheme="minorBidi"/>
      <w:kern w:val="2"/>
    </w:rPr>
  </w:style>
  <w:style w:type="character" w:customStyle="1" w:styleId="Normal3Char">
    <w:name w:val="Normal 3 Char"/>
    <w:basedOn w:val="DefaultParagraphFont"/>
    <w:link w:val="Normal3"/>
    <w:rsid w:val="00AC54A3"/>
    <w:rPr>
      <w:rFonts w:asciiTheme="minorHAnsi" w:eastAsiaTheme="minorEastAsia" w:hAnsiTheme="minorHAnsi" w:cstheme="minorBidi"/>
      <w:kern w:val="2"/>
      <w:sz w:val="22"/>
      <w:szCs w:val="22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4C5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8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900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16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4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0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38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115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892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116">
          <w:marLeft w:val="90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0595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564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348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834">
          <w:marLeft w:val="54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085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UETOZ\AppData\LocalLow\eRoom\eRoom%20Client\V7\EditingFiles\IT-PEP_Wordvorlage_V1.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B53AF07C564EA089426144DBE409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D8753E-FEFA-44AF-A05E-2C85B4D1DDA0}"/>
      </w:docPartPr>
      <w:docPartBody>
        <w:p w:rsidR="00731B9D" w:rsidRDefault="00100F54">
          <w:r w:rsidRPr="004D10D9">
            <w:rPr>
              <w:rStyle w:val="PlaceholderText"/>
            </w:rPr>
            <w:t>[Project Name]</w:t>
          </w:r>
        </w:p>
      </w:docPartBody>
    </w:docPart>
    <w:docPart>
      <w:docPartPr>
        <w:name w:val="5CEB2975954241AE9B429C307AB781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62FEDA-494C-4FFA-A856-E39555F571B5}"/>
      </w:docPartPr>
      <w:docPartBody>
        <w:p w:rsidR="002B797E" w:rsidRDefault="00160528">
          <w:r w:rsidRPr="000F1FC1">
            <w:rPr>
              <w:rStyle w:val="PlaceholderText"/>
            </w:rPr>
            <w:t>[Document 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sche News Gothic">
    <w:charset w:val="00"/>
    <w:family w:val="auto"/>
    <w:pitch w:val="variable"/>
    <w:sig w:usb0="8000002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F54"/>
    <w:rsid w:val="000366D2"/>
    <w:rsid w:val="0006217C"/>
    <w:rsid w:val="000669D9"/>
    <w:rsid w:val="00072D79"/>
    <w:rsid w:val="00076129"/>
    <w:rsid w:val="00097A99"/>
    <w:rsid w:val="000B2073"/>
    <w:rsid w:val="000C404C"/>
    <w:rsid w:val="000E710E"/>
    <w:rsid w:val="000F5047"/>
    <w:rsid w:val="00100F54"/>
    <w:rsid w:val="00122499"/>
    <w:rsid w:val="00160528"/>
    <w:rsid w:val="001960B3"/>
    <w:rsid w:val="001A1B81"/>
    <w:rsid w:val="001A40EF"/>
    <w:rsid w:val="001E6BBE"/>
    <w:rsid w:val="001F0308"/>
    <w:rsid w:val="001F1E20"/>
    <w:rsid w:val="0023701F"/>
    <w:rsid w:val="00256055"/>
    <w:rsid w:val="00270C7C"/>
    <w:rsid w:val="002A0F2A"/>
    <w:rsid w:val="002A39C7"/>
    <w:rsid w:val="002B3931"/>
    <w:rsid w:val="002B534A"/>
    <w:rsid w:val="002B797E"/>
    <w:rsid w:val="002F2983"/>
    <w:rsid w:val="00321A15"/>
    <w:rsid w:val="0034372D"/>
    <w:rsid w:val="003453BB"/>
    <w:rsid w:val="00362CF8"/>
    <w:rsid w:val="003A0CF6"/>
    <w:rsid w:val="003C0E64"/>
    <w:rsid w:val="003C1CDD"/>
    <w:rsid w:val="00421425"/>
    <w:rsid w:val="00441894"/>
    <w:rsid w:val="004502A6"/>
    <w:rsid w:val="00482BDA"/>
    <w:rsid w:val="004B23C0"/>
    <w:rsid w:val="004B664A"/>
    <w:rsid w:val="004C34A2"/>
    <w:rsid w:val="0051204A"/>
    <w:rsid w:val="005134AF"/>
    <w:rsid w:val="00516A0B"/>
    <w:rsid w:val="005529F4"/>
    <w:rsid w:val="00572050"/>
    <w:rsid w:val="005F308F"/>
    <w:rsid w:val="00636FAD"/>
    <w:rsid w:val="00654EE6"/>
    <w:rsid w:val="006560E5"/>
    <w:rsid w:val="00671B45"/>
    <w:rsid w:val="006918C0"/>
    <w:rsid w:val="006D1366"/>
    <w:rsid w:val="006D3AB7"/>
    <w:rsid w:val="006E4B8F"/>
    <w:rsid w:val="00721A3B"/>
    <w:rsid w:val="0073028E"/>
    <w:rsid w:val="007308BF"/>
    <w:rsid w:val="00731B9D"/>
    <w:rsid w:val="007369A1"/>
    <w:rsid w:val="00757B8C"/>
    <w:rsid w:val="00771F96"/>
    <w:rsid w:val="00791B18"/>
    <w:rsid w:val="007A3AAE"/>
    <w:rsid w:val="007C71BD"/>
    <w:rsid w:val="007D0066"/>
    <w:rsid w:val="007D18B6"/>
    <w:rsid w:val="00804C3A"/>
    <w:rsid w:val="0082229F"/>
    <w:rsid w:val="00826945"/>
    <w:rsid w:val="00843B78"/>
    <w:rsid w:val="008453CB"/>
    <w:rsid w:val="008514D7"/>
    <w:rsid w:val="0086503C"/>
    <w:rsid w:val="00875D56"/>
    <w:rsid w:val="008A5D13"/>
    <w:rsid w:val="008B3897"/>
    <w:rsid w:val="008B558C"/>
    <w:rsid w:val="008B6E93"/>
    <w:rsid w:val="008C546E"/>
    <w:rsid w:val="008F28A7"/>
    <w:rsid w:val="00904AB3"/>
    <w:rsid w:val="00907724"/>
    <w:rsid w:val="00940690"/>
    <w:rsid w:val="00957183"/>
    <w:rsid w:val="00967F3D"/>
    <w:rsid w:val="00980C95"/>
    <w:rsid w:val="009B188D"/>
    <w:rsid w:val="009B6C7F"/>
    <w:rsid w:val="009C2A61"/>
    <w:rsid w:val="009C672F"/>
    <w:rsid w:val="009F474C"/>
    <w:rsid w:val="009F4D63"/>
    <w:rsid w:val="00A22C99"/>
    <w:rsid w:val="00A36DB3"/>
    <w:rsid w:val="00A51281"/>
    <w:rsid w:val="00A71F55"/>
    <w:rsid w:val="00AB18CD"/>
    <w:rsid w:val="00AB35B1"/>
    <w:rsid w:val="00AB4BE8"/>
    <w:rsid w:val="00AB6EC9"/>
    <w:rsid w:val="00AC3023"/>
    <w:rsid w:val="00AC358A"/>
    <w:rsid w:val="00AC76C7"/>
    <w:rsid w:val="00AC789A"/>
    <w:rsid w:val="00AD6CE2"/>
    <w:rsid w:val="00AF0ED3"/>
    <w:rsid w:val="00B03956"/>
    <w:rsid w:val="00B43437"/>
    <w:rsid w:val="00B856D6"/>
    <w:rsid w:val="00BA32BD"/>
    <w:rsid w:val="00BB320E"/>
    <w:rsid w:val="00BC63B0"/>
    <w:rsid w:val="00BF1E90"/>
    <w:rsid w:val="00C45A2E"/>
    <w:rsid w:val="00C67871"/>
    <w:rsid w:val="00CC5465"/>
    <w:rsid w:val="00CD0900"/>
    <w:rsid w:val="00CD64B8"/>
    <w:rsid w:val="00CE79E3"/>
    <w:rsid w:val="00D23BF6"/>
    <w:rsid w:val="00D260C4"/>
    <w:rsid w:val="00D415A5"/>
    <w:rsid w:val="00D853EA"/>
    <w:rsid w:val="00DD7187"/>
    <w:rsid w:val="00E1056C"/>
    <w:rsid w:val="00E15F8F"/>
    <w:rsid w:val="00E339AF"/>
    <w:rsid w:val="00E60867"/>
    <w:rsid w:val="00E760CC"/>
    <w:rsid w:val="00E81204"/>
    <w:rsid w:val="00E82347"/>
    <w:rsid w:val="00E92C1C"/>
    <w:rsid w:val="00EC3238"/>
    <w:rsid w:val="00F02511"/>
    <w:rsid w:val="00F210D4"/>
    <w:rsid w:val="00F57F0D"/>
    <w:rsid w:val="00F708EA"/>
    <w:rsid w:val="00F85412"/>
    <w:rsid w:val="00F903B6"/>
    <w:rsid w:val="00FB59D5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B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WAG_Presentation_q_de">
  <a:themeElements>
    <a:clrScheme name="VWAG_CD_-Farben">
      <a:dk1>
        <a:srgbClr val="000000"/>
      </a:dk1>
      <a:lt1>
        <a:srgbClr val="FFFFFF"/>
      </a:lt1>
      <a:dk2>
        <a:srgbClr val="003366"/>
      </a:dk2>
      <a:lt2>
        <a:srgbClr val="D4D6D9"/>
      </a:lt2>
      <a:accent1>
        <a:srgbClr val="4C5356"/>
      </a:accent1>
      <a:accent2>
        <a:srgbClr val="A8ADB3"/>
      </a:accent2>
      <a:accent3>
        <a:srgbClr val="006384"/>
      </a:accent3>
      <a:accent4>
        <a:srgbClr val="5F1939"/>
      </a:accent4>
      <a:accent5>
        <a:srgbClr val="D4D6D9"/>
      </a:accent5>
      <a:accent6>
        <a:srgbClr val="80B0C8"/>
      </a:accent6>
      <a:hlink>
        <a:srgbClr val="004666"/>
      </a:hlink>
      <a:folHlink>
        <a:srgbClr val="A21E4D"/>
      </a:folHlink>
    </a:clrScheme>
    <a:fontScheme name="VW_Konzern_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0" marR="0" indent="0" algn="l" defTabSz="674688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de-DE" sz="13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0" marR="0" indent="0" algn="l" defTabSz="674688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de-DE" sz="13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VWAG_Presentation_q_de 1">
        <a:dk1>
          <a:srgbClr val="000000"/>
        </a:dk1>
        <a:lt1>
          <a:srgbClr val="FFFFFF"/>
        </a:lt1>
        <a:dk2>
          <a:srgbClr val="003366"/>
        </a:dk2>
        <a:lt2>
          <a:srgbClr val="D4D6D9"/>
        </a:lt2>
        <a:accent1>
          <a:srgbClr val="A8ADB3"/>
        </a:accent1>
        <a:accent2>
          <a:srgbClr val="006384"/>
        </a:accent2>
        <a:accent3>
          <a:srgbClr val="FFFFFF"/>
        </a:accent3>
        <a:accent4>
          <a:srgbClr val="000000"/>
        </a:accent4>
        <a:accent5>
          <a:srgbClr val="D1D3D6"/>
        </a:accent5>
        <a:accent6>
          <a:srgbClr val="005977"/>
        </a:accent6>
        <a:hlink>
          <a:srgbClr val="5F1939"/>
        </a:hlink>
        <a:folHlink>
          <a:srgbClr val="80B0C8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D976794BE3D5449625EF83AF5AB084" ma:contentTypeVersion="14" ma:contentTypeDescription="Create a new document." ma:contentTypeScope="" ma:versionID="0e69bf4815bc8e051edf1252a27777b4">
  <xsd:schema xmlns:xsd="http://www.w3.org/2001/XMLSchema" xmlns:xs="http://www.w3.org/2001/XMLSchema" xmlns:p="http://schemas.microsoft.com/office/2006/metadata/properties" xmlns:ns2="357d11dd-393e-4d71-a105-5013c7e41059" xmlns:ns3="e52fc9c1-f97e-4ac1-a516-06de648041f8" targetNamespace="http://schemas.microsoft.com/office/2006/metadata/properties" ma:root="true" ma:fieldsID="4371dff1ed2277642b51d89032f2e2f2" ns2:_="" ns3:_="">
    <xsd:import namespace="357d11dd-393e-4d71-a105-5013c7e41059"/>
    <xsd:import namespace="e52fc9c1-f97e-4ac1-a516-06de648041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1dd-393e-4d71-a105-5013c7e41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c9c1-f97e-4ac1-a516-06de648041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9e84a5-5490-4755-b3d6-4fac9c2828c9}" ma:internalName="TaxCatchAll" ma:showField="CatchAllData" ma:web="e52fc9c1-f97e-4ac1-a516-06de64804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7d11dd-393e-4d71-a105-5013c7e41059">
      <Terms xmlns="http://schemas.microsoft.com/office/infopath/2007/PartnerControls"/>
    </lcf76f155ced4ddcb4097134ff3c332f>
    <TaxCatchAll xmlns="e52fc9c1-f97e-4ac1-a516-06de648041f8" xsi:nil="true"/>
  </documentManagement>
</p:properties>
</file>

<file path=customXml/itemProps1.xml><?xml version="1.0" encoding="utf-8"?>
<ds:datastoreItem xmlns:ds="http://schemas.openxmlformats.org/officeDocument/2006/customXml" ds:itemID="{63974723-65A6-424F-B470-FA0B9622E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1F309-D2DB-439A-8F92-34E36BD99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1dd-393e-4d71-a105-5013c7e41059"/>
    <ds:schemaRef ds:uri="e52fc9c1-f97e-4ac1-a516-06de6480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0D076-B666-4A54-9207-0B63F9BCC6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D23E46-2425-4131-885F-5A36B4DB1A18}">
  <ds:schemaRefs>
    <ds:schemaRef ds:uri="http://schemas.microsoft.com/office/2006/metadata/properties"/>
    <ds:schemaRef ds:uri="http://schemas.microsoft.com/office/infopath/2007/PartnerControls"/>
    <ds:schemaRef ds:uri="357d11dd-393e-4d71-a105-5013c7e41059"/>
    <ds:schemaRef ds:uri="e52fc9c1-f97e-4ac1-a516-06de648041f8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  <clbl:label id="{b0ff92c5-92ff-43fe-a760-6a9303f9073d}" enabled="1" method="Standard" siteId="{1272ef7d-0a4c-4c35-8f4b-416e283c5d5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IT-PEP_Wordvorlage_V1.0.dotx</Template>
  <TotalTime>16591</TotalTime>
  <Pages>7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Specification</vt:lpstr>
    </vt:vector>
  </TitlesOfParts>
  <Company>VOLKSWAGEN GROUP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Specification</dc:title>
  <dc:subject/>
  <dc:creator>Buetow, Bjoern (EXTERN: PSMWOB)</dc:creator>
  <cp:keywords/>
  <dc:description/>
  <cp:lastModifiedBy>Gao, BaoBao (external - Project)</cp:lastModifiedBy>
  <cp:revision>533</cp:revision>
  <cp:lastPrinted>2015-04-22T00:48:00Z</cp:lastPrinted>
  <dcterms:created xsi:type="dcterms:W3CDTF">2024-03-26T20:26:00Z</dcterms:created>
  <dcterms:modified xsi:type="dcterms:W3CDTF">2025-04-25T08:59:00Z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0x010100A3D976794BE3D5449625EF83AF5AB084</vt:lpwstr>
  </property>
  <property fmtid="{D5CDD505-2E9C-101B-9397-08002B2CF9AE}" pid="4" name="ClassificationContentMarkingFooterShapeIds">
    <vt:lpwstr>c,d,e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INTERNAL</vt:lpwstr>
  </property>
  <property fmtid="{D5CDD505-2E9C-101B-9397-08002B2CF9AE}" pid="7" name="MediaServiceImageTags">
    <vt:lpwstr/>
  </property>
  <property fmtid="{D5CDD505-2E9C-101B-9397-08002B2CF9AE}" pid="8" name="RevIMBCS">
    <vt:lpwstr>1;#0.1 Initial category|0239cc7a-0c96-48a8-9e0e-a383e362571c</vt:lpwstr>
  </property>
  <property fmtid="{D5CDD505-2E9C-101B-9397-08002B2CF9AE}" pid="9" name="LegalHoldTag">
    <vt:lpwstr/>
  </property>
</Properties>
</file>