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alias w:val="Project Name"/>
        <w:tag w:val="Project_x0020_Name"/>
        <w:id w:val="1796330274"/>
        <w:placeholder>
          <w:docPart w:val="89B53AF07C564EA089426144DBE409DD"/>
        </w:placeholder>
        <w:dataBinding w:prefixMappings="xmlns:ns0='http://schemas.microsoft.com/office/2006/metadata/properties' xmlns:ns1='http://www.w3.org/2001/XMLSchema-instance' xmlns:ns2='http://schemas.microsoft.com/office/infopath/2007/PartnerControls' xmlns:ns3='81a1b883-290b-4648-af02-f5e896afe3d3' " w:xpath="/ns0:properties[1]/documentManagement[1]/ns3:Project_x0020_Name[1]" w:storeItemID="{30D23E46-2425-4131-885F-5A36B4DB1A18}"/>
        <w:text/>
      </w:sdtPr>
      <w:sdtEndPr/>
      <w:sdtContent>
        <w:p w14:paraId="5D529E07" w14:textId="1C26FFEC" w:rsidR="00F944D5" w:rsidRPr="000154ED" w:rsidRDefault="00853F16" w:rsidP="00EB196E">
          <w:r>
            <w:t>CARIAD SE CPM Project</w:t>
          </w:r>
        </w:p>
      </w:sdtContent>
    </w:sdt>
    <w:p w14:paraId="6D4CE6F9" w14:textId="53E410D9" w:rsidR="00F35225" w:rsidRDefault="00885E71" w:rsidP="00F35225">
      <w:pPr>
        <w:pStyle w:val="Headline"/>
      </w:pPr>
      <w:r>
        <w:rPr>
          <w:rFonts w:hint="eastAsia"/>
          <w:lang w:eastAsia="zh-CN"/>
        </w:rPr>
        <w:t>Functional</w:t>
      </w:r>
      <w:r w:rsidR="00F35225">
        <w:t xml:space="preserve"> Specification </w:t>
      </w:r>
    </w:p>
    <w:p w14:paraId="7150736D" w14:textId="77777777" w:rsidR="00F01839" w:rsidRPr="000154ED" w:rsidRDefault="00F01839" w:rsidP="00F01839"/>
    <w:p w14:paraId="6BF5F301" w14:textId="6DC6E720" w:rsidR="00F01839" w:rsidRPr="000154ED" w:rsidRDefault="00F01839" w:rsidP="00F01839"/>
    <w:p w14:paraId="55786EEA" w14:textId="12DD30B6" w:rsidR="00F01839" w:rsidRPr="00853F16" w:rsidRDefault="005E60F7" w:rsidP="00F01839">
      <w:pPr>
        <w:rPr>
          <w:color w:val="FF0000"/>
          <w:sz w:val="28"/>
          <w:szCs w:val="28"/>
        </w:rPr>
      </w:pPr>
      <w:r w:rsidRPr="005E60F7">
        <w:rPr>
          <w:color w:val="FF0000"/>
          <w:sz w:val="28"/>
          <w:szCs w:val="28"/>
        </w:rPr>
        <w:t>Skip Error Message on Assigning Items</w:t>
      </w:r>
      <w:r w:rsidR="00853F16" w:rsidRPr="00853F16">
        <w:rPr>
          <w:color w:val="FF0000"/>
          <w:sz w:val="28"/>
          <w:szCs w:val="28"/>
        </w:rPr>
        <w:t xml:space="preserve"> </w:t>
      </w:r>
    </w:p>
    <w:p w14:paraId="0843E319" w14:textId="77777777" w:rsidR="00F01839" w:rsidRPr="000154ED" w:rsidRDefault="00F01839" w:rsidP="00F01839"/>
    <w:p w14:paraId="2F6BF2A0" w14:textId="77777777" w:rsidR="00F01839" w:rsidRPr="000154ED" w:rsidRDefault="00F01839" w:rsidP="00F01839"/>
    <w:p w14:paraId="68F68DEB" w14:textId="77777777" w:rsidR="00F01839" w:rsidRPr="000154ED" w:rsidRDefault="00F01839" w:rsidP="00F01839"/>
    <w:p w14:paraId="0BE0DF7C" w14:textId="0433D3C7" w:rsidR="00F01839" w:rsidRDefault="00F01839" w:rsidP="00F01839"/>
    <w:p w14:paraId="53503CCD" w14:textId="48397790" w:rsidR="00853F16" w:rsidRDefault="00853F16" w:rsidP="00F01839"/>
    <w:p w14:paraId="248F9BA1" w14:textId="77777777" w:rsidR="00885E71" w:rsidRDefault="00885E71" w:rsidP="00F01839"/>
    <w:p w14:paraId="50E88ED0" w14:textId="77777777" w:rsidR="00885E71" w:rsidRDefault="00885E71" w:rsidP="00F01839"/>
    <w:p w14:paraId="2BCCD586" w14:textId="77777777" w:rsidR="00885E71" w:rsidRDefault="00885E71" w:rsidP="00F01839"/>
    <w:p w14:paraId="5FACA926" w14:textId="7DE20ED6" w:rsidR="00853F16" w:rsidRDefault="00853F16" w:rsidP="00F01839"/>
    <w:p w14:paraId="6460277E" w14:textId="57D80170" w:rsidR="00853F16" w:rsidRDefault="00853F16" w:rsidP="00F01839"/>
    <w:p w14:paraId="14BBF869" w14:textId="77777777" w:rsidR="00853F16" w:rsidRPr="000154ED" w:rsidRDefault="00853F16" w:rsidP="00F01839"/>
    <w:tbl>
      <w:tblPr>
        <w:tblW w:w="9072" w:type="dxa"/>
        <w:tblLayout w:type="fixed"/>
        <w:tblLook w:val="01E0" w:firstRow="1" w:lastRow="1" w:firstColumn="1" w:lastColumn="1" w:noHBand="0" w:noVBand="0"/>
      </w:tblPr>
      <w:tblGrid>
        <w:gridCol w:w="2518"/>
        <w:gridCol w:w="6554"/>
      </w:tblGrid>
      <w:tr w:rsidR="00F01839" w:rsidRPr="000154ED" w14:paraId="5893F9EE" w14:textId="77777777" w:rsidTr="003B0178">
        <w:tc>
          <w:tcPr>
            <w:tcW w:w="2518" w:type="dxa"/>
          </w:tcPr>
          <w:p w14:paraId="24B59157" w14:textId="790074CD" w:rsidR="00F01839" w:rsidRPr="000154ED" w:rsidRDefault="000154ED" w:rsidP="003B0178">
            <w:pPr>
              <w:pStyle w:val="MetadatenHeadline"/>
            </w:pPr>
            <w:r w:rsidRPr="000154ED">
              <w:t xml:space="preserve">Person </w:t>
            </w:r>
            <w:r w:rsidR="003B0178">
              <w:t>Responsible</w:t>
            </w:r>
            <w:r w:rsidR="00F01839" w:rsidRPr="000154ED">
              <w:t>:</w:t>
            </w:r>
          </w:p>
        </w:tc>
        <w:tc>
          <w:tcPr>
            <w:tcW w:w="6554" w:type="dxa"/>
          </w:tcPr>
          <w:p w14:paraId="64958ECB" w14:textId="1A78D7D5" w:rsidR="00F01839" w:rsidRPr="00EB196E" w:rsidRDefault="00627E88" w:rsidP="00E63E4D">
            <w:pPr>
              <w:rPr>
                <w:highlight w:val="yellow"/>
              </w:rPr>
            </w:pPr>
            <w:r>
              <w:t>Jimmy Xu</w:t>
            </w:r>
          </w:p>
        </w:tc>
      </w:tr>
      <w:tr w:rsidR="00F01839" w:rsidRPr="006977F4" w14:paraId="4D6C1210" w14:textId="77777777" w:rsidTr="003B0178">
        <w:tc>
          <w:tcPr>
            <w:tcW w:w="2518" w:type="dxa"/>
          </w:tcPr>
          <w:p w14:paraId="77E26751" w14:textId="1D2E67C6" w:rsidR="00F01839" w:rsidRPr="000154ED" w:rsidRDefault="00F01839" w:rsidP="006B7B37">
            <w:pPr>
              <w:pStyle w:val="MetadatenHeadline"/>
            </w:pPr>
            <w:r w:rsidRPr="000154ED">
              <w:t>Status:</w:t>
            </w:r>
          </w:p>
        </w:tc>
        <w:sdt>
          <w:sdtPr>
            <w:rPr>
              <w:lang w:val="de-DE"/>
            </w:rPr>
            <w:alias w:val="Document Status"/>
            <w:tag w:val="Document_x0020_Status"/>
            <w:id w:val="-1563783132"/>
            <w:placeholder>
              <w:docPart w:val="5CEB2975954241AE9B429C307AB78114"/>
            </w:placeholder>
            <w:dataBinding w:prefixMappings="xmlns:ns0='http://schemas.microsoft.com/office/2006/metadata/properties' xmlns:ns1='http://www.w3.org/2001/XMLSchema-instance' xmlns:ns2='http://schemas.microsoft.com/office/infopath/2007/PartnerControls' xmlns:ns3='81a1b883-290b-4648-af02-f5e896afe3d3' " w:xpath="/ns0:properties[1]/documentManagement[1]/ns3:Document_x0020_Status[1]" w:storeItemID="{30D23E46-2425-4131-885F-5A36B4DB1A18}"/>
            <w:dropDownList>
              <w:listItem w:value="[Document Status]"/>
            </w:dropDownList>
          </w:sdtPr>
          <w:sdtEndPr/>
          <w:sdtContent>
            <w:tc>
              <w:tcPr>
                <w:tcW w:w="6554" w:type="dxa"/>
              </w:tcPr>
              <w:p w14:paraId="43A288EF" w14:textId="5D2A7D4C" w:rsidR="00F01839" w:rsidRPr="00933757" w:rsidRDefault="00AB1DB3" w:rsidP="006977F4">
                <w:r>
                  <w:rPr>
                    <w:lang w:val="de-DE"/>
                  </w:rPr>
                  <w:t>in review</w:t>
                </w:r>
              </w:p>
            </w:tc>
          </w:sdtContent>
        </w:sdt>
      </w:tr>
      <w:tr w:rsidR="00F01839" w:rsidRPr="000154ED" w14:paraId="50FA97A6" w14:textId="77777777" w:rsidTr="003B0178">
        <w:tc>
          <w:tcPr>
            <w:tcW w:w="2518" w:type="dxa"/>
          </w:tcPr>
          <w:p w14:paraId="3FE806CA" w14:textId="77777777" w:rsidR="00F01839" w:rsidRPr="000154ED" w:rsidRDefault="00F01839" w:rsidP="006B7B37">
            <w:pPr>
              <w:pStyle w:val="MetadatenHeadline"/>
            </w:pPr>
            <w:r w:rsidRPr="000154ED">
              <w:t>Version:</w:t>
            </w:r>
          </w:p>
        </w:tc>
        <w:tc>
          <w:tcPr>
            <w:tcW w:w="6554" w:type="dxa"/>
          </w:tcPr>
          <w:p w14:paraId="4359395E" w14:textId="2FF8ED96" w:rsidR="00F01839" w:rsidRPr="000154ED" w:rsidRDefault="00EB196E" w:rsidP="006977F4">
            <w:r>
              <w:t>V1.0</w:t>
            </w:r>
          </w:p>
        </w:tc>
      </w:tr>
      <w:tr w:rsidR="00F01839" w:rsidRPr="000154ED" w14:paraId="496F5873" w14:textId="77777777" w:rsidTr="003B0178">
        <w:tc>
          <w:tcPr>
            <w:tcW w:w="2518" w:type="dxa"/>
          </w:tcPr>
          <w:p w14:paraId="3898A69A" w14:textId="74878FE1" w:rsidR="00F01839" w:rsidRPr="000154ED" w:rsidRDefault="000154ED" w:rsidP="006B7B37">
            <w:pPr>
              <w:pStyle w:val="MetadatenHeadline"/>
            </w:pPr>
            <w:r w:rsidRPr="000154ED">
              <w:t>Date:</w:t>
            </w:r>
          </w:p>
        </w:tc>
        <w:tc>
          <w:tcPr>
            <w:tcW w:w="6554" w:type="dxa"/>
          </w:tcPr>
          <w:p w14:paraId="533C3FFB" w14:textId="4CC1843F" w:rsidR="00F01839" w:rsidRPr="000154ED" w:rsidRDefault="00A53CD9" w:rsidP="00DD5A4C">
            <w:r>
              <w:t>05</w:t>
            </w:r>
            <w:r w:rsidR="00EB196E">
              <w:t>/</w:t>
            </w:r>
            <w:r w:rsidR="00F44C6D">
              <w:t>0</w:t>
            </w:r>
            <w:r>
              <w:t>2</w:t>
            </w:r>
            <w:r w:rsidR="00EB196E">
              <w:t>/20</w:t>
            </w:r>
            <w:r w:rsidR="000D6D17">
              <w:t>2</w:t>
            </w:r>
            <w:r>
              <w:t>5</w:t>
            </w:r>
          </w:p>
        </w:tc>
      </w:tr>
      <w:tr w:rsidR="00F01839" w:rsidRPr="000154ED" w14:paraId="795E1975" w14:textId="77777777" w:rsidTr="003B0178">
        <w:tc>
          <w:tcPr>
            <w:tcW w:w="2518" w:type="dxa"/>
          </w:tcPr>
          <w:p w14:paraId="4FA10C91" w14:textId="1DC75F0B" w:rsidR="00F01839" w:rsidRPr="000154ED" w:rsidRDefault="00F01839" w:rsidP="006B7B37">
            <w:pPr>
              <w:pStyle w:val="MetadatenHeadline"/>
            </w:pPr>
          </w:p>
        </w:tc>
        <w:tc>
          <w:tcPr>
            <w:tcW w:w="6554" w:type="dxa"/>
          </w:tcPr>
          <w:p w14:paraId="706BF9E1" w14:textId="0D94BA9A" w:rsidR="00F01839" w:rsidRPr="000154ED" w:rsidRDefault="00F01839" w:rsidP="006977F4"/>
        </w:tc>
      </w:tr>
      <w:tr w:rsidR="00F01839" w:rsidRPr="000154ED" w14:paraId="338B395A" w14:textId="77777777" w:rsidTr="003B0178">
        <w:tc>
          <w:tcPr>
            <w:tcW w:w="2518" w:type="dxa"/>
          </w:tcPr>
          <w:p w14:paraId="2A038CED" w14:textId="06938479" w:rsidR="00F01839" w:rsidRPr="000154ED" w:rsidRDefault="00F01839" w:rsidP="006B7B37">
            <w:pPr>
              <w:pStyle w:val="MetadatenHeadline"/>
            </w:pPr>
          </w:p>
        </w:tc>
        <w:tc>
          <w:tcPr>
            <w:tcW w:w="6554" w:type="dxa"/>
          </w:tcPr>
          <w:p w14:paraId="65421778" w14:textId="0495EC36" w:rsidR="00F01839" w:rsidRPr="000154ED" w:rsidRDefault="00F01839" w:rsidP="006977F4"/>
        </w:tc>
      </w:tr>
      <w:tr w:rsidR="00933757" w:rsidRPr="000154ED" w14:paraId="31D2C130" w14:textId="77777777" w:rsidTr="003B0178">
        <w:tc>
          <w:tcPr>
            <w:tcW w:w="2518" w:type="dxa"/>
          </w:tcPr>
          <w:p w14:paraId="3AC7B6F4" w14:textId="19ADDC8C" w:rsidR="00933757" w:rsidRPr="000154ED" w:rsidRDefault="00933757" w:rsidP="006B7B37">
            <w:pPr>
              <w:pStyle w:val="MetadatenHeadline"/>
            </w:pPr>
          </w:p>
        </w:tc>
        <w:tc>
          <w:tcPr>
            <w:tcW w:w="6554" w:type="dxa"/>
          </w:tcPr>
          <w:p w14:paraId="1AC27A19" w14:textId="644DD9EA" w:rsidR="00933757" w:rsidRDefault="00933757" w:rsidP="006977F4"/>
        </w:tc>
      </w:tr>
    </w:tbl>
    <w:p w14:paraId="67D68362" w14:textId="77777777" w:rsidR="00F01839" w:rsidRPr="000154ED" w:rsidRDefault="00F01839">
      <w:pPr>
        <w:spacing w:before="0" w:after="0" w:line="240" w:lineRule="auto"/>
        <w:jc w:val="left"/>
      </w:pPr>
      <w:bookmarkStart w:id="0" w:name="_Toc370721343"/>
      <w:bookmarkStart w:id="1" w:name="_Toc370721425"/>
      <w:bookmarkStart w:id="2" w:name="_Toc370721344"/>
      <w:bookmarkStart w:id="3" w:name="_Toc370721426"/>
      <w:bookmarkEnd w:id="0"/>
      <w:bookmarkEnd w:id="1"/>
      <w:r w:rsidRPr="000154ED">
        <w:br w:type="page"/>
      </w:r>
    </w:p>
    <w:p w14:paraId="0C5C4185" w14:textId="77777777" w:rsidR="00933757" w:rsidRDefault="00933757" w:rsidP="006B7B37">
      <w:pPr>
        <w:pStyle w:val="MetadatenHeadline"/>
      </w:pPr>
      <w:bookmarkStart w:id="4" w:name="_Toc370729865"/>
    </w:p>
    <w:p w14:paraId="38567579" w14:textId="5266FBFF" w:rsidR="00B17BB3" w:rsidRPr="000154ED" w:rsidRDefault="000154ED" w:rsidP="006B7B37">
      <w:pPr>
        <w:pStyle w:val="MetadatenHeadline"/>
      </w:pPr>
      <w:r w:rsidRPr="000154ED">
        <w:t>Version History</w:t>
      </w:r>
      <w:r w:rsidR="00B17BB3" w:rsidRPr="000154ED">
        <w:t>:</w:t>
      </w:r>
    </w:p>
    <w:tbl>
      <w:tblPr>
        <w:tblW w:w="0" w:type="auto"/>
        <w:tblBorders>
          <w:top w:val="single" w:sz="4" w:space="0" w:color="35667C"/>
          <w:left w:val="single" w:sz="4" w:space="0" w:color="35667C"/>
          <w:bottom w:val="single" w:sz="4" w:space="0" w:color="35667C"/>
          <w:right w:val="single" w:sz="4" w:space="0" w:color="35667C"/>
          <w:insideH w:val="single" w:sz="4" w:space="0" w:color="35667C"/>
          <w:insideV w:val="single" w:sz="4" w:space="0" w:color="35667C"/>
        </w:tblBorders>
        <w:tblLook w:val="01E0" w:firstRow="1" w:lastRow="1" w:firstColumn="1" w:lastColumn="1" w:noHBand="0" w:noVBand="0"/>
      </w:tblPr>
      <w:tblGrid>
        <w:gridCol w:w="1266"/>
        <w:gridCol w:w="1582"/>
        <w:gridCol w:w="1850"/>
        <w:gridCol w:w="4372"/>
      </w:tblGrid>
      <w:tr w:rsidR="00B17BB3" w:rsidRPr="000154ED" w14:paraId="6822E707" w14:textId="77777777" w:rsidTr="003B0178">
        <w:trPr>
          <w:trHeight w:val="397"/>
          <w:tblHeader/>
        </w:trPr>
        <w:tc>
          <w:tcPr>
            <w:tcW w:w="1276" w:type="dxa"/>
            <w:tcBorders>
              <w:left w:val="nil"/>
              <w:bottom w:val="single" w:sz="4" w:space="0" w:color="35667C"/>
              <w:right w:val="nil"/>
            </w:tcBorders>
            <w:vAlign w:val="center"/>
          </w:tcPr>
          <w:p w14:paraId="67E56E55" w14:textId="77777777" w:rsidR="00B17BB3" w:rsidRPr="000154ED" w:rsidRDefault="00B17BB3" w:rsidP="00F01839">
            <w:pPr>
              <w:pStyle w:val="TabelleKopf"/>
            </w:pPr>
            <w:r w:rsidRPr="000154ED">
              <w:t>Version</w:t>
            </w:r>
          </w:p>
        </w:tc>
        <w:tc>
          <w:tcPr>
            <w:tcW w:w="1588" w:type="dxa"/>
            <w:tcBorders>
              <w:left w:val="nil"/>
              <w:bottom w:val="single" w:sz="4" w:space="0" w:color="35667C"/>
              <w:right w:val="nil"/>
            </w:tcBorders>
            <w:vAlign w:val="center"/>
          </w:tcPr>
          <w:p w14:paraId="67C6A8BD" w14:textId="5E66F21F" w:rsidR="00B17BB3" w:rsidRPr="000154ED" w:rsidRDefault="000154ED" w:rsidP="00F01839">
            <w:pPr>
              <w:pStyle w:val="TabelleKopf"/>
            </w:pPr>
            <w:r w:rsidRPr="000154ED">
              <w:t>Date</w:t>
            </w:r>
          </w:p>
        </w:tc>
        <w:tc>
          <w:tcPr>
            <w:tcW w:w="1871" w:type="dxa"/>
            <w:tcBorders>
              <w:left w:val="nil"/>
              <w:bottom w:val="single" w:sz="4" w:space="0" w:color="35667C"/>
              <w:right w:val="nil"/>
            </w:tcBorders>
            <w:vAlign w:val="center"/>
          </w:tcPr>
          <w:p w14:paraId="4B445026" w14:textId="2E6380EE" w:rsidR="00B17BB3" w:rsidRPr="000154ED" w:rsidRDefault="00B17BB3" w:rsidP="00F01839">
            <w:pPr>
              <w:pStyle w:val="TabelleKopf"/>
            </w:pPr>
            <w:r w:rsidRPr="000154ED">
              <w:t>Aut</w:t>
            </w:r>
            <w:r w:rsidR="000154ED" w:rsidRPr="000154ED">
              <w:t>h</w:t>
            </w:r>
            <w:r w:rsidRPr="000154ED">
              <w:t>or</w:t>
            </w:r>
          </w:p>
        </w:tc>
        <w:tc>
          <w:tcPr>
            <w:tcW w:w="4445" w:type="dxa"/>
            <w:tcBorders>
              <w:left w:val="nil"/>
              <w:bottom w:val="single" w:sz="4" w:space="0" w:color="35667C"/>
              <w:right w:val="nil"/>
            </w:tcBorders>
            <w:vAlign w:val="center"/>
          </w:tcPr>
          <w:p w14:paraId="16C39474" w14:textId="59743996" w:rsidR="00B17BB3" w:rsidRPr="000154ED" w:rsidRDefault="000154ED" w:rsidP="00F01839">
            <w:pPr>
              <w:pStyle w:val="TabelleKopf"/>
            </w:pPr>
            <w:r w:rsidRPr="000154ED">
              <w:t>Comments</w:t>
            </w:r>
          </w:p>
        </w:tc>
      </w:tr>
      <w:tr w:rsidR="00B17BB3" w:rsidRPr="00287A35" w14:paraId="04543C89" w14:textId="77777777" w:rsidTr="003B0178">
        <w:trPr>
          <w:trHeight w:val="397"/>
          <w:tblHeader/>
        </w:trPr>
        <w:tc>
          <w:tcPr>
            <w:tcW w:w="1276" w:type="dxa"/>
            <w:tcBorders>
              <w:left w:val="nil"/>
              <w:bottom w:val="dashed" w:sz="4" w:space="0" w:color="35667C"/>
              <w:right w:val="nil"/>
            </w:tcBorders>
            <w:vAlign w:val="center"/>
          </w:tcPr>
          <w:p w14:paraId="1E05DCEC" w14:textId="4C1B8125" w:rsidR="00B17BB3" w:rsidRPr="00F44C6D" w:rsidRDefault="00EB196E" w:rsidP="00F44C6D">
            <w:pPr>
              <w:rPr>
                <w:lang w:val="de-DE"/>
              </w:rPr>
            </w:pPr>
            <w:r w:rsidRPr="00F44C6D">
              <w:rPr>
                <w:lang w:val="de-DE"/>
              </w:rPr>
              <w:t>V</w:t>
            </w:r>
            <w:r w:rsidR="00B17BB3" w:rsidRPr="00F44C6D">
              <w:rPr>
                <w:lang w:val="de-DE"/>
              </w:rPr>
              <w:t>1</w:t>
            </w:r>
            <w:r w:rsidRPr="00F44C6D">
              <w:rPr>
                <w:lang w:val="de-DE"/>
              </w:rPr>
              <w:t>.0</w:t>
            </w:r>
          </w:p>
        </w:tc>
        <w:tc>
          <w:tcPr>
            <w:tcW w:w="1588" w:type="dxa"/>
            <w:tcBorders>
              <w:left w:val="nil"/>
              <w:bottom w:val="dashed" w:sz="4" w:space="0" w:color="35667C"/>
              <w:right w:val="nil"/>
            </w:tcBorders>
            <w:vAlign w:val="center"/>
          </w:tcPr>
          <w:p w14:paraId="61F91A5B" w14:textId="5D2D7973" w:rsidR="00B17BB3" w:rsidRPr="00F44C6D" w:rsidRDefault="000438D3" w:rsidP="00F44C6D">
            <w:pPr>
              <w:rPr>
                <w:lang w:val="de-DE"/>
              </w:rPr>
            </w:pPr>
            <w:r>
              <w:rPr>
                <w:lang w:val="de-DE"/>
              </w:rPr>
              <w:t>05</w:t>
            </w:r>
            <w:r w:rsidR="00B91FAF" w:rsidRPr="00F44C6D">
              <w:rPr>
                <w:lang w:val="de-DE"/>
              </w:rPr>
              <w:t>/</w:t>
            </w:r>
            <w:r w:rsidR="00F44C6D">
              <w:rPr>
                <w:lang w:val="de-DE"/>
              </w:rPr>
              <w:t>0</w:t>
            </w:r>
            <w:r>
              <w:rPr>
                <w:lang w:val="de-DE"/>
              </w:rPr>
              <w:t>2</w:t>
            </w:r>
            <w:r w:rsidR="00B91FAF" w:rsidRPr="00F44C6D">
              <w:rPr>
                <w:lang w:val="de-DE"/>
              </w:rPr>
              <w:t>/202</w:t>
            </w:r>
            <w:r>
              <w:rPr>
                <w:lang w:val="de-DE"/>
              </w:rPr>
              <w:t>5</w:t>
            </w:r>
          </w:p>
        </w:tc>
        <w:tc>
          <w:tcPr>
            <w:tcW w:w="1871" w:type="dxa"/>
            <w:tcBorders>
              <w:left w:val="nil"/>
              <w:bottom w:val="dashed" w:sz="4" w:space="0" w:color="35667C"/>
              <w:right w:val="nil"/>
            </w:tcBorders>
            <w:vAlign w:val="center"/>
          </w:tcPr>
          <w:p w14:paraId="2C74FFFC" w14:textId="159714D6" w:rsidR="00B17BB3" w:rsidRPr="00F44C6D" w:rsidRDefault="00DF4EB8" w:rsidP="00F44C6D">
            <w:pPr>
              <w:rPr>
                <w:lang w:val="de-DE" w:eastAsia="zh-CN"/>
              </w:rPr>
            </w:pPr>
            <w:r>
              <w:rPr>
                <w:rFonts w:hint="eastAsia"/>
                <w:lang w:val="de-DE" w:eastAsia="zh-CN"/>
              </w:rPr>
              <w:t>J</w:t>
            </w:r>
            <w:r>
              <w:rPr>
                <w:lang w:val="de-DE" w:eastAsia="zh-CN"/>
              </w:rPr>
              <w:t xml:space="preserve">immy </w:t>
            </w:r>
            <w:proofErr w:type="spellStart"/>
            <w:r>
              <w:rPr>
                <w:lang w:val="de-DE" w:eastAsia="zh-CN"/>
              </w:rPr>
              <w:t>Xu</w:t>
            </w:r>
            <w:proofErr w:type="spellEnd"/>
          </w:p>
        </w:tc>
        <w:tc>
          <w:tcPr>
            <w:tcW w:w="4445" w:type="dxa"/>
            <w:tcBorders>
              <w:left w:val="nil"/>
              <w:bottom w:val="dashed" w:sz="4" w:space="0" w:color="35667C"/>
              <w:right w:val="nil"/>
            </w:tcBorders>
            <w:vAlign w:val="center"/>
          </w:tcPr>
          <w:p w14:paraId="1F8D21BE" w14:textId="0ECCCB57" w:rsidR="00B17BB3" w:rsidRPr="00FD52E5" w:rsidRDefault="00B17BB3" w:rsidP="00636D1B">
            <w:pPr>
              <w:pStyle w:val="Beispiel"/>
              <w:rPr>
                <w:lang w:val="de-DE"/>
              </w:rPr>
            </w:pPr>
          </w:p>
        </w:tc>
      </w:tr>
      <w:tr w:rsidR="00B17BB3" w:rsidRPr="00287A35" w14:paraId="3836C2BE" w14:textId="77777777" w:rsidTr="003B0178">
        <w:trPr>
          <w:trHeight w:val="397"/>
          <w:tblHeader/>
        </w:trPr>
        <w:tc>
          <w:tcPr>
            <w:tcW w:w="1276" w:type="dxa"/>
            <w:tcBorders>
              <w:top w:val="dashed" w:sz="4" w:space="0" w:color="35667C"/>
              <w:left w:val="nil"/>
              <w:bottom w:val="dashed" w:sz="4" w:space="0" w:color="35667C"/>
              <w:right w:val="nil"/>
            </w:tcBorders>
            <w:vAlign w:val="center"/>
          </w:tcPr>
          <w:p w14:paraId="2EA30453" w14:textId="4CF82DA9" w:rsidR="00B17BB3" w:rsidRPr="00FD52E5" w:rsidRDefault="00B17BB3" w:rsidP="003B0178">
            <w:pPr>
              <w:rPr>
                <w:lang w:val="de-DE"/>
              </w:rPr>
            </w:pPr>
          </w:p>
        </w:tc>
        <w:tc>
          <w:tcPr>
            <w:tcW w:w="1588" w:type="dxa"/>
            <w:tcBorders>
              <w:top w:val="dashed" w:sz="4" w:space="0" w:color="35667C"/>
              <w:left w:val="nil"/>
              <w:bottom w:val="dashed" w:sz="4" w:space="0" w:color="35667C"/>
              <w:right w:val="nil"/>
            </w:tcBorders>
            <w:vAlign w:val="center"/>
          </w:tcPr>
          <w:p w14:paraId="3EE9B29A" w14:textId="31DB8132" w:rsidR="00B17BB3" w:rsidRPr="00FD52E5" w:rsidRDefault="00B17BB3" w:rsidP="003B0178">
            <w:pPr>
              <w:rPr>
                <w:lang w:val="de-DE"/>
              </w:rPr>
            </w:pPr>
          </w:p>
        </w:tc>
        <w:tc>
          <w:tcPr>
            <w:tcW w:w="1871" w:type="dxa"/>
            <w:tcBorders>
              <w:top w:val="dashed" w:sz="4" w:space="0" w:color="35667C"/>
              <w:left w:val="nil"/>
              <w:bottom w:val="dashed" w:sz="4" w:space="0" w:color="35667C"/>
              <w:right w:val="nil"/>
            </w:tcBorders>
            <w:vAlign w:val="center"/>
          </w:tcPr>
          <w:p w14:paraId="26759E9B" w14:textId="5508135C" w:rsidR="00B17BB3" w:rsidRPr="00FD52E5" w:rsidRDefault="00B17BB3" w:rsidP="003B0178">
            <w:pPr>
              <w:rPr>
                <w:lang w:val="de-DE"/>
              </w:rPr>
            </w:pPr>
          </w:p>
        </w:tc>
        <w:tc>
          <w:tcPr>
            <w:tcW w:w="4445" w:type="dxa"/>
            <w:tcBorders>
              <w:top w:val="dashed" w:sz="4" w:space="0" w:color="35667C"/>
              <w:left w:val="nil"/>
              <w:bottom w:val="dashed" w:sz="4" w:space="0" w:color="35667C"/>
              <w:right w:val="nil"/>
            </w:tcBorders>
            <w:vAlign w:val="center"/>
          </w:tcPr>
          <w:p w14:paraId="09525FED" w14:textId="41F3DB1A" w:rsidR="00B17BB3" w:rsidRPr="00FD52E5" w:rsidRDefault="00B17BB3" w:rsidP="003B0178">
            <w:pPr>
              <w:rPr>
                <w:lang w:val="de-DE"/>
              </w:rPr>
            </w:pPr>
          </w:p>
        </w:tc>
      </w:tr>
      <w:tr w:rsidR="00B17BB3" w:rsidRPr="00287A35" w14:paraId="0F7F1FE6" w14:textId="77777777" w:rsidTr="003B0178">
        <w:trPr>
          <w:trHeight w:val="397"/>
          <w:tblHeader/>
        </w:trPr>
        <w:tc>
          <w:tcPr>
            <w:tcW w:w="1276" w:type="dxa"/>
            <w:tcBorders>
              <w:top w:val="dashed" w:sz="4" w:space="0" w:color="35667C"/>
              <w:left w:val="nil"/>
              <w:right w:val="nil"/>
            </w:tcBorders>
            <w:vAlign w:val="center"/>
          </w:tcPr>
          <w:p w14:paraId="27D9BCFB" w14:textId="77777777" w:rsidR="00B17BB3" w:rsidRPr="00FD52E5" w:rsidRDefault="00B17BB3" w:rsidP="003B0178">
            <w:pPr>
              <w:rPr>
                <w:lang w:val="de-DE"/>
              </w:rPr>
            </w:pPr>
          </w:p>
        </w:tc>
        <w:tc>
          <w:tcPr>
            <w:tcW w:w="1588" w:type="dxa"/>
            <w:tcBorders>
              <w:top w:val="dashed" w:sz="4" w:space="0" w:color="35667C"/>
              <w:left w:val="nil"/>
              <w:right w:val="nil"/>
            </w:tcBorders>
            <w:vAlign w:val="center"/>
          </w:tcPr>
          <w:p w14:paraId="6733A75F" w14:textId="77777777" w:rsidR="00B17BB3" w:rsidRPr="00FD52E5" w:rsidRDefault="00B17BB3" w:rsidP="003B0178">
            <w:pPr>
              <w:rPr>
                <w:lang w:val="de-DE"/>
              </w:rPr>
            </w:pPr>
          </w:p>
        </w:tc>
        <w:tc>
          <w:tcPr>
            <w:tcW w:w="1871" w:type="dxa"/>
            <w:tcBorders>
              <w:top w:val="dashed" w:sz="4" w:space="0" w:color="35667C"/>
              <w:left w:val="nil"/>
              <w:right w:val="nil"/>
            </w:tcBorders>
            <w:vAlign w:val="center"/>
          </w:tcPr>
          <w:p w14:paraId="43A8DE93" w14:textId="77777777" w:rsidR="00B17BB3" w:rsidRPr="00FD52E5" w:rsidRDefault="00B17BB3" w:rsidP="003B0178">
            <w:pPr>
              <w:rPr>
                <w:lang w:val="de-DE"/>
              </w:rPr>
            </w:pPr>
          </w:p>
        </w:tc>
        <w:tc>
          <w:tcPr>
            <w:tcW w:w="4445" w:type="dxa"/>
            <w:tcBorders>
              <w:top w:val="dashed" w:sz="4" w:space="0" w:color="35667C"/>
              <w:left w:val="nil"/>
              <w:right w:val="nil"/>
            </w:tcBorders>
            <w:vAlign w:val="center"/>
          </w:tcPr>
          <w:p w14:paraId="406F78EE" w14:textId="77777777" w:rsidR="00B17BB3" w:rsidRPr="00FD52E5" w:rsidRDefault="00B17BB3" w:rsidP="003B0178">
            <w:pPr>
              <w:rPr>
                <w:lang w:val="de-DE"/>
              </w:rPr>
            </w:pPr>
          </w:p>
        </w:tc>
      </w:tr>
    </w:tbl>
    <w:p w14:paraId="27F8BC4B" w14:textId="5085827D" w:rsidR="00933757" w:rsidRDefault="00933757" w:rsidP="006B7B37">
      <w:pPr>
        <w:pStyle w:val="MetadatenHeadline"/>
        <w:rPr>
          <w:lang w:val="de-DE"/>
        </w:rPr>
      </w:pPr>
    </w:p>
    <w:p w14:paraId="63B11F83" w14:textId="77777777" w:rsidR="00853F16" w:rsidRDefault="00853F16" w:rsidP="006B7B37">
      <w:pPr>
        <w:pStyle w:val="MetadatenHeadline"/>
        <w:rPr>
          <w:lang w:val="de-DE"/>
        </w:rPr>
      </w:pPr>
    </w:p>
    <w:p w14:paraId="1D12BEA8" w14:textId="77777777" w:rsidR="00853F16" w:rsidRPr="00123AF7" w:rsidRDefault="00853F16" w:rsidP="006B7B37">
      <w:pPr>
        <w:pStyle w:val="MetadatenHeadline"/>
        <w:rPr>
          <w:lang w:val="de-DE"/>
        </w:rPr>
      </w:pPr>
    </w:p>
    <w:p w14:paraId="505ABB41" w14:textId="58428ABC" w:rsidR="007E33AF" w:rsidRPr="002972D5" w:rsidRDefault="00853F16" w:rsidP="002972D5">
      <w:pPr>
        <w:spacing w:before="0" w:after="0" w:line="240" w:lineRule="auto"/>
        <w:jc w:val="left"/>
        <w:rPr>
          <w:rFonts w:cs="Arial"/>
          <w:b/>
          <w:color w:val="35667C"/>
          <w:lang w:val="de-DE"/>
        </w:rPr>
      </w:pPr>
      <w:r>
        <w:rPr>
          <w:lang w:val="de-DE"/>
        </w:rPr>
        <w:br w:type="page"/>
      </w:r>
    </w:p>
    <w:p w14:paraId="62A84F04" w14:textId="71953FBC" w:rsidR="00885E71" w:rsidRDefault="00AC23EB" w:rsidP="006977F4">
      <w:pPr>
        <w:pStyle w:val="1"/>
      </w:pPr>
      <w:bookmarkStart w:id="5" w:name="_Berechtigungskonzept"/>
      <w:bookmarkStart w:id="6" w:name="_Ref383700188"/>
      <w:bookmarkStart w:id="7" w:name="_Toc400636086"/>
      <w:bookmarkStart w:id="8" w:name="_Toc159412403"/>
      <w:bookmarkStart w:id="9" w:name="_Toc373315328"/>
      <w:bookmarkStart w:id="10" w:name="_Toc350164249"/>
      <w:bookmarkEnd w:id="5"/>
      <w:r>
        <w:lastRenderedPageBreak/>
        <w:t xml:space="preserve">Business </w:t>
      </w:r>
      <w:r w:rsidR="00885E71">
        <w:t>Purpose</w:t>
      </w:r>
    </w:p>
    <w:p w14:paraId="6E2B6F14" w14:textId="64977547" w:rsidR="00AC4B3C" w:rsidRDefault="00AC4B3C" w:rsidP="00AC4B3C">
      <w:r>
        <w:t>W</w:t>
      </w:r>
      <w:r>
        <w:t>ith standard PFM, one item could only be assigned to one Initiative.</w:t>
      </w:r>
    </w:p>
    <w:p w14:paraId="740F2146" w14:textId="62ACBC4F" w:rsidR="00AC4B3C" w:rsidRDefault="00AC4B3C" w:rsidP="00AC4B3C">
      <w:r>
        <w:t>However, i</w:t>
      </w:r>
      <w:r w:rsidR="00485D6B">
        <w:t xml:space="preserve">n </w:t>
      </w:r>
      <w:r>
        <w:t>CARIAD, Initiatives are created as yearly OP and SP.  Same portfolio items could be assigned to OPs or SPs for every year’s planning round process. An enhancement will be implemented for this purpose.</w:t>
      </w:r>
    </w:p>
    <w:p w14:paraId="1C76A7D0" w14:textId="25AAA357" w:rsidR="00DF2C2A" w:rsidRPr="006969EE" w:rsidRDefault="00DF2C2A" w:rsidP="00626060">
      <w:pPr>
        <w:rPr>
          <w:lang w:eastAsia="zh-CN"/>
        </w:rPr>
      </w:pPr>
    </w:p>
    <w:p w14:paraId="62150308" w14:textId="77777777" w:rsidR="00626060" w:rsidRDefault="00626060" w:rsidP="00626060">
      <w:pPr>
        <w:rPr>
          <w:lang w:eastAsia="zh-CN"/>
        </w:rPr>
      </w:pPr>
    </w:p>
    <w:p w14:paraId="16340194" w14:textId="0D49867B" w:rsidR="006977F4" w:rsidRDefault="00AC23EB" w:rsidP="0033532E">
      <w:pPr>
        <w:pStyle w:val="1"/>
      </w:pPr>
      <w:r>
        <w:rPr>
          <w:lang w:eastAsia="zh-CN"/>
        </w:rPr>
        <w:lastRenderedPageBreak/>
        <w:t>Functional</w:t>
      </w:r>
      <w:r w:rsidR="00486127">
        <w:t xml:space="preserve"> </w:t>
      </w:r>
      <w:r w:rsidR="006977F4" w:rsidRPr="006977F4">
        <w:t>Specification</w:t>
      </w:r>
      <w:bookmarkEnd w:id="6"/>
      <w:bookmarkEnd w:id="7"/>
      <w:bookmarkEnd w:id="8"/>
    </w:p>
    <w:p w14:paraId="4841FFF3" w14:textId="77777777" w:rsidR="00A2013D" w:rsidRDefault="00A2013D" w:rsidP="00A2013D">
      <w:pPr>
        <w:pStyle w:val="2"/>
        <w:numPr>
          <w:ilvl w:val="1"/>
          <w:numId w:val="18"/>
        </w:numPr>
        <w:rPr>
          <w:lang w:eastAsia="zh-CN"/>
        </w:rPr>
      </w:pPr>
      <w:bookmarkStart w:id="11" w:name="_Toc370923308"/>
      <w:bookmarkStart w:id="12" w:name="_Toc400636098"/>
      <w:bookmarkStart w:id="13" w:name="_Toc151641126"/>
      <w:bookmarkEnd w:id="9"/>
      <w:bookmarkEnd w:id="10"/>
      <w:r>
        <w:rPr>
          <w:lang w:eastAsia="zh-CN"/>
        </w:rPr>
        <w:t>Overview</w:t>
      </w:r>
      <w:bookmarkEnd w:id="13"/>
    </w:p>
    <w:p w14:paraId="2704E4A5" w14:textId="77777777" w:rsidR="00A2013D" w:rsidRDefault="00A2013D" w:rsidP="00A2013D">
      <w:pPr>
        <w:rPr>
          <w:lang w:eastAsia="zh-CN"/>
        </w:rPr>
      </w:pPr>
      <w:r>
        <w:rPr>
          <w:lang w:eastAsia="zh-CN"/>
        </w:rPr>
        <w:t xml:space="preserve">In standard PFM, one item can be assigned to only one </w:t>
      </w:r>
      <w:r>
        <w:rPr>
          <w:rFonts w:hint="eastAsia"/>
          <w:lang w:eastAsia="zh-CN"/>
        </w:rPr>
        <w:t>initiative</w:t>
      </w:r>
      <w:r>
        <w:rPr>
          <w:lang w:eastAsia="zh-CN"/>
        </w:rPr>
        <w:t>.</w:t>
      </w:r>
    </w:p>
    <w:p w14:paraId="01C45FD8" w14:textId="77777777" w:rsidR="00A2013D" w:rsidRDefault="00A2013D" w:rsidP="00A2013D">
      <w:pPr>
        <w:rPr>
          <w:lang w:eastAsia="zh-CN"/>
        </w:rPr>
      </w:pPr>
      <w:r>
        <w:rPr>
          <w:rFonts w:hint="eastAsia"/>
          <w:lang w:eastAsia="zh-CN"/>
        </w:rPr>
        <w:t>An</w:t>
      </w:r>
      <w:r>
        <w:rPr>
          <w:lang w:eastAsia="zh-CN"/>
        </w:rPr>
        <w:t xml:space="preserve"> </w:t>
      </w:r>
      <w:r>
        <w:rPr>
          <w:rFonts w:hint="eastAsia"/>
          <w:lang w:eastAsia="zh-CN"/>
        </w:rPr>
        <w:t>error</w:t>
      </w:r>
      <w:r>
        <w:rPr>
          <w:lang w:eastAsia="zh-CN"/>
        </w:rPr>
        <w:t xml:space="preserve"> </w:t>
      </w:r>
      <w:r>
        <w:rPr>
          <w:rFonts w:hint="eastAsia"/>
          <w:lang w:eastAsia="zh-CN"/>
        </w:rPr>
        <w:t>message</w:t>
      </w:r>
      <w:r>
        <w:rPr>
          <w:lang w:eastAsia="zh-CN"/>
        </w:rPr>
        <w:t xml:space="preserve"> </w:t>
      </w:r>
      <w:r>
        <w:rPr>
          <w:rFonts w:hint="eastAsia"/>
          <w:lang w:eastAsia="zh-CN"/>
        </w:rPr>
        <w:t>occurs</w:t>
      </w:r>
      <w:r>
        <w:rPr>
          <w:lang w:eastAsia="zh-CN"/>
        </w:rPr>
        <w:t xml:space="preserve"> when assign an item to initiative if the item is already assigned to some other initiative.</w:t>
      </w:r>
    </w:p>
    <w:p w14:paraId="659D8309" w14:textId="77777777" w:rsidR="00A2013D" w:rsidRDefault="00A2013D" w:rsidP="00A2013D">
      <w:pPr>
        <w:rPr>
          <w:lang w:eastAsia="zh-CN"/>
        </w:rPr>
      </w:pPr>
      <w:r>
        <w:rPr>
          <w:noProof/>
          <w:lang w:eastAsia="zh-CN"/>
        </w:rPr>
        <w:drawing>
          <wp:inline distT="0" distB="0" distL="0" distR="0" wp14:anchorId="657AF51D" wp14:editId="391A48CE">
            <wp:extent cx="5759450" cy="30568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9450" cy="3056890"/>
                    </a:xfrm>
                    <a:prstGeom prst="rect">
                      <a:avLst/>
                    </a:prstGeom>
                  </pic:spPr>
                </pic:pic>
              </a:graphicData>
            </a:graphic>
          </wp:inline>
        </w:drawing>
      </w:r>
    </w:p>
    <w:p w14:paraId="66B8D87F" w14:textId="77777777" w:rsidR="00A2013D" w:rsidRPr="00F5039B" w:rsidRDefault="00A2013D" w:rsidP="00A2013D">
      <w:pPr>
        <w:rPr>
          <w:lang w:eastAsia="zh-CN"/>
        </w:rPr>
      </w:pPr>
    </w:p>
    <w:p w14:paraId="5C566404" w14:textId="77777777" w:rsidR="00A2013D" w:rsidRPr="003C6374" w:rsidRDefault="00A2013D" w:rsidP="00A2013D">
      <w:pPr>
        <w:pStyle w:val="2"/>
        <w:numPr>
          <w:ilvl w:val="1"/>
          <w:numId w:val="18"/>
        </w:numPr>
        <w:rPr>
          <w:lang w:eastAsia="zh-CN"/>
        </w:rPr>
      </w:pPr>
      <w:bookmarkStart w:id="14" w:name="_Toc151641127"/>
      <w:r>
        <w:rPr>
          <w:lang w:eastAsia="zh-CN"/>
        </w:rPr>
        <w:t>Enhancement</w:t>
      </w:r>
      <w:bookmarkEnd w:id="14"/>
    </w:p>
    <w:p w14:paraId="7947CC29" w14:textId="77777777" w:rsidR="00A2013D" w:rsidRDefault="00A2013D" w:rsidP="00A2013D">
      <w:pPr>
        <w:rPr>
          <w:rFonts w:asciiTheme="minorHAnsi" w:hAnsiTheme="minorHAnsi" w:cstheme="minorHAnsi"/>
          <w:lang w:eastAsia="zh-CN"/>
        </w:rPr>
      </w:pPr>
      <w:r>
        <w:rPr>
          <w:rFonts w:asciiTheme="minorHAnsi" w:hAnsiTheme="minorHAnsi" w:cstheme="minorHAnsi"/>
          <w:lang w:eastAsia="zh-CN"/>
        </w:rPr>
        <w:t xml:space="preserve">Enhance on saving </w:t>
      </w:r>
      <w:r>
        <w:rPr>
          <w:rFonts w:asciiTheme="minorHAnsi" w:hAnsiTheme="minorHAnsi" w:cstheme="minorHAnsi" w:hint="eastAsia"/>
          <w:lang w:eastAsia="zh-CN"/>
        </w:rPr>
        <w:t>initiative</w:t>
      </w:r>
      <w:r>
        <w:rPr>
          <w:rFonts w:asciiTheme="minorHAnsi" w:hAnsiTheme="minorHAnsi" w:cstheme="minorHAnsi"/>
          <w:lang w:eastAsia="zh-CN"/>
        </w:rPr>
        <w:t xml:space="preserve">. </w:t>
      </w:r>
      <w:r>
        <w:rPr>
          <w:rFonts w:asciiTheme="minorHAnsi" w:hAnsiTheme="minorHAnsi" w:cstheme="minorHAnsi" w:hint="eastAsia"/>
          <w:lang w:eastAsia="zh-CN"/>
        </w:rPr>
        <w:t>Class</w:t>
      </w:r>
      <w:r>
        <w:rPr>
          <w:rFonts w:asciiTheme="minorHAnsi" w:hAnsiTheme="minorHAnsi" w:cstheme="minorHAnsi"/>
          <w:lang w:eastAsia="zh-CN"/>
        </w:rPr>
        <w:t xml:space="preserve">: </w:t>
      </w:r>
      <w:r w:rsidRPr="002B4F80">
        <w:rPr>
          <w:szCs w:val="16"/>
        </w:rPr>
        <w:t>/RPM/CL_WD_ALV_REL_ITEM_REUSE</w:t>
      </w:r>
      <w:r w:rsidRPr="004E2972">
        <w:rPr>
          <w:rFonts w:asciiTheme="minorHAnsi" w:hAnsiTheme="minorHAnsi" w:cstheme="minorHAnsi"/>
          <w:lang w:eastAsia="zh-CN"/>
        </w:rPr>
        <w:t xml:space="preserve"> </w:t>
      </w:r>
    </w:p>
    <w:p w14:paraId="28D32BBF" w14:textId="12B2EBA0" w:rsidR="00A2013D" w:rsidRPr="00A00C04" w:rsidRDefault="00A2013D" w:rsidP="005C4151">
      <w:pPr>
        <w:rPr>
          <w:rFonts w:asciiTheme="minorHAnsi" w:hAnsiTheme="minorHAnsi" w:cstheme="minorHAnsi"/>
          <w:lang w:eastAsia="zh-CN"/>
        </w:rPr>
      </w:pPr>
      <w:r>
        <w:rPr>
          <w:rFonts w:asciiTheme="minorHAnsi" w:hAnsiTheme="minorHAnsi" w:cstheme="minorHAnsi"/>
          <w:lang w:eastAsia="zh-CN"/>
        </w:rPr>
        <w:t>Skip the error message.</w:t>
      </w:r>
    </w:p>
    <w:p w14:paraId="62758DDB" w14:textId="0AB780BE" w:rsidR="00247155" w:rsidRDefault="000118C4" w:rsidP="000118C4">
      <w:pPr>
        <w:pStyle w:val="1"/>
        <w:rPr>
          <w:lang w:eastAsia="zh-CN"/>
        </w:rPr>
      </w:pPr>
      <w:r>
        <w:rPr>
          <w:rFonts w:hint="eastAsia"/>
          <w:lang w:eastAsia="zh-CN"/>
        </w:rPr>
        <w:lastRenderedPageBreak/>
        <w:t>Authorization</w:t>
      </w:r>
    </w:p>
    <w:p w14:paraId="72C16467" w14:textId="1721C112" w:rsidR="008741DE" w:rsidRPr="00736C2E" w:rsidRDefault="00FD04A0" w:rsidP="00FD04A0">
      <w:pPr>
        <w:rPr>
          <w:lang w:eastAsia="zh-CN"/>
        </w:rPr>
      </w:pPr>
      <w:r>
        <w:rPr>
          <w:lang w:eastAsia="zh-CN"/>
        </w:rPr>
        <w:t>NA</w:t>
      </w:r>
    </w:p>
    <w:p w14:paraId="64E49078" w14:textId="77777777" w:rsidR="00A64DF5" w:rsidRDefault="00A64DF5" w:rsidP="000118C4">
      <w:pPr>
        <w:rPr>
          <w:color w:val="FF0000"/>
          <w:lang w:eastAsia="zh-CN"/>
        </w:rPr>
      </w:pPr>
    </w:p>
    <w:p w14:paraId="512FE60A" w14:textId="3AF238A2" w:rsidR="000118C4" w:rsidRPr="000118C4" w:rsidRDefault="000118C4" w:rsidP="000118C4">
      <w:pPr>
        <w:pStyle w:val="1"/>
        <w:rPr>
          <w:lang w:eastAsia="zh-CN"/>
        </w:rPr>
      </w:pPr>
      <w:r>
        <w:rPr>
          <w:rFonts w:hint="eastAsia"/>
          <w:lang w:eastAsia="zh-CN"/>
        </w:rPr>
        <w:lastRenderedPageBreak/>
        <w:t>Others</w:t>
      </w:r>
      <w:bookmarkEnd w:id="2"/>
      <w:bookmarkEnd w:id="3"/>
      <w:bookmarkEnd w:id="4"/>
      <w:bookmarkEnd w:id="11"/>
      <w:bookmarkEnd w:id="12"/>
    </w:p>
    <w:sectPr w:rsidR="000118C4" w:rsidRPr="000118C4" w:rsidSect="00B97236">
      <w:headerReference w:type="default" r:id="rId12"/>
      <w:footerReference w:type="even" r:id="rId13"/>
      <w:footerReference w:type="default" r:id="rId14"/>
      <w:headerReference w:type="first" r:id="rId15"/>
      <w:footerReference w:type="first" r:id="rId16"/>
      <w:pgSz w:w="11906" w:h="16838" w:code="9"/>
      <w:pgMar w:top="1622" w:right="1418" w:bottom="1418" w:left="1418" w:header="144"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2A25AD" w14:textId="77777777" w:rsidR="00DE0D15" w:rsidRDefault="00DE0D15">
      <w:r>
        <w:separator/>
      </w:r>
    </w:p>
  </w:endnote>
  <w:endnote w:type="continuationSeparator" w:id="0">
    <w:p w14:paraId="76C6E412" w14:textId="77777777" w:rsidR="00DE0D15" w:rsidRDefault="00DE0D15">
      <w:r>
        <w:continuationSeparator/>
      </w:r>
    </w:p>
  </w:endnote>
  <w:endnote w:type="continuationNotice" w:id="1">
    <w:p w14:paraId="78307F7E" w14:textId="77777777" w:rsidR="00DE0D15" w:rsidRDefault="00DE0D15">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Porsche News Gothic">
    <w:panose1 w:val="020B0604020202020204"/>
    <w:charset w:val="00"/>
    <w:family w:val="auto"/>
    <w:pitch w:val="variable"/>
    <w:sig w:usb0="8000002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885765" w14:textId="1F7CFC87" w:rsidR="00BF7165" w:rsidRDefault="00D00391">
    <w:pPr>
      <w:pStyle w:val="a5"/>
    </w:pPr>
    <w:r>
      <w:rPr>
        <w:noProof/>
      </w:rPr>
      <mc:AlternateContent>
        <mc:Choice Requires="wps">
          <w:drawing>
            <wp:anchor distT="0" distB="0" distL="0" distR="0" simplePos="0" relativeHeight="251658243" behindDoc="0" locked="0" layoutInCell="1" allowOverlap="1" wp14:anchorId="5E2EEC0B" wp14:editId="2CA02463">
              <wp:simplePos x="0" y="0"/>
              <wp:positionH relativeFrom="page">
                <wp:align>left</wp:align>
              </wp:positionH>
              <wp:positionV relativeFrom="page">
                <wp:align>bottom</wp:align>
              </wp:positionV>
              <wp:extent cx="770255" cy="421640"/>
              <wp:effectExtent l="0" t="0" r="0" b="0"/>
              <wp:wrapNone/>
              <wp:docPr id="1818759618" name="文本框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70255" cy="421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9EC790" w14:textId="645A9316" w:rsidR="00BF7165" w:rsidRPr="00BF7165" w:rsidRDefault="00BF7165" w:rsidP="00BF7165">
                          <w:pPr>
                            <w:spacing w:after="0"/>
                            <w:rPr>
                              <w:rFonts w:ascii="Calibri" w:eastAsia="Calibri" w:hAnsi="Calibri" w:cs="Calibri"/>
                              <w:noProof/>
                              <w:color w:val="000000"/>
                              <w:sz w:val="20"/>
                              <w:szCs w:val="20"/>
                            </w:rPr>
                          </w:pPr>
                          <w:r w:rsidRPr="00BF7165">
                            <w:rPr>
                              <w:rFonts w:ascii="Calibri" w:eastAsia="Calibri" w:hAnsi="Calibri" w:cs="Calibri"/>
                              <w:noProof/>
                              <w:color w:val="000000"/>
                              <w:sz w:val="20"/>
                              <w:szCs w:val="20"/>
                            </w:rPr>
                            <w:t>INTERNAL</w:t>
                          </w:r>
                        </w:p>
                      </w:txbxContent>
                    </wps:txbx>
                    <wps:bodyPr rot="0" vert="horz" wrap="none" lIns="254000" tIns="0" rIns="0" bIns="190500" anchor="b" anchorCtr="0" upright="1">
                      <a:spAutoFit/>
                    </wps:bodyPr>
                  </wps:wsp>
                </a:graphicData>
              </a:graphic>
              <wp14:sizeRelH relativeFrom="page">
                <wp14:pctWidth>0</wp14:pctWidth>
              </wp14:sizeRelH>
              <wp14:sizeRelV relativeFrom="page">
                <wp14:pctHeight>0</wp14:pctHeight>
              </wp14:sizeRelV>
            </wp:anchor>
          </w:drawing>
        </mc:Choice>
        <mc:Fallback>
          <w:pict>
            <v:shapetype w14:anchorId="5E2EEC0B" id="_x0000_t202" coordsize="21600,21600" o:spt="202" path="m,l,21600r21600,l21600,xe">
              <v:stroke joinstyle="miter"/>
              <v:path gradientshapeok="t" o:connecttype="rect"/>
            </v:shapetype>
            <v:shape id="文本框 18" o:spid="_x0000_s1027" type="#_x0000_t202" style="position:absolute;left:0;text-align:left;margin-left:0;margin-top:0;width:60.65pt;height:33.2pt;z-index:251658243;visibility:visible;mso-wrap-style:none;mso-width-percent:0;mso-height-percent:0;mso-wrap-distance-left:0;mso-wrap-distance-top:0;mso-wrap-distance-right:0;mso-wrap-distance-bottom:0;mso-position-horizontal:left;mso-position-horizontal-relative:page;mso-position-vertical:bottom;mso-position-vertical-relative:page;mso-width-percent:0;mso-height-percent: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" filled="f" stroked="f">
              <v:path arrowok="t"/>
              <v:textbox style="mso-fit-shape-to-text:t" inset="20pt,0,0,15pt">
                <w:txbxContent>
                  <w:p w14:paraId="169EC790" w14:textId="645A9316" w:rsidR="00BF7165" w:rsidRPr="00BF7165" w:rsidRDefault="00BF7165" w:rsidP="00BF7165">
                    <w:pPr>
                      <w:spacing w:after="0"/>
                      <w:rPr>
                        <w:rFonts w:ascii="Calibri" w:eastAsia="Calibri" w:hAnsi="Calibri" w:cs="Calibri"/>
                        <w:noProof/>
                        <w:color w:val="000000"/>
                        <w:sz w:val="20"/>
                        <w:szCs w:val="20"/>
                      </w:rPr>
                    </w:pPr>
                    <w:r w:rsidRPr="00BF7165">
                      <w:rPr>
                        <w:rFonts w:ascii="Calibri" w:eastAsia="Calibri" w:hAnsi="Calibri" w:cs="Calibri"/>
                        <w:noProof/>
                        <w:color w:val="000000"/>
                        <w:sz w:val="20"/>
                        <w:szCs w:val="20"/>
                      </w:rPr>
                      <w:t>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0CFB58" w14:textId="6B5DD596" w:rsidR="00BF7165" w:rsidRDefault="00D00391">
    <w:pPr>
      <w:pStyle w:val="a5"/>
    </w:pPr>
    <w:r>
      <w:rPr>
        <w:noProof/>
      </w:rPr>
      <mc:AlternateContent>
        <mc:Choice Requires="wps">
          <w:drawing>
            <wp:anchor distT="0" distB="0" distL="0" distR="0" simplePos="0" relativeHeight="251658244" behindDoc="0" locked="0" layoutInCell="1" allowOverlap="1" wp14:anchorId="0B9F9DE4" wp14:editId="16A0C2E8">
              <wp:simplePos x="0" y="0"/>
              <wp:positionH relativeFrom="page">
                <wp:align>left</wp:align>
              </wp:positionH>
              <wp:positionV relativeFrom="page">
                <wp:align>bottom</wp:align>
              </wp:positionV>
              <wp:extent cx="443865" cy="443865"/>
              <wp:effectExtent l="0" t="0" r="0" b="0"/>
              <wp:wrapNone/>
              <wp:docPr id="35398488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43865" cy="443865"/>
                      </a:xfrm>
                      <a:prstGeom prst="rect">
                        <a:avLst/>
                      </a:prstGeom>
                      <a:noFill/>
                      <a:ln>
                        <a:noFill/>
                      </a:ln>
                    </wps:spPr>
                    <wps:txbx>
                      <w:txbxContent>
                        <w:p w14:paraId="6C7ACDD2" w14:textId="3E36DA1D" w:rsidR="00BF7165" w:rsidRPr="00BF7165" w:rsidRDefault="00BF7165" w:rsidP="00BF7165">
                          <w:pPr>
                            <w:spacing w:after="0"/>
                            <w:rPr>
                              <w:rFonts w:ascii="Calibri" w:eastAsia="Calibri" w:hAnsi="Calibri" w:cs="Calibri"/>
                              <w:noProof/>
                              <w:color w:val="000000"/>
                              <w:sz w:val="20"/>
                              <w:szCs w:val="20"/>
                            </w:rPr>
                          </w:pPr>
                          <w:r w:rsidRPr="00BF7165">
                            <w:rPr>
                              <w:rFonts w:ascii="Calibri" w:eastAsia="Calibri" w:hAnsi="Calibri" w:cs="Calibri"/>
                              <w:noProof/>
                              <w:color w:val="000000"/>
                              <w:sz w:val="20"/>
                              <w:szCs w:val="20"/>
                            </w:rPr>
                            <w:t>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0B9F9DE4" id="_x0000_t202" coordsize="21600,21600" o:spt="202" path="m,l,21600r21600,l21600,xe">
              <v:stroke joinstyle="miter"/>
              <v:path gradientshapeok="t" o:connecttype="rect"/>
            </v:shapetype>
            <v:shape id="文本框 2" o:spid="_x0000_s1028" type="#_x0000_t202" style="position:absolute;left:0;text-align:left;margin-left:0;margin-top:0;width:34.95pt;height:34.95pt;z-index:251658244;visibility:visible;mso-wrap-style:none;mso-width-percent:0;mso-height-percent:0;mso-wrap-distance-left:0;mso-wrap-distance-top:0;mso-wrap-distance-right:0;mso-wrap-distance-bottom:0;mso-position-horizontal:left;mso-position-horizontal-relative:page;mso-position-vertical:bottom;mso-position-vertical-relative:page;mso-width-percent:0;mso-height-percent: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" filled="f" stroked="f">
              <v:textbox style="mso-fit-shape-to-text:t" inset="20pt,0,0,15pt">
                <w:txbxContent>
                  <w:p w14:paraId="6C7ACDD2" w14:textId="3E36DA1D" w:rsidR="00BF7165" w:rsidRPr="00BF7165" w:rsidRDefault="00BF7165" w:rsidP="00BF7165">
                    <w:pPr>
                      <w:spacing w:after="0"/>
                      <w:rPr>
                        <w:rFonts w:ascii="Calibri" w:eastAsia="Calibri" w:hAnsi="Calibri" w:cs="Calibri"/>
                        <w:noProof/>
                        <w:color w:val="000000"/>
                        <w:sz w:val="20"/>
                        <w:szCs w:val="20"/>
                      </w:rPr>
                    </w:pPr>
                    <w:r w:rsidRPr="00BF7165">
                      <w:rPr>
                        <w:rFonts w:ascii="Calibri" w:eastAsia="Calibri" w:hAnsi="Calibri" w:cs="Calibri"/>
                        <w:noProof/>
                        <w:color w:val="000000"/>
                        <w:sz w:val="20"/>
                        <w:szCs w:val="20"/>
                      </w:rPr>
                      <w:t>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5A93CD" w14:textId="34BD041E" w:rsidR="00BF7165" w:rsidRDefault="00D00391">
    <w:pPr>
      <w:pStyle w:val="a5"/>
    </w:pPr>
    <w:r>
      <w:rPr>
        <w:noProof/>
      </w:rPr>
      <mc:AlternateContent>
        <mc:Choice Requires="wps">
          <w:drawing>
            <wp:anchor distT="0" distB="0" distL="0" distR="0" simplePos="0" relativeHeight="251658242" behindDoc="0" locked="0" layoutInCell="1" allowOverlap="1" wp14:anchorId="60212BE3" wp14:editId="30620910">
              <wp:simplePos x="0" y="0"/>
              <wp:positionH relativeFrom="page">
                <wp:align>left</wp:align>
              </wp:positionH>
              <wp:positionV relativeFrom="page">
                <wp:align>bottom</wp:align>
              </wp:positionV>
              <wp:extent cx="443865" cy="443865"/>
              <wp:effectExtent l="0" t="0" r="0" b="0"/>
              <wp:wrapNone/>
              <wp:docPr id="720219104"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43865" cy="443865"/>
                      </a:xfrm>
                      <a:prstGeom prst="rect">
                        <a:avLst/>
                      </a:prstGeom>
                      <a:noFill/>
                      <a:ln>
                        <a:noFill/>
                      </a:ln>
                    </wps:spPr>
                    <wps:txbx>
                      <w:txbxContent>
                        <w:p w14:paraId="689B723F" w14:textId="2E7AC8E2" w:rsidR="00BF7165" w:rsidRPr="00BF7165" w:rsidRDefault="00BF7165" w:rsidP="00BF7165">
                          <w:pPr>
                            <w:spacing w:after="0"/>
                            <w:rPr>
                              <w:rFonts w:ascii="Calibri" w:eastAsia="Calibri" w:hAnsi="Calibri" w:cs="Calibri"/>
                              <w:noProof/>
                              <w:color w:val="000000"/>
                              <w:sz w:val="20"/>
                              <w:szCs w:val="20"/>
                            </w:rPr>
                          </w:pPr>
                          <w:r w:rsidRPr="00BF7165">
                            <w:rPr>
                              <w:rFonts w:ascii="Calibri" w:eastAsia="Calibri" w:hAnsi="Calibri" w:cs="Calibri"/>
                              <w:noProof/>
                              <w:color w:val="000000"/>
                              <w:sz w:val="20"/>
                              <w:szCs w:val="20"/>
                            </w:rPr>
                            <w:t>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60212BE3" id="_x0000_t202" coordsize="21600,21600" o:spt="202" path="m,l,21600r21600,l21600,xe">
              <v:stroke joinstyle="miter"/>
              <v:path gradientshapeok="t" o:connecttype="rect"/>
            </v:shapetype>
            <v:shape id="文本框 1" o:spid="_x0000_s1029" type="#_x0000_t202" style="position:absolute;left:0;text-align:left;margin-left:0;margin-top:0;width:34.95pt;height:34.95pt;z-index:251658242;visibility:visible;mso-wrap-style:none;mso-width-percent:0;mso-height-percent:0;mso-wrap-distance-left:0;mso-wrap-distance-top:0;mso-wrap-distance-right:0;mso-wrap-distance-bottom:0;mso-position-horizontal:left;mso-position-horizontal-relative:page;mso-position-vertical:bottom;mso-position-vertical-relative:page;mso-width-percent:0;mso-height-percent: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" filled="f" stroked="f">
              <v:textbox style="mso-fit-shape-to-text:t" inset="20pt,0,0,15pt">
                <w:txbxContent>
                  <w:p w14:paraId="689B723F" w14:textId="2E7AC8E2" w:rsidR="00BF7165" w:rsidRPr="00BF7165" w:rsidRDefault="00BF7165" w:rsidP="00BF7165">
                    <w:pPr>
                      <w:spacing w:after="0"/>
                      <w:rPr>
                        <w:rFonts w:ascii="Calibri" w:eastAsia="Calibri" w:hAnsi="Calibri" w:cs="Calibri"/>
                        <w:noProof/>
                        <w:color w:val="000000"/>
                        <w:sz w:val="20"/>
                        <w:szCs w:val="20"/>
                      </w:rPr>
                    </w:pPr>
                    <w:r w:rsidRPr="00BF7165">
                      <w:rPr>
                        <w:rFonts w:ascii="Calibri" w:eastAsia="Calibri" w:hAnsi="Calibri" w:cs="Calibri"/>
                        <w:noProof/>
                        <w:color w:val="000000"/>
                        <w:sz w:val="20"/>
                        <w:szCs w:val="20"/>
                      </w:rPr>
                      <w:t>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4A4620" w14:textId="77777777" w:rsidR="00DE0D15" w:rsidRDefault="00DE0D15">
      <w:r>
        <w:separator/>
      </w:r>
    </w:p>
  </w:footnote>
  <w:footnote w:type="continuationSeparator" w:id="0">
    <w:p w14:paraId="3CE06027" w14:textId="77777777" w:rsidR="00DE0D15" w:rsidRDefault="00DE0D15">
      <w:r>
        <w:continuationSeparator/>
      </w:r>
    </w:p>
  </w:footnote>
  <w:footnote w:type="continuationNotice" w:id="1">
    <w:p w14:paraId="4C1553F7" w14:textId="77777777" w:rsidR="00DE0D15" w:rsidRDefault="00DE0D15">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ook w:val="01E0" w:firstRow="1" w:lastRow="1" w:firstColumn="1" w:lastColumn="1" w:noHBand="0" w:noVBand="0"/>
    </w:tblPr>
    <w:tblGrid>
      <w:gridCol w:w="8505"/>
    </w:tblGrid>
    <w:tr w:rsidR="006A5334" w:rsidRPr="000154ED" w14:paraId="313A7DC9" w14:textId="77777777">
      <w:tc>
        <w:tcPr>
          <w:tcW w:w="8645" w:type="dxa"/>
          <w:vAlign w:val="bottom"/>
        </w:tcPr>
        <w:p w14:paraId="6FFBFD8A" w14:textId="27FFC1D5" w:rsidR="00853F16" w:rsidRPr="00853F16" w:rsidRDefault="00853F16" w:rsidP="00F81669">
          <w:pPr>
            <w:pStyle w:val="a4"/>
            <w:framePr w:w="8505" w:wrap="around" w:vAnchor="page" w:hAnchor="page" w:x="1486" w:y="661"/>
            <w:rPr>
              <w:color w:val="35667C"/>
            </w:rPr>
          </w:pPr>
          <w:r>
            <w:rPr>
              <w:color w:val="35667C"/>
            </w:rPr>
            <w:t>CARIAD SE CPM Project | Technical Specification</w:t>
          </w:r>
        </w:p>
      </w:tc>
    </w:tr>
  </w:tbl>
  <w:p w14:paraId="2BF85C2A" w14:textId="20AC6689" w:rsidR="006A5334" w:rsidRPr="000154ED" w:rsidRDefault="00D00391">
    <w:pPr>
      <w:pStyle w:val="a4"/>
    </w:pPr>
    <w:r>
      <w:rPr>
        <w:noProof/>
      </w:rPr>
      <mc:AlternateContent>
        <mc:Choice Requires="wps">
          <w:drawing>
            <wp:anchor distT="4294967295" distB="4294967295" distL="114300" distR="114300" simplePos="0" relativeHeight="251658241" behindDoc="0" locked="0" layoutInCell="1" allowOverlap="1" wp14:anchorId="1E55254A" wp14:editId="0DD165F7">
              <wp:simplePos x="0" y="0"/>
              <wp:positionH relativeFrom="column">
                <wp:posOffset>4947920</wp:posOffset>
              </wp:positionH>
              <wp:positionV relativeFrom="paragraph">
                <wp:posOffset>235584</wp:posOffset>
              </wp:positionV>
              <wp:extent cx="143510" cy="0"/>
              <wp:effectExtent l="12700" t="25400" r="0" b="12700"/>
              <wp:wrapNone/>
              <wp:docPr id="502449617" name="直线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21180000">
                        <a:off x="0" y="0"/>
                        <a:ext cx="143510" cy="0"/>
                      </a:xfrm>
                      <a:prstGeom prst="line">
                        <a:avLst/>
                      </a:prstGeom>
                      <a:solidFill>
                        <a:srgbClr val="4C5356"/>
                      </a:solidFill>
                      <a:ln w="9525" cap="flat" cmpd="sng" algn="ctr">
                        <a:solidFill>
                          <a:srgbClr val="000000"/>
                        </a:solidFill>
                        <a:prstDash val="solid"/>
                        <a:round/>
                        <a:headEnd type="none" w="med" len="med"/>
                        <a:tailEnd type="none" w="med" len="med"/>
                      </a:ln>
                      <a:effectLst/>
                    </wps:spPr>
                    <wps:bodyPr/>
                  </wps:wsp>
                </a:graphicData>
              </a:graphic>
              <wp14:sizeRelH relativeFrom="page">
                <wp14:pctWidth>0</wp14:pctWidth>
              </wp14:sizeRelH>
              <wp14:sizeRelV relativeFrom="page">
                <wp14:pctHeight>0</wp14:pctHeight>
              </wp14:sizeRelV>
            </wp:anchor>
          </w:drawing>
        </mc:Choice>
        <mc:Fallback>
          <w:pict>
            <v:line w14:anchorId="58808319" id="直线连接符 4" o:spid="_x0000_s1026" style="position:absolute;rotation:-7;z-index:251658241;visibility:visible;mso-wrap-style:square;mso-width-percent:0;mso-height-percent:0;mso-wrap-distance-left:9pt;mso-wrap-distance-top:.mmm;mso-wrap-distance-right:9pt;mso-wrap-distance-bottom:.mmm;mso-position-horizontal:absolute;mso-position-horizontal-relative:text;mso-position-vertical:absolute;mso-position-vertical-relative:text;mso-width-percent:0;mso-height-percent:0;mso-width-relative:page;mso-height-relative:page" from="389.6pt,18.55pt" to="400.9pt,18.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" filled="t" fillcolor="#4c5356">
              <o:lock v:ext="edit" shapetype="f"/>
            </v:line>
          </w:pict>
        </mc:Fallback>
      </mc:AlternateContent>
    </w:r>
    <w:r>
      <w:rPr>
        <w:noProof/>
      </w:rPr>
      <mc:AlternateContent>
        <mc:Choice Requires="wps">
          <w:drawing>
            <wp:anchor distT="0" distB="0" distL="114300" distR="114300" simplePos="0" relativeHeight="251658240" behindDoc="0" locked="0" layoutInCell="1" allowOverlap="1" wp14:anchorId="41C1BF24" wp14:editId="35417E89">
              <wp:simplePos x="0" y="0"/>
              <wp:positionH relativeFrom="page">
                <wp:posOffset>6301105</wp:posOffset>
              </wp:positionH>
              <wp:positionV relativeFrom="page">
                <wp:posOffset>427990</wp:posOffset>
              </wp:positionV>
              <wp:extent cx="360045" cy="179705"/>
              <wp:effectExtent l="0" t="0" r="0" b="0"/>
              <wp:wrapNone/>
              <wp:docPr id="439972189"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60045" cy="179705"/>
                      </a:xfrm>
                      <a:prstGeom prst="rect">
                        <a:avLst/>
                      </a:prstGeom>
                      <a:noFill/>
                      <a:ln>
                        <a:noFill/>
                      </a:ln>
                    </wps:spPr>
                    <wps:txbx>
                      <w:txbxContent>
                        <w:p w14:paraId="5E8B1CEA" w14:textId="6793B2B4" w:rsidR="006A5334" w:rsidRPr="003278A7" w:rsidRDefault="006A5334" w:rsidP="00062979">
                          <w:pPr>
                            <w:pStyle w:val="a4"/>
                            <w:jc w:val="right"/>
                            <w:rPr>
                              <w:color w:val="35667C"/>
                            </w:rPr>
                          </w:pPr>
                          <w:r w:rsidRPr="003278A7">
                            <w:rPr>
                              <w:rStyle w:val="a6"/>
                              <w:color w:val="35667C"/>
                            </w:rPr>
                            <w:fldChar w:fldCharType="begin"/>
                          </w:r>
                          <w:r w:rsidRPr="003278A7">
                            <w:rPr>
                              <w:rStyle w:val="a6"/>
                              <w:color w:val="35667C"/>
                            </w:rPr>
                            <w:instrText xml:space="preserve"> PAGE </w:instrText>
                          </w:r>
                          <w:r w:rsidRPr="003278A7">
                            <w:rPr>
                              <w:rStyle w:val="a6"/>
                              <w:color w:val="35667C"/>
                            </w:rPr>
                            <w:fldChar w:fldCharType="separate"/>
                          </w:r>
                          <w:r w:rsidR="006123C4">
                            <w:rPr>
                              <w:rStyle w:val="a6"/>
                              <w:noProof/>
                              <w:color w:val="35667C"/>
                            </w:rPr>
                            <w:t>9</w:t>
                          </w:r>
                          <w:r w:rsidRPr="003278A7">
                            <w:rPr>
                              <w:rStyle w:val="a6"/>
                              <w:color w:val="35667C"/>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1C1BF24" id="_x0000_t202" coordsize="21600,21600" o:spt="202" path="m,l,21600r21600,l21600,xe">
              <v:stroke joinstyle="miter"/>
              <v:path gradientshapeok="t" o:connecttype="rect"/>
            </v:shapetype>
            <v:shape id="文本框 3" o:spid="_x0000_s1026" type="#_x0000_t202" style="position:absolute;left:0;text-align:left;margin-left:496.15pt;margin-top:33.7pt;width:28.35pt;height:14.1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" filled="f" stroked="f">
              <v:textbox inset="0,0,0,0">
                <w:txbxContent>
                  <w:p w14:paraId="5E8B1CEA" w14:textId="6793B2B4" w:rsidR="006A5334" w:rsidRPr="003278A7" w:rsidRDefault="006A5334" w:rsidP="00062979">
                    <w:pPr>
                      <w:pStyle w:val="a4"/>
                      <w:jc w:val="right"/>
                      <w:rPr>
                        <w:color w:val="35667C"/>
                      </w:rPr>
                    </w:pPr>
                    <w:r w:rsidRPr="003278A7">
                      <w:rPr>
                        <w:rStyle w:val="a6"/>
                        <w:color w:val="35667C"/>
                      </w:rPr>
                      <w:fldChar w:fldCharType="begin"/>
                    </w:r>
                    <w:r w:rsidRPr="003278A7">
                      <w:rPr>
                        <w:rStyle w:val="a6"/>
                        <w:color w:val="35667C"/>
                      </w:rPr>
                      <w:instrText xml:space="preserve"> PAGE </w:instrText>
                    </w:r>
                    <w:r w:rsidRPr="003278A7">
                      <w:rPr>
                        <w:rStyle w:val="a6"/>
                        <w:color w:val="35667C"/>
                      </w:rPr>
                      <w:fldChar w:fldCharType="separate"/>
                    </w:r>
                    <w:r w:rsidR="006123C4">
                      <w:rPr>
                        <w:rStyle w:val="a6"/>
                        <w:noProof/>
                        <w:color w:val="35667C"/>
                      </w:rPr>
                      <w:t>9</w:t>
                    </w:r>
                    <w:r w:rsidRPr="003278A7">
                      <w:rPr>
                        <w:rStyle w:val="a6"/>
                        <w:color w:val="35667C"/>
                      </w:rPr>
                      <w:fldChar w:fldCharType="end"/>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F0712F" w14:textId="1E53B6C4" w:rsidR="006A5334" w:rsidRDefault="006A5334" w:rsidP="00397594">
    <w:pPr>
      <w:pStyle w:val="a4"/>
      <w:spacing w:after="64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11591"/>
    <w:multiLevelType w:val="multilevel"/>
    <w:tmpl w:val="747671D6"/>
    <w:lvl w:ilvl="0">
      <w:start w:val="1"/>
      <w:numFmt w:val="decimal"/>
      <w:pStyle w:val="1"/>
      <w:suff w:val="nothing"/>
      <w:lvlText w:val="%1  "/>
      <w:lvlJc w:val="left"/>
      <w:pPr>
        <w:ind w:left="0" w:firstLine="0"/>
      </w:pPr>
      <w:rPr>
        <w:rFonts w:hint="default"/>
      </w:rPr>
    </w:lvl>
    <w:lvl w:ilvl="1">
      <w:start w:val="1"/>
      <w:numFmt w:val="decimal"/>
      <w:pStyle w:val="2"/>
      <w:suff w:val="nothing"/>
      <w:lvlText w:val="%1.%2  "/>
      <w:lvlJc w:val="left"/>
      <w:pPr>
        <w:ind w:left="0" w:firstLine="0"/>
      </w:pPr>
      <w:rPr>
        <w:rFonts w:hint="default"/>
        <w:b/>
        <w:bCs w:val="0"/>
        <w:i w:val="0"/>
        <w:iCs w:val="0"/>
        <w:caps w:val="0"/>
        <w:smallCaps w:val="0"/>
        <w:strike w:val="0"/>
        <w:dstrike w:val="0"/>
        <w:noProof w:val="0"/>
        <w:vanish w:val="0"/>
        <w:color w:val="35667C"/>
        <w:spacing w:val="0"/>
        <w:kern w:val="0"/>
        <w:position w:val="0"/>
        <w:u w:val="none"/>
        <w:effect w:val="none"/>
        <w:vertAlign w:val="baseline"/>
        <w:em w:val="none"/>
        <w:specVanish w:val="0"/>
      </w:rPr>
    </w:lvl>
    <w:lvl w:ilvl="2">
      <w:start w:val="1"/>
      <w:numFmt w:val="decimal"/>
      <w:pStyle w:val="3"/>
      <w:suff w:val="space"/>
      <w:lvlText w:val="%1.%2.%3"/>
      <w:lvlJc w:val="left"/>
      <w:pPr>
        <w:ind w:left="630" w:firstLine="0"/>
      </w:pPr>
      <w:rPr>
        <w:rFonts w:hint="default"/>
      </w:rPr>
    </w:lvl>
    <w:lvl w:ilvl="3">
      <w:start w:val="1"/>
      <w:numFmt w:val="decimal"/>
      <w:pStyle w:val="4"/>
      <w:suff w:val="space"/>
      <w:lvlText w:val="%1.%2.%3.%4."/>
      <w:lvlJc w:val="left"/>
      <w:pPr>
        <w:ind w:left="0" w:firstLine="0"/>
      </w:pPr>
      <w:rPr>
        <w:rFonts w:hint="default"/>
      </w:rPr>
    </w:lvl>
    <w:lvl w:ilvl="4">
      <w:start w:val="1"/>
      <w:numFmt w:val="decimal"/>
      <w:pStyle w:val="5"/>
      <w:suff w:val="space"/>
      <w:lvlText w:val="%1.%2.%3.%4.%5."/>
      <w:lvlJc w:val="left"/>
      <w:pPr>
        <w:ind w:left="0" w:firstLine="0"/>
      </w:pPr>
      <w:rPr>
        <w:rFonts w:hint="default"/>
      </w:rPr>
    </w:lvl>
    <w:lvl w:ilvl="5">
      <w:start w:val="1"/>
      <w:numFmt w:val="decimal"/>
      <w:lvlText w:val="%1.%2.%3.%4.%5.%6."/>
      <w:lvlJc w:val="left"/>
      <w:pPr>
        <w:tabs>
          <w:tab w:val="num" w:pos="2880"/>
        </w:tabs>
        <w:ind w:left="0" w:firstLine="0"/>
      </w:pPr>
      <w:rPr>
        <w:rFonts w:hint="default"/>
      </w:rPr>
    </w:lvl>
    <w:lvl w:ilvl="6">
      <w:start w:val="1"/>
      <w:numFmt w:val="decimal"/>
      <w:lvlText w:val="%1.%2.%3.%4.%5.%6.%7."/>
      <w:lvlJc w:val="left"/>
      <w:pPr>
        <w:tabs>
          <w:tab w:val="num" w:pos="3600"/>
        </w:tabs>
        <w:ind w:left="0" w:firstLine="0"/>
      </w:pPr>
      <w:rPr>
        <w:rFonts w:hint="default"/>
      </w:rPr>
    </w:lvl>
    <w:lvl w:ilvl="7">
      <w:start w:val="1"/>
      <w:numFmt w:val="decimal"/>
      <w:lvlText w:val="%1.%2.%3.%4.%5.%6.%7.%8."/>
      <w:lvlJc w:val="left"/>
      <w:pPr>
        <w:tabs>
          <w:tab w:val="num" w:pos="3960"/>
        </w:tabs>
        <w:ind w:left="0" w:firstLine="0"/>
      </w:pPr>
      <w:rPr>
        <w:rFonts w:hint="default"/>
      </w:rPr>
    </w:lvl>
    <w:lvl w:ilvl="8">
      <w:start w:val="1"/>
      <w:numFmt w:val="decimal"/>
      <w:lvlText w:val="%1.%2.%3.%4.%5.%6.%7.%8.%9."/>
      <w:lvlJc w:val="left"/>
      <w:pPr>
        <w:tabs>
          <w:tab w:val="num" w:pos="4680"/>
        </w:tabs>
        <w:ind w:left="0" w:firstLine="0"/>
      </w:pPr>
      <w:rPr>
        <w:rFonts w:hint="default"/>
      </w:rPr>
    </w:lvl>
  </w:abstractNum>
  <w:abstractNum w:abstractNumId="1" w15:restartNumberingAfterBreak="0">
    <w:nsid w:val="11B16BC8"/>
    <w:multiLevelType w:val="hybridMultilevel"/>
    <w:tmpl w:val="3F8C2CC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CF37B7"/>
    <w:multiLevelType w:val="hybridMultilevel"/>
    <w:tmpl w:val="5F96728C"/>
    <w:lvl w:ilvl="0" w:tplc="04090001">
      <w:start w:val="1"/>
      <w:numFmt w:val="bullet"/>
      <w:lvlText w:val=""/>
      <w:lvlJc w:val="left"/>
      <w:pPr>
        <w:ind w:left="440" w:hanging="440"/>
      </w:pPr>
      <w:rPr>
        <w:rFonts w:ascii="Symbol" w:hAnsi="Symbol"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13433292"/>
    <w:multiLevelType w:val="hybridMultilevel"/>
    <w:tmpl w:val="FC48187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 w15:restartNumberingAfterBreak="0">
    <w:nsid w:val="1646221F"/>
    <w:multiLevelType w:val="hybridMultilevel"/>
    <w:tmpl w:val="222652EC"/>
    <w:lvl w:ilvl="0" w:tplc="1260346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184A0BF6"/>
    <w:multiLevelType w:val="hybridMultilevel"/>
    <w:tmpl w:val="F8D225C0"/>
    <w:lvl w:ilvl="0" w:tplc="652CB2B0">
      <w:start w:val="1"/>
      <w:numFmt w:val="bullet"/>
      <w:lvlText w:val="•"/>
      <w:lvlJc w:val="left"/>
      <w:pPr>
        <w:ind w:left="497" w:hanging="440"/>
      </w:pPr>
      <w:rPr>
        <w:rFonts w:ascii="Wingdings" w:hAnsi="Wingdings" w:hint="default"/>
      </w:rPr>
    </w:lvl>
    <w:lvl w:ilvl="1" w:tplc="04090003" w:tentative="1">
      <w:start w:val="1"/>
      <w:numFmt w:val="bullet"/>
      <w:lvlText w:val=""/>
      <w:lvlJc w:val="left"/>
      <w:pPr>
        <w:ind w:left="937" w:hanging="440"/>
      </w:pPr>
      <w:rPr>
        <w:rFonts w:ascii="Wingdings" w:hAnsi="Wingdings" w:hint="default"/>
      </w:rPr>
    </w:lvl>
    <w:lvl w:ilvl="2" w:tplc="04090005" w:tentative="1">
      <w:start w:val="1"/>
      <w:numFmt w:val="bullet"/>
      <w:lvlText w:val=""/>
      <w:lvlJc w:val="left"/>
      <w:pPr>
        <w:ind w:left="1377" w:hanging="440"/>
      </w:pPr>
      <w:rPr>
        <w:rFonts w:ascii="Wingdings" w:hAnsi="Wingdings" w:hint="default"/>
      </w:rPr>
    </w:lvl>
    <w:lvl w:ilvl="3" w:tplc="04090001" w:tentative="1">
      <w:start w:val="1"/>
      <w:numFmt w:val="bullet"/>
      <w:lvlText w:val=""/>
      <w:lvlJc w:val="left"/>
      <w:pPr>
        <w:ind w:left="1817" w:hanging="440"/>
      </w:pPr>
      <w:rPr>
        <w:rFonts w:ascii="Wingdings" w:hAnsi="Wingdings" w:hint="default"/>
      </w:rPr>
    </w:lvl>
    <w:lvl w:ilvl="4" w:tplc="04090003" w:tentative="1">
      <w:start w:val="1"/>
      <w:numFmt w:val="bullet"/>
      <w:lvlText w:val=""/>
      <w:lvlJc w:val="left"/>
      <w:pPr>
        <w:ind w:left="2257" w:hanging="440"/>
      </w:pPr>
      <w:rPr>
        <w:rFonts w:ascii="Wingdings" w:hAnsi="Wingdings" w:hint="default"/>
      </w:rPr>
    </w:lvl>
    <w:lvl w:ilvl="5" w:tplc="04090005" w:tentative="1">
      <w:start w:val="1"/>
      <w:numFmt w:val="bullet"/>
      <w:lvlText w:val=""/>
      <w:lvlJc w:val="left"/>
      <w:pPr>
        <w:ind w:left="2697" w:hanging="440"/>
      </w:pPr>
      <w:rPr>
        <w:rFonts w:ascii="Wingdings" w:hAnsi="Wingdings" w:hint="default"/>
      </w:rPr>
    </w:lvl>
    <w:lvl w:ilvl="6" w:tplc="04090001" w:tentative="1">
      <w:start w:val="1"/>
      <w:numFmt w:val="bullet"/>
      <w:lvlText w:val=""/>
      <w:lvlJc w:val="left"/>
      <w:pPr>
        <w:ind w:left="3137" w:hanging="440"/>
      </w:pPr>
      <w:rPr>
        <w:rFonts w:ascii="Wingdings" w:hAnsi="Wingdings" w:hint="default"/>
      </w:rPr>
    </w:lvl>
    <w:lvl w:ilvl="7" w:tplc="04090003" w:tentative="1">
      <w:start w:val="1"/>
      <w:numFmt w:val="bullet"/>
      <w:lvlText w:val=""/>
      <w:lvlJc w:val="left"/>
      <w:pPr>
        <w:ind w:left="3577" w:hanging="440"/>
      </w:pPr>
      <w:rPr>
        <w:rFonts w:ascii="Wingdings" w:hAnsi="Wingdings" w:hint="default"/>
      </w:rPr>
    </w:lvl>
    <w:lvl w:ilvl="8" w:tplc="04090005" w:tentative="1">
      <w:start w:val="1"/>
      <w:numFmt w:val="bullet"/>
      <w:lvlText w:val=""/>
      <w:lvlJc w:val="left"/>
      <w:pPr>
        <w:ind w:left="4017" w:hanging="440"/>
      </w:pPr>
      <w:rPr>
        <w:rFonts w:ascii="Wingdings" w:hAnsi="Wingdings" w:hint="default"/>
      </w:rPr>
    </w:lvl>
  </w:abstractNum>
  <w:abstractNum w:abstractNumId="6" w15:restartNumberingAfterBreak="0">
    <w:nsid w:val="1B0B38CF"/>
    <w:multiLevelType w:val="hybridMultilevel"/>
    <w:tmpl w:val="3F8C2CC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5713D6"/>
    <w:multiLevelType w:val="hybridMultilevel"/>
    <w:tmpl w:val="39C0D3BC"/>
    <w:lvl w:ilvl="0" w:tplc="652CB2B0">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1D364EBC"/>
    <w:multiLevelType w:val="hybridMultilevel"/>
    <w:tmpl w:val="222652EC"/>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9" w15:restartNumberingAfterBreak="0">
    <w:nsid w:val="1E2C286B"/>
    <w:multiLevelType w:val="hybridMultilevel"/>
    <w:tmpl w:val="FF76D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42700F"/>
    <w:multiLevelType w:val="hybridMultilevel"/>
    <w:tmpl w:val="222652EC"/>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1" w15:restartNumberingAfterBreak="0">
    <w:nsid w:val="3C536FD2"/>
    <w:multiLevelType w:val="hybridMultilevel"/>
    <w:tmpl w:val="EC1EE8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C05589"/>
    <w:multiLevelType w:val="hybridMultilevel"/>
    <w:tmpl w:val="301AB550"/>
    <w:lvl w:ilvl="0" w:tplc="A2A6669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41C445E5"/>
    <w:multiLevelType w:val="hybridMultilevel"/>
    <w:tmpl w:val="63FE7EF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42CC3E69"/>
    <w:multiLevelType w:val="hybridMultilevel"/>
    <w:tmpl w:val="63FE7EFC"/>
    <w:lvl w:ilvl="0" w:tplc="FFFFFFFF">
      <w:start w:val="1"/>
      <w:numFmt w:val="lowerLetter"/>
      <w:lvlText w:val="%1."/>
      <w:lvlJc w:val="left"/>
      <w:pPr>
        <w:ind w:left="36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5" w15:restartNumberingAfterBreak="0">
    <w:nsid w:val="431E1EF6"/>
    <w:multiLevelType w:val="hybridMultilevel"/>
    <w:tmpl w:val="FF76D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490952"/>
    <w:multiLevelType w:val="hybridMultilevel"/>
    <w:tmpl w:val="618A625E"/>
    <w:lvl w:ilvl="0" w:tplc="652CB2B0">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7" w15:restartNumberingAfterBreak="0">
    <w:nsid w:val="4E7E6CE6"/>
    <w:multiLevelType w:val="hybridMultilevel"/>
    <w:tmpl w:val="222652EC"/>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8" w15:restartNumberingAfterBreak="0">
    <w:nsid w:val="52C63C7D"/>
    <w:multiLevelType w:val="hybridMultilevel"/>
    <w:tmpl w:val="8C04DBB4"/>
    <w:lvl w:ilvl="0" w:tplc="04090001">
      <w:start w:val="1"/>
      <w:numFmt w:val="bullet"/>
      <w:lvlText w:val=""/>
      <w:lvlJc w:val="left"/>
      <w:pPr>
        <w:ind w:left="440" w:hanging="440"/>
      </w:pPr>
      <w:rPr>
        <w:rFonts w:ascii="Symbol" w:hAnsi="Symbol"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9" w15:restartNumberingAfterBreak="0">
    <w:nsid w:val="55502B41"/>
    <w:multiLevelType w:val="hybridMultilevel"/>
    <w:tmpl w:val="FC481876"/>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0" w15:restartNumberingAfterBreak="0">
    <w:nsid w:val="5AD91258"/>
    <w:multiLevelType w:val="hybridMultilevel"/>
    <w:tmpl w:val="63FE7EFC"/>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1" w15:restartNumberingAfterBreak="0">
    <w:nsid w:val="5BF35065"/>
    <w:multiLevelType w:val="hybridMultilevel"/>
    <w:tmpl w:val="CFD26BE6"/>
    <w:lvl w:ilvl="0" w:tplc="652CB2B0">
      <w:start w:val="1"/>
      <w:numFmt w:val="bullet"/>
      <w:lvlText w:val="•"/>
      <w:lvlJc w:val="left"/>
      <w:pPr>
        <w:ind w:left="497" w:hanging="440"/>
      </w:pPr>
      <w:rPr>
        <w:rFonts w:ascii="Wingdings" w:hAnsi="Wingdings" w:hint="default"/>
      </w:rPr>
    </w:lvl>
    <w:lvl w:ilvl="1" w:tplc="04090003" w:tentative="1">
      <w:start w:val="1"/>
      <w:numFmt w:val="bullet"/>
      <w:lvlText w:val=""/>
      <w:lvlJc w:val="left"/>
      <w:pPr>
        <w:ind w:left="937" w:hanging="440"/>
      </w:pPr>
      <w:rPr>
        <w:rFonts w:ascii="Wingdings" w:hAnsi="Wingdings" w:hint="default"/>
      </w:rPr>
    </w:lvl>
    <w:lvl w:ilvl="2" w:tplc="04090005" w:tentative="1">
      <w:start w:val="1"/>
      <w:numFmt w:val="bullet"/>
      <w:lvlText w:val=""/>
      <w:lvlJc w:val="left"/>
      <w:pPr>
        <w:ind w:left="1377" w:hanging="440"/>
      </w:pPr>
      <w:rPr>
        <w:rFonts w:ascii="Wingdings" w:hAnsi="Wingdings" w:hint="default"/>
      </w:rPr>
    </w:lvl>
    <w:lvl w:ilvl="3" w:tplc="04090001" w:tentative="1">
      <w:start w:val="1"/>
      <w:numFmt w:val="bullet"/>
      <w:lvlText w:val=""/>
      <w:lvlJc w:val="left"/>
      <w:pPr>
        <w:ind w:left="1817" w:hanging="440"/>
      </w:pPr>
      <w:rPr>
        <w:rFonts w:ascii="Wingdings" w:hAnsi="Wingdings" w:hint="default"/>
      </w:rPr>
    </w:lvl>
    <w:lvl w:ilvl="4" w:tplc="04090003" w:tentative="1">
      <w:start w:val="1"/>
      <w:numFmt w:val="bullet"/>
      <w:lvlText w:val=""/>
      <w:lvlJc w:val="left"/>
      <w:pPr>
        <w:ind w:left="2257" w:hanging="440"/>
      </w:pPr>
      <w:rPr>
        <w:rFonts w:ascii="Wingdings" w:hAnsi="Wingdings" w:hint="default"/>
      </w:rPr>
    </w:lvl>
    <w:lvl w:ilvl="5" w:tplc="04090005" w:tentative="1">
      <w:start w:val="1"/>
      <w:numFmt w:val="bullet"/>
      <w:lvlText w:val=""/>
      <w:lvlJc w:val="left"/>
      <w:pPr>
        <w:ind w:left="2697" w:hanging="440"/>
      </w:pPr>
      <w:rPr>
        <w:rFonts w:ascii="Wingdings" w:hAnsi="Wingdings" w:hint="default"/>
      </w:rPr>
    </w:lvl>
    <w:lvl w:ilvl="6" w:tplc="04090001" w:tentative="1">
      <w:start w:val="1"/>
      <w:numFmt w:val="bullet"/>
      <w:lvlText w:val=""/>
      <w:lvlJc w:val="left"/>
      <w:pPr>
        <w:ind w:left="3137" w:hanging="440"/>
      </w:pPr>
      <w:rPr>
        <w:rFonts w:ascii="Wingdings" w:hAnsi="Wingdings" w:hint="default"/>
      </w:rPr>
    </w:lvl>
    <w:lvl w:ilvl="7" w:tplc="04090003" w:tentative="1">
      <w:start w:val="1"/>
      <w:numFmt w:val="bullet"/>
      <w:lvlText w:val=""/>
      <w:lvlJc w:val="left"/>
      <w:pPr>
        <w:ind w:left="3577" w:hanging="440"/>
      </w:pPr>
      <w:rPr>
        <w:rFonts w:ascii="Wingdings" w:hAnsi="Wingdings" w:hint="default"/>
      </w:rPr>
    </w:lvl>
    <w:lvl w:ilvl="8" w:tplc="04090005" w:tentative="1">
      <w:start w:val="1"/>
      <w:numFmt w:val="bullet"/>
      <w:lvlText w:val=""/>
      <w:lvlJc w:val="left"/>
      <w:pPr>
        <w:ind w:left="4017" w:hanging="440"/>
      </w:pPr>
      <w:rPr>
        <w:rFonts w:ascii="Wingdings" w:hAnsi="Wingdings" w:hint="default"/>
      </w:rPr>
    </w:lvl>
  </w:abstractNum>
  <w:abstractNum w:abstractNumId="22" w15:restartNumberingAfterBreak="0">
    <w:nsid w:val="5F8E05EC"/>
    <w:multiLevelType w:val="hybridMultilevel"/>
    <w:tmpl w:val="D79AB9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7306043"/>
    <w:multiLevelType w:val="hybridMultilevel"/>
    <w:tmpl w:val="63FE7EFC"/>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4" w15:restartNumberingAfterBreak="0">
    <w:nsid w:val="6A1911A5"/>
    <w:multiLevelType w:val="hybridMultilevel"/>
    <w:tmpl w:val="7C7C28FA"/>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25" w15:restartNumberingAfterBreak="0">
    <w:nsid w:val="70094D0D"/>
    <w:multiLevelType w:val="hybridMultilevel"/>
    <w:tmpl w:val="9CB2F324"/>
    <w:lvl w:ilvl="0" w:tplc="04090001">
      <w:start w:val="1"/>
      <w:numFmt w:val="bullet"/>
      <w:lvlText w:val=""/>
      <w:lvlJc w:val="left"/>
      <w:pPr>
        <w:ind w:left="440" w:hanging="440"/>
      </w:pPr>
      <w:rPr>
        <w:rFonts w:ascii="Symbol" w:hAnsi="Symbol"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6" w15:restartNumberingAfterBreak="0">
    <w:nsid w:val="709C7069"/>
    <w:multiLevelType w:val="hybridMultilevel"/>
    <w:tmpl w:val="97C25CD0"/>
    <w:lvl w:ilvl="0" w:tplc="652CB2B0">
      <w:start w:val="1"/>
      <w:numFmt w:val="bullet"/>
      <w:lvlText w:val="•"/>
      <w:lvlJc w:val="left"/>
      <w:pPr>
        <w:ind w:left="497" w:hanging="440"/>
      </w:pPr>
      <w:rPr>
        <w:rFonts w:ascii="Wingdings" w:hAnsi="Wingdings" w:hint="default"/>
      </w:rPr>
    </w:lvl>
    <w:lvl w:ilvl="1" w:tplc="04090003" w:tentative="1">
      <w:start w:val="1"/>
      <w:numFmt w:val="bullet"/>
      <w:lvlText w:val=""/>
      <w:lvlJc w:val="left"/>
      <w:pPr>
        <w:ind w:left="937" w:hanging="440"/>
      </w:pPr>
      <w:rPr>
        <w:rFonts w:ascii="Wingdings" w:hAnsi="Wingdings" w:hint="default"/>
      </w:rPr>
    </w:lvl>
    <w:lvl w:ilvl="2" w:tplc="04090005" w:tentative="1">
      <w:start w:val="1"/>
      <w:numFmt w:val="bullet"/>
      <w:lvlText w:val=""/>
      <w:lvlJc w:val="left"/>
      <w:pPr>
        <w:ind w:left="1377" w:hanging="440"/>
      </w:pPr>
      <w:rPr>
        <w:rFonts w:ascii="Wingdings" w:hAnsi="Wingdings" w:hint="default"/>
      </w:rPr>
    </w:lvl>
    <w:lvl w:ilvl="3" w:tplc="04090001" w:tentative="1">
      <w:start w:val="1"/>
      <w:numFmt w:val="bullet"/>
      <w:lvlText w:val=""/>
      <w:lvlJc w:val="left"/>
      <w:pPr>
        <w:ind w:left="1817" w:hanging="440"/>
      </w:pPr>
      <w:rPr>
        <w:rFonts w:ascii="Wingdings" w:hAnsi="Wingdings" w:hint="default"/>
      </w:rPr>
    </w:lvl>
    <w:lvl w:ilvl="4" w:tplc="04090003" w:tentative="1">
      <w:start w:val="1"/>
      <w:numFmt w:val="bullet"/>
      <w:lvlText w:val=""/>
      <w:lvlJc w:val="left"/>
      <w:pPr>
        <w:ind w:left="2257" w:hanging="440"/>
      </w:pPr>
      <w:rPr>
        <w:rFonts w:ascii="Wingdings" w:hAnsi="Wingdings" w:hint="default"/>
      </w:rPr>
    </w:lvl>
    <w:lvl w:ilvl="5" w:tplc="04090005" w:tentative="1">
      <w:start w:val="1"/>
      <w:numFmt w:val="bullet"/>
      <w:lvlText w:val=""/>
      <w:lvlJc w:val="left"/>
      <w:pPr>
        <w:ind w:left="2697" w:hanging="440"/>
      </w:pPr>
      <w:rPr>
        <w:rFonts w:ascii="Wingdings" w:hAnsi="Wingdings" w:hint="default"/>
      </w:rPr>
    </w:lvl>
    <w:lvl w:ilvl="6" w:tplc="04090001" w:tentative="1">
      <w:start w:val="1"/>
      <w:numFmt w:val="bullet"/>
      <w:lvlText w:val=""/>
      <w:lvlJc w:val="left"/>
      <w:pPr>
        <w:ind w:left="3137" w:hanging="440"/>
      </w:pPr>
      <w:rPr>
        <w:rFonts w:ascii="Wingdings" w:hAnsi="Wingdings" w:hint="default"/>
      </w:rPr>
    </w:lvl>
    <w:lvl w:ilvl="7" w:tplc="04090003" w:tentative="1">
      <w:start w:val="1"/>
      <w:numFmt w:val="bullet"/>
      <w:lvlText w:val=""/>
      <w:lvlJc w:val="left"/>
      <w:pPr>
        <w:ind w:left="3577" w:hanging="440"/>
      </w:pPr>
      <w:rPr>
        <w:rFonts w:ascii="Wingdings" w:hAnsi="Wingdings" w:hint="default"/>
      </w:rPr>
    </w:lvl>
    <w:lvl w:ilvl="8" w:tplc="04090005" w:tentative="1">
      <w:start w:val="1"/>
      <w:numFmt w:val="bullet"/>
      <w:lvlText w:val=""/>
      <w:lvlJc w:val="left"/>
      <w:pPr>
        <w:ind w:left="4017" w:hanging="440"/>
      </w:pPr>
      <w:rPr>
        <w:rFonts w:ascii="Wingdings" w:hAnsi="Wingdings" w:hint="default"/>
      </w:rPr>
    </w:lvl>
  </w:abstractNum>
  <w:abstractNum w:abstractNumId="27" w15:restartNumberingAfterBreak="0">
    <w:nsid w:val="74093FBD"/>
    <w:multiLevelType w:val="hybridMultilevel"/>
    <w:tmpl w:val="3E8AC7CA"/>
    <w:lvl w:ilvl="0" w:tplc="652CB2B0">
      <w:start w:val="1"/>
      <w:numFmt w:val="bullet"/>
      <w:lvlText w:val="•"/>
      <w:lvlJc w:val="left"/>
      <w:pPr>
        <w:ind w:left="497" w:hanging="440"/>
      </w:pPr>
      <w:rPr>
        <w:rFonts w:ascii="Wingdings" w:hAnsi="Wingdings" w:hint="default"/>
      </w:rPr>
    </w:lvl>
    <w:lvl w:ilvl="1" w:tplc="FFFFFFFF" w:tentative="1">
      <w:start w:val="1"/>
      <w:numFmt w:val="bullet"/>
      <w:lvlText w:val=""/>
      <w:lvlJc w:val="left"/>
      <w:pPr>
        <w:ind w:left="937" w:hanging="440"/>
      </w:pPr>
      <w:rPr>
        <w:rFonts w:ascii="Wingdings" w:hAnsi="Wingdings" w:hint="default"/>
      </w:rPr>
    </w:lvl>
    <w:lvl w:ilvl="2" w:tplc="FFFFFFFF" w:tentative="1">
      <w:start w:val="1"/>
      <w:numFmt w:val="bullet"/>
      <w:lvlText w:val=""/>
      <w:lvlJc w:val="left"/>
      <w:pPr>
        <w:ind w:left="1377" w:hanging="440"/>
      </w:pPr>
      <w:rPr>
        <w:rFonts w:ascii="Wingdings" w:hAnsi="Wingdings" w:hint="default"/>
      </w:rPr>
    </w:lvl>
    <w:lvl w:ilvl="3" w:tplc="FFFFFFFF" w:tentative="1">
      <w:start w:val="1"/>
      <w:numFmt w:val="bullet"/>
      <w:lvlText w:val=""/>
      <w:lvlJc w:val="left"/>
      <w:pPr>
        <w:ind w:left="1817" w:hanging="440"/>
      </w:pPr>
      <w:rPr>
        <w:rFonts w:ascii="Wingdings" w:hAnsi="Wingdings" w:hint="default"/>
      </w:rPr>
    </w:lvl>
    <w:lvl w:ilvl="4" w:tplc="FFFFFFFF" w:tentative="1">
      <w:start w:val="1"/>
      <w:numFmt w:val="bullet"/>
      <w:lvlText w:val=""/>
      <w:lvlJc w:val="left"/>
      <w:pPr>
        <w:ind w:left="2257" w:hanging="440"/>
      </w:pPr>
      <w:rPr>
        <w:rFonts w:ascii="Wingdings" w:hAnsi="Wingdings" w:hint="default"/>
      </w:rPr>
    </w:lvl>
    <w:lvl w:ilvl="5" w:tplc="FFFFFFFF" w:tentative="1">
      <w:start w:val="1"/>
      <w:numFmt w:val="bullet"/>
      <w:lvlText w:val=""/>
      <w:lvlJc w:val="left"/>
      <w:pPr>
        <w:ind w:left="2697" w:hanging="440"/>
      </w:pPr>
      <w:rPr>
        <w:rFonts w:ascii="Wingdings" w:hAnsi="Wingdings" w:hint="default"/>
      </w:rPr>
    </w:lvl>
    <w:lvl w:ilvl="6" w:tplc="FFFFFFFF" w:tentative="1">
      <w:start w:val="1"/>
      <w:numFmt w:val="bullet"/>
      <w:lvlText w:val=""/>
      <w:lvlJc w:val="left"/>
      <w:pPr>
        <w:ind w:left="3137" w:hanging="440"/>
      </w:pPr>
      <w:rPr>
        <w:rFonts w:ascii="Wingdings" w:hAnsi="Wingdings" w:hint="default"/>
      </w:rPr>
    </w:lvl>
    <w:lvl w:ilvl="7" w:tplc="FFFFFFFF" w:tentative="1">
      <w:start w:val="1"/>
      <w:numFmt w:val="bullet"/>
      <w:lvlText w:val=""/>
      <w:lvlJc w:val="left"/>
      <w:pPr>
        <w:ind w:left="3577" w:hanging="440"/>
      </w:pPr>
      <w:rPr>
        <w:rFonts w:ascii="Wingdings" w:hAnsi="Wingdings" w:hint="default"/>
      </w:rPr>
    </w:lvl>
    <w:lvl w:ilvl="8" w:tplc="FFFFFFFF" w:tentative="1">
      <w:start w:val="1"/>
      <w:numFmt w:val="bullet"/>
      <w:lvlText w:val=""/>
      <w:lvlJc w:val="left"/>
      <w:pPr>
        <w:ind w:left="4017" w:hanging="440"/>
      </w:pPr>
      <w:rPr>
        <w:rFonts w:ascii="Wingdings" w:hAnsi="Wingdings" w:hint="default"/>
      </w:rPr>
    </w:lvl>
  </w:abstractNum>
  <w:abstractNum w:abstractNumId="28" w15:restartNumberingAfterBreak="0">
    <w:nsid w:val="74970CF0"/>
    <w:multiLevelType w:val="hybridMultilevel"/>
    <w:tmpl w:val="2004C19E"/>
    <w:lvl w:ilvl="0" w:tplc="04090001">
      <w:start w:val="1"/>
      <w:numFmt w:val="bullet"/>
      <w:lvlText w:val=""/>
      <w:lvlJc w:val="left"/>
      <w:pPr>
        <w:ind w:left="497" w:hanging="440"/>
      </w:pPr>
      <w:rPr>
        <w:rFonts w:ascii="Wingdings" w:hAnsi="Wingdings" w:hint="default"/>
      </w:rPr>
    </w:lvl>
    <w:lvl w:ilvl="1" w:tplc="04090003" w:tentative="1">
      <w:start w:val="1"/>
      <w:numFmt w:val="bullet"/>
      <w:lvlText w:val=""/>
      <w:lvlJc w:val="left"/>
      <w:pPr>
        <w:ind w:left="937" w:hanging="440"/>
      </w:pPr>
      <w:rPr>
        <w:rFonts w:ascii="Wingdings" w:hAnsi="Wingdings" w:hint="default"/>
      </w:rPr>
    </w:lvl>
    <w:lvl w:ilvl="2" w:tplc="04090005" w:tentative="1">
      <w:start w:val="1"/>
      <w:numFmt w:val="bullet"/>
      <w:lvlText w:val=""/>
      <w:lvlJc w:val="left"/>
      <w:pPr>
        <w:ind w:left="1377" w:hanging="440"/>
      </w:pPr>
      <w:rPr>
        <w:rFonts w:ascii="Wingdings" w:hAnsi="Wingdings" w:hint="default"/>
      </w:rPr>
    </w:lvl>
    <w:lvl w:ilvl="3" w:tplc="04090001" w:tentative="1">
      <w:start w:val="1"/>
      <w:numFmt w:val="bullet"/>
      <w:lvlText w:val=""/>
      <w:lvlJc w:val="left"/>
      <w:pPr>
        <w:ind w:left="1817" w:hanging="440"/>
      </w:pPr>
      <w:rPr>
        <w:rFonts w:ascii="Wingdings" w:hAnsi="Wingdings" w:hint="default"/>
      </w:rPr>
    </w:lvl>
    <w:lvl w:ilvl="4" w:tplc="04090003" w:tentative="1">
      <w:start w:val="1"/>
      <w:numFmt w:val="bullet"/>
      <w:lvlText w:val=""/>
      <w:lvlJc w:val="left"/>
      <w:pPr>
        <w:ind w:left="2257" w:hanging="440"/>
      </w:pPr>
      <w:rPr>
        <w:rFonts w:ascii="Wingdings" w:hAnsi="Wingdings" w:hint="default"/>
      </w:rPr>
    </w:lvl>
    <w:lvl w:ilvl="5" w:tplc="04090005" w:tentative="1">
      <w:start w:val="1"/>
      <w:numFmt w:val="bullet"/>
      <w:lvlText w:val=""/>
      <w:lvlJc w:val="left"/>
      <w:pPr>
        <w:ind w:left="2697" w:hanging="440"/>
      </w:pPr>
      <w:rPr>
        <w:rFonts w:ascii="Wingdings" w:hAnsi="Wingdings" w:hint="default"/>
      </w:rPr>
    </w:lvl>
    <w:lvl w:ilvl="6" w:tplc="04090001" w:tentative="1">
      <w:start w:val="1"/>
      <w:numFmt w:val="bullet"/>
      <w:lvlText w:val=""/>
      <w:lvlJc w:val="left"/>
      <w:pPr>
        <w:ind w:left="3137" w:hanging="440"/>
      </w:pPr>
      <w:rPr>
        <w:rFonts w:ascii="Wingdings" w:hAnsi="Wingdings" w:hint="default"/>
      </w:rPr>
    </w:lvl>
    <w:lvl w:ilvl="7" w:tplc="04090003" w:tentative="1">
      <w:start w:val="1"/>
      <w:numFmt w:val="bullet"/>
      <w:lvlText w:val=""/>
      <w:lvlJc w:val="left"/>
      <w:pPr>
        <w:ind w:left="3577" w:hanging="440"/>
      </w:pPr>
      <w:rPr>
        <w:rFonts w:ascii="Wingdings" w:hAnsi="Wingdings" w:hint="default"/>
      </w:rPr>
    </w:lvl>
    <w:lvl w:ilvl="8" w:tplc="04090005" w:tentative="1">
      <w:start w:val="1"/>
      <w:numFmt w:val="bullet"/>
      <w:lvlText w:val=""/>
      <w:lvlJc w:val="left"/>
      <w:pPr>
        <w:ind w:left="4017" w:hanging="440"/>
      </w:pPr>
      <w:rPr>
        <w:rFonts w:ascii="Wingdings" w:hAnsi="Wingdings" w:hint="default"/>
      </w:rPr>
    </w:lvl>
  </w:abstractNum>
  <w:abstractNum w:abstractNumId="29" w15:restartNumberingAfterBreak="0">
    <w:nsid w:val="77D1657D"/>
    <w:multiLevelType w:val="multilevel"/>
    <w:tmpl w:val="77485FA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7098"/>
        </w:tabs>
        <w:ind w:left="7098" w:hanging="576"/>
      </w:pPr>
      <w:rPr>
        <w:rFonts w:hint="default"/>
      </w:rPr>
    </w:lvl>
    <w:lvl w:ilvl="2">
      <w:start w:val="1"/>
      <w:numFmt w:val="decimal"/>
      <w:lvlText w:val="%1.%2.%3"/>
      <w:lvlJc w:val="left"/>
      <w:pPr>
        <w:tabs>
          <w:tab w:val="num" w:pos="720"/>
        </w:tabs>
        <w:ind w:left="720" w:hanging="720"/>
      </w:pPr>
      <w:rPr>
        <w:rFonts w:hint="default"/>
        <w:b w:val="0"/>
        <w:i w:val="0"/>
        <w:u w:color="00000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30" w15:restartNumberingAfterBreak="0">
    <w:nsid w:val="7EED2DC4"/>
    <w:multiLevelType w:val="hybridMultilevel"/>
    <w:tmpl w:val="ED602646"/>
    <w:lvl w:ilvl="0" w:tplc="652CB2B0">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733119672">
    <w:abstractNumId w:val="29"/>
  </w:num>
  <w:num w:numId="2" w16cid:durableId="43864603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527212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7259500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91427778">
    <w:abstractNumId w:val="25"/>
  </w:num>
  <w:num w:numId="6" w16cid:durableId="1765035518">
    <w:abstractNumId w:val="16"/>
  </w:num>
  <w:num w:numId="7" w16cid:durableId="605885843">
    <w:abstractNumId w:val="18"/>
  </w:num>
  <w:num w:numId="8" w16cid:durableId="1206210461">
    <w:abstractNumId w:val="2"/>
  </w:num>
  <w:num w:numId="9" w16cid:durableId="106838435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0122535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18070106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5576258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3068561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38525287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2920614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7262509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326674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493716271">
    <w:abstractNumId w:val="0"/>
  </w:num>
  <w:num w:numId="19" w16cid:durableId="633950419">
    <w:abstractNumId w:val="19"/>
  </w:num>
  <w:num w:numId="20" w16cid:durableId="1575700731">
    <w:abstractNumId w:val="15"/>
  </w:num>
  <w:num w:numId="21" w16cid:durableId="103235057">
    <w:abstractNumId w:val="9"/>
  </w:num>
  <w:num w:numId="22" w16cid:durableId="1395737996">
    <w:abstractNumId w:val="6"/>
  </w:num>
  <w:num w:numId="23" w16cid:durableId="1039477612">
    <w:abstractNumId w:val="1"/>
  </w:num>
  <w:num w:numId="24" w16cid:durableId="45136474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55983175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80901344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70355323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4424580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50890919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40456986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61263214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693194507">
    <w:abstractNumId w:val="11"/>
  </w:num>
  <w:num w:numId="33" w16cid:durableId="1585650162">
    <w:abstractNumId w:val="22"/>
  </w:num>
  <w:num w:numId="34" w16cid:durableId="1655138554">
    <w:abstractNumId w:val="4"/>
  </w:num>
  <w:num w:numId="35" w16cid:durableId="273368471">
    <w:abstractNumId w:val="17"/>
  </w:num>
  <w:num w:numId="36" w16cid:durableId="872696233">
    <w:abstractNumId w:val="10"/>
  </w:num>
  <w:num w:numId="37" w16cid:durableId="1526020376">
    <w:abstractNumId w:val="8"/>
  </w:num>
  <w:num w:numId="38" w16cid:durableId="6695273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49075618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98334527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193684287">
    <w:abstractNumId w:val="30"/>
  </w:num>
  <w:num w:numId="42" w16cid:durableId="1561551014">
    <w:abstractNumId w:val="7"/>
  </w:num>
  <w:num w:numId="43" w16cid:durableId="1196693604">
    <w:abstractNumId w:val="28"/>
  </w:num>
  <w:num w:numId="44" w16cid:durableId="1987471117">
    <w:abstractNumId w:val="27"/>
  </w:num>
  <w:num w:numId="45" w16cid:durableId="184056625">
    <w:abstractNumId w:val="21"/>
  </w:num>
  <w:num w:numId="46" w16cid:durableId="741678027">
    <w:abstractNumId w:val="26"/>
  </w:num>
  <w:num w:numId="47" w16cid:durableId="1743286122">
    <w:abstractNumId w:val="5"/>
  </w:num>
  <w:num w:numId="48" w16cid:durableId="173034092">
    <w:abstractNumId w:val="1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2"/>
  <w:bordersDoNotSurroundHeader/>
  <w:bordersDoNotSurroundFooter/>
  <w:proofState w:spelling="clean" w:grammar="clean"/>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708"/>
  <w:autoHyphenation/>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B5D"/>
    <w:rsid w:val="00001BEC"/>
    <w:rsid w:val="0000380C"/>
    <w:rsid w:val="000039DE"/>
    <w:rsid w:val="00003A38"/>
    <w:rsid w:val="000042AF"/>
    <w:rsid w:val="000046D7"/>
    <w:rsid w:val="0000483F"/>
    <w:rsid w:val="000049B2"/>
    <w:rsid w:val="00006E1F"/>
    <w:rsid w:val="00006E5D"/>
    <w:rsid w:val="00007FD4"/>
    <w:rsid w:val="0001182D"/>
    <w:rsid w:val="000118C4"/>
    <w:rsid w:val="00013DC1"/>
    <w:rsid w:val="00015261"/>
    <w:rsid w:val="000154ED"/>
    <w:rsid w:val="00016291"/>
    <w:rsid w:val="00017526"/>
    <w:rsid w:val="0002009A"/>
    <w:rsid w:val="000206F3"/>
    <w:rsid w:val="0002241D"/>
    <w:rsid w:val="00022A05"/>
    <w:rsid w:val="00023B23"/>
    <w:rsid w:val="0002465E"/>
    <w:rsid w:val="000246FF"/>
    <w:rsid w:val="000249CD"/>
    <w:rsid w:val="000252C5"/>
    <w:rsid w:val="00026EBB"/>
    <w:rsid w:val="00027A15"/>
    <w:rsid w:val="00030753"/>
    <w:rsid w:val="00033AC9"/>
    <w:rsid w:val="00034DB8"/>
    <w:rsid w:val="00035CD3"/>
    <w:rsid w:val="000366ED"/>
    <w:rsid w:val="0003680F"/>
    <w:rsid w:val="00036EE0"/>
    <w:rsid w:val="00040952"/>
    <w:rsid w:val="0004190B"/>
    <w:rsid w:val="00041C10"/>
    <w:rsid w:val="000438D3"/>
    <w:rsid w:val="00044169"/>
    <w:rsid w:val="00045230"/>
    <w:rsid w:val="00045317"/>
    <w:rsid w:val="00046159"/>
    <w:rsid w:val="00047650"/>
    <w:rsid w:val="00047C26"/>
    <w:rsid w:val="000529F1"/>
    <w:rsid w:val="000537A6"/>
    <w:rsid w:val="00053E35"/>
    <w:rsid w:val="00054AEF"/>
    <w:rsid w:val="00055342"/>
    <w:rsid w:val="00055367"/>
    <w:rsid w:val="00055577"/>
    <w:rsid w:val="00056CCE"/>
    <w:rsid w:val="00056E1A"/>
    <w:rsid w:val="000575D2"/>
    <w:rsid w:val="000576DB"/>
    <w:rsid w:val="00062136"/>
    <w:rsid w:val="00062979"/>
    <w:rsid w:val="00064AAD"/>
    <w:rsid w:val="00065C4E"/>
    <w:rsid w:val="000665E9"/>
    <w:rsid w:val="000668A3"/>
    <w:rsid w:val="00067D09"/>
    <w:rsid w:val="000715E6"/>
    <w:rsid w:val="00071E11"/>
    <w:rsid w:val="0007326B"/>
    <w:rsid w:val="0007413A"/>
    <w:rsid w:val="000743DA"/>
    <w:rsid w:val="00074632"/>
    <w:rsid w:val="00074CFE"/>
    <w:rsid w:val="00074D5D"/>
    <w:rsid w:val="00074F21"/>
    <w:rsid w:val="00075C09"/>
    <w:rsid w:val="00075C88"/>
    <w:rsid w:val="00075EF0"/>
    <w:rsid w:val="000769BF"/>
    <w:rsid w:val="00080C5D"/>
    <w:rsid w:val="00081189"/>
    <w:rsid w:val="000827B7"/>
    <w:rsid w:val="00083FA2"/>
    <w:rsid w:val="000841CC"/>
    <w:rsid w:val="000853B6"/>
    <w:rsid w:val="000879A6"/>
    <w:rsid w:val="00087AE9"/>
    <w:rsid w:val="00087B17"/>
    <w:rsid w:val="00090208"/>
    <w:rsid w:val="00090522"/>
    <w:rsid w:val="000906F5"/>
    <w:rsid w:val="00090907"/>
    <w:rsid w:val="00091865"/>
    <w:rsid w:val="00092E73"/>
    <w:rsid w:val="00092E98"/>
    <w:rsid w:val="00093CC7"/>
    <w:rsid w:val="00095B23"/>
    <w:rsid w:val="00095E6A"/>
    <w:rsid w:val="000961E0"/>
    <w:rsid w:val="000962BF"/>
    <w:rsid w:val="00097502"/>
    <w:rsid w:val="00097706"/>
    <w:rsid w:val="000A005D"/>
    <w:rsid w:val="000A1DE6"/>
    <w:rsid w:val="000A20B0"/>
    <w:rsid w:val="000A27CD"/>
    <w:rsid w:val="000A3124"/>
    <w:rsid w:val="000A4FA8"/>
    <w:rsid w:val="000A5A36"/>
    <w:rsid w:val="000A613D"/>
    <w:rsid w:val="000A7438"/>
    <w:rsid w:val="000A7C46"/>
    <w:rsid w:val="000B0736"/>
    <w:rsid w:val="000B11E8"/>
    <w:rsid w:val="000B1F3D"/>
    <w:rsid w:val="000B22D0"/>
    <w:rsid w:val="000B38FE"/>
    <w:rsid w:val="000B507A"/>
    <w:rsid w:val="000B5179"/>
    <w:rsid w:val="000B5ABE"/>
    <w:rsid w:val="000B5CB3"/>
    <w:rsid w:val="000B613D"/>
    <w:rsid w:val="000B68DB"/>
    <w:rsid w:val="000C0543"/>
    <w:rsid w:val="000C06A9"/>
    <w:rsid w:val="000C29C7"/>
    <w:rsid w:val="000C327F"/>
    <w:rsid w:val="000C49D0"/>
    <w:rsid w:val="000C537E"/>
    <w:rsid w:val="000C5D41"/>
    <w:rsid w:val="000C64DD"/>
    <w:rsid w:val="000C73A1"/>
    <w:rsid w:val="000C77F4"/>
    <w:rsid w:val="000C79B3"/>
    <w:rsid w:val="000D05C1"/>
    <w:rsid w:val="000D11A7"/>
    <w:rsid w:val="000D1254"/>
    <w:rsid w:val="000D4539"/>
    <w:rsid w:val="000D4D92"/>
    <w:rsid w:val="000D5B21"/>
    <w:rsid w:val="000D6410"/>
    <w:rsid w:val="000D6D17"/>
    <w:rsid w:val="000D783C"/>
    <w:rsid w:val="000E127F"/>
    <w:rsid w:val="000E12D2"/>
    <w:rsid w:val="000E1ECE"/>
    <w:rsid w:val="000E337A"/>
    <w:rsid w:val="000E386B"/>
    <w:rsid w:val="000E3E4D"/>
    <w:rsid w:val="000E6FC8"/>
    <w:rsid w:val="000E7569"/>
    <w:rsid w:val="000F1041"/>
    <w:rsid w:val="000F1248"/>
    <w:rsid w:val="000F17A1"/>
    <w:rsid w:val="000F19E6"/>
    <w:rsid w:val="000F217D"/>
    <w:rsid w:val="000F2605"/>
    <w:rsid w:val="000F26F4"/>
    <w:rsid w:val="000F3271"/>
    <w:rsid w:val="000F554C"/>
    <w:rsid w:val="000F6EE6"/>
    <w:rsid w:val="000F7AF9"/>
    <w:rsid w:val="000F7FD0"/>
    <w:rsid w:val="0010015B"/>
    <w:rsid w:val="00100832"/>
    <w:rsid w:val="00100F54"/>
    <w:rsid w:val="0010140E"/>
    <w:rsid w:val="001023D5"/>
    <w:rsid w:val="00102BCC"/>
    <w:rsid w:val="00103084"/>
    <w:rsid w:val="001041C2"/>
    <w:rsid w:val="00104BB6"/>
    <w:rsid w:val="00106765"/>
    <w:rsid w:val="00111C3B"/>
    <w:rsid w:val="00111EDE"/>
    <w:rsid w:val="00113578"/>
    <w:rsid w:val="00113E24"/>
    <w:rsid w:val="00115498"/>
    <w:rsid w:val="001165E7"/>
    <w:rsid w:val="00117C39"/>
    <w:rsid w:val="00117D5E"/>
    <w:rsid w:val="00117FEC"/>
    <w:rsid w:val="001218FD"/>
    <w:rsid w:val="0012216C"/>
    <w:rsid w:val="00123085"/>
    <w:rsid w:val="00123AF7"/>
    <w:rsid w:val="00123B41"/>
    <w:rsid w:val="001249CB"/>
    <w:rsid w:val="001252E5"/>
    <w:rsid w:val="00125997"/>
    <w:rsid w:val="00125DE9"/>
    <w:rsid w:val="001265BD"/>
    <w:rsid w:val="0012716A"/>
    <w:rsid w:val="00127E49"/>
    <w:rsid w:val="001308D9"/>
    <w:rsid w:val="00131D67"/>
    <w:rsid w:val="00132762"/>
    <w:rsid w:val="00133AC7"/>
    <w:rsid w:val="001344BE"/>
    <w:rsid w:val="00135688"/>
    <w:rsid w:val="00135D3B"/>
    <w:rsid w:val="001363ED"/>
    <w:rsid w:val="001367BE"/>
    <w:rsid w:val="001371BB"/>
    <w:rsid w:val="00137CCB"/>
    <w:rsid w:val="00140C2A"/>
    <w:rsid w:val="001411E9"/>
    <w:rsid w:val="001418E9"/>
    <w:rsid w:val="00141D13"/>
    <w:rsid w:val="00142075"/>
    <w:rsid w:val="00142848"/>
    <w:rsid w:val="0014364D"/>
    <w:rsid w:val="00143A4B"/>
    <w:rsid w:val="00144832"/>
    <w:rsid w:val="00146733"/>
    <w:rsid w:val="00146819"/>
    <w:rsid w:val="001470BB"/>
    <w:rsid w:val="00150BB3"/>
    <w:rsid w:val="00152019"/>
    <w:rsid w:val="00152E04"/>
    <w:rsid w:val="0015406E"/>
    <w:rsid w:val="00155CAD"/>
    <w:rsid w:val="00155FF5"/>
    <w:rsid w:val="001575AD"/>
    <w:rsid w:val="00157E19"/>
    <w:rsid w:val="001602BE"/>
    <w:rsid w:val="00160528"/>
    <w:rsid w:val="00161252"/>
    <w:rsid w:val="001624A0"/>
    <w:rsid w:val="0016272C"/>
    <w:rsid w:val="00162C99"/>
    <w:rsid w:val="001635C8"/>
    <w:rsid w:val="001650BE"/>
    <w:rsid w:val="00165DBB"/>
    <w:rsid w:val="00166E8A"/>
    <w:rsid w:val="0017061B"/>
    <w:rsid w:val="00170A38"/>
    <w:rsid w:val="00171BCF"/>
    <w:rsid w:val="00171D26"/>
    <w:rsid w:val="00172702"/>
    <w:rsid w:val="00174067"/>
    <w:rsid w:val="001742F4"/>
    <w:rsid w:val="0017613D"/>
    <w:rsid w:val="00176538"/>
    <w:rsid w:val="00176F5B"/>
    <w:rsid w:val="001804A0"/>
    <w:rsid w:val="001805DA"/>
    <w:rsid w:val="00180826"/>
    <w:rsid w:val="00182CDB"/>
    <w:rsid w:val="00183D47"/>
    <w:rsid w:val="00184805"/>
    <w:rsid w:val="00185C55"/>
    <w:rsid w:val="00185D1E"/>
    <w:rsid w:val="00190504"/>
    <w:rsid w:val="00190583"/>
    <w:rsid w:val="00190793"/>
    <w:rsid w:val="00192122"/>
    <w:rsid w:val="00194614"/>
    <w:rsid w:val="00194929"/>
    <w:rsid w:val="00194B3A"/>
    <w:rsid w:val="00195D0C"/>
    <w:rsid w:val="00195D77"/>
    <w:rsid w:val="00196341"/>
    <w:rsid w:val="00196920"/>
    <w:rsid w:val="00196A50"/>
    <w:rsid w:val="00197C39"/>
    <w:rsid w:val="001A0173"/>
    <w:rsid w:val="001A1183"/>
    <w:rsid w:val="001A3A27"/>
    <w:rsid w:val="001A3F6C"/>
    <w:rsid w:val="001A465A"/>
    <w:rsid w:val="001A59D7"/>
    <w:rsid w:val="001A7442"/>
    <w:rsid w:val="001B0847"/>
    <w:rsid w:val="001B091B"/>
    <w:rsid w:val="001B33EC"/>
    <w:rsid w:val="001B3432"/>
    <w:rsid w:val="001B497F"/>
    <w:rsid w:val="001B54D0"/>
    <w:rsid w:val="001B6AF7"/>
    <w:rsid w:val="001B6FDC"/>
    <w:rsid w:val="001B726D"/>
    <w:rsid w:val="001B7B15"/>
    <w:rsid w:val="001C1621"/>
    <w:rsid w:val="001C3754"/>
    <w:rsid w:val="001C3E79"/>
    <w:rsid w:val="001C40D4"/>
    <w:rsid w:val="001C440E"/>
    <w:rsid w:val="001C51EB"/>
    <w:rsid w:val="001C580A"/>
    <w:rsid w:val="001C6A0D"/>
    <w:rsid w:val="001C7C89"/>
    <w:rsid w:val="001C7F19"/>
    <w:rsid w:val="001D0977"/>
    <w:rsid w:val="001D13D7"/>
    <w:rsid w:val="001D215B"/>
    <w:rsid w:val="001D233A"/>
    <w:rsid w:val="001D28D7"/>
    <w:rsid w:val="001D313C"/>
    <w:rsid w:val="001D6730"/>
    <w:rsid w:val="001D6A7B"/>
    <w:rsid w:val="001D6BFE"/>
    <w:rsid w:val="001D6C4B"/>
    <w:rsid w:val="001D7081"/>
    <w:rsid w:val="001D785D"/>
    <w:rsid w:val="001D7D17"/>
    <w:rsid w:val="001D7E9D"/>
    <w:rsid w:val="001E1121"/>
    <w:rsid w:val="001E13A3"/>
    <w:rsid w:val="001E2174"/>
    <w:rsid w:val="001E2A37"/>
    <w:rsid w:val="001E3318"/>
    <w:rsid w:val="001E3C9D"/>
    <w:rsid w:val="001E3EBB"/>
    <w:rsid w:val="001E3EC3"/>
    <w:rsid w:val="001E56BD"/>
    <w:rsid w:val="001E5FD5"/>
    <w:rsid w:val="001E62FE"/>
    <w:rsid w:val="001E66AA"/>
    <w:rsid w:val="001E7894"/>
    <w:rsid w:val="001E7F00"/>
    <w:rsid w:val="001E7F81"/>
    <w:rsid w:val="001E7FD9"/>
    <w:rsid w:val="001F10A4"/>
    <w:rsid w:val="001F220A"/>
    <w:rsid w:val="001F3468"/>
    <w:rsid w:val="001F3D27"/>
    <w:rsid w:val="001F5005"/>
    <w:rsid w:val="001F5542"/>
    <w:rsid w:val="001F5D2B"/>
    <w:rsid w:val="0020084E"/>
    <w:rsid w:val="00200FBB"/>
    <w:rsid w:val="00202341"/>
    <w:rsid w:val="00203114"/>
    <w:rsid w:val="00203200"/>
    <w:rsid w:val="00204956"/>
    <w:rsid w:val="0020560E"/>
    <w:rsid w:val="002127B7"/>
    <w:rsid w:val="0021371F"/>
    <w:rsid w:val="00213730"/>
    <w:rsid w:val="00213B99"/>
    <w:rsid w:val="00213FE6"/>
    <w:rsid w:val="002159FF"/>
    <w:rsid w:val="002210EA"/>
    <w:rsid w:val="0022171C"/>
    <w:rsid w:val="00222CBD"/>
    <w:rsid w:val="0022363E"/>
    <w:rsid w:val="00223939"/>
    <w:rsid w:val="00223C73"/>
    <w:rsid w:val="00225473"/>
    <w:rsid w:val="00226071"/>
    <w:rsid w:val="002303AF"/>
    <w:rsid w:val="00230D64"/>
    <w:rsid w:val="002313D8"/>
    <w:rsid w:val="00232553"/>
    <w:rsid w:val="002331BC"/>
    <w:rsid w:val="00233BA7"/>
    <w:rsid w:val="002343D7"/>
    <w:rsid w:val="00234E8E"/>
    <w:rsid w:val="002352F2"/>
    <w:rsid w:val="00240802"/>
    <w:rsid w:val="00241D86"/>
    <w:rsid w:val="00242587"/>
    <w:rsid w:val="00243C27"/>
    <w:rsid w:val="00244627"/>
    <w:rsid w:val="002457B0"/>
    <w:rsid w:val="00245A20"/>
    <w:rsid w:val="00246210"/>
    <w:rsid w:val="00246E62"/>
    <w:rsid w:val="00247155"/>
    <w:rsid w:val="00250D9B"/>
    <w:rsid w:val="0025164F"/>
    <w:rsid w:val="002517D4"/>
    <w:rsid w:val="00251E54"/>
    <w:rsid w:val="0025239C"/>
    <w:rsid w:val="002529DD"/>
    <w:rsid w:val="002531C9"/>
    <w:rsid w:val="002559F2"/>
    <w:rsid w:val="0025603D"/>
    <w:rsid w:val="002568C2"/>
    <w:rsid w:val="002570E5"/>
    <w:rsid w:val="00257BEE"/>
    <w:rsid w:val="002600E1"/>
    <w:rsid w:val="00260BA9"/>
    <w:rsid w:val="00260BFE"/>
    <w:rsid w:val="00261220"/>
    <w:rsid w:val="002614FE"/>
    <w:rsid w:val="00261B31"/>
    <w:rsid w:val="0026227F"/>
    <w:rsid w:val="0026284D"/>
    <w:rsid w:val="00262CDE"/>
    <w:rsid w:val="00262F0F"/>
    <w:rsid w:val="00264369"/>
    <w:rsid w:val="002651CD"/>
    <w:rsid w:val="0026578D"/>
    <w:rsid w:val="00265F1B"/>
    <w:rsid w:val="0026691C"/>
    <w:rsid w:val="002672E5"/>
    <w:rsid w:val="0026762E"/>
    <w:rsid w:val="00267715"/>
    <w:rsid w:val="00267833"/>
    <w:rsid w:val="00271652"/>
    <w:rsid w:val="00271B11"/>
    <w:rsid w:val="00272949"/>
    <w:rsid w:val="00273260"/>
    <w:rsid w:val="002752F9"/>
    <w:rsid w:val="00275480"/>
    <w:rsid w:val="0027625D"/>
    <w:rsid w:val="002763FC"/>
    <w:rsid w:val="002779C3"/>
    <w:rsid w:val="0028098C"/>
    <w:rsid w:val="00280F55"/>
    <w:rsid w:val="00281704"/>
    <w:rsid w:val="0028175A"/>
    <w:rsid w:val="00281AA9"/>
    <w:rsid w:val="00282802"/>
    <w:rsid w:val="00283A4E"/>
    <w:rsid w:val="00283AA6"/>
    <w:rsid w:val="002848F3"/>
    <w:rsid w:val="00284C95"/>
    <w:rsid w:val="002854EA"/>
    <w:rsid w:val="00286A7D"/>
    <w:rsid w:val="00286A87"/>
    <w:rsid w:val="00287A35"/>
    <w:rsid w:val="0029081F"/>
    <w:rsid w:val="0029103C"/>
    <w:rsid w:val="0029256A"/>
    <w:rsid w:val="00293077"/>
    <w:rsid w:val="002933DE"/>
    <w:rsid w:val="00294E43"/>
    <w:rsid w:val="002955E2"/>
    <w:rsid w:val="002972D5"/>
    <w:rsid w:val="002977B6"/>
    <w:rsid w:val="002A031D"/>
    <w:rsid w:val="002A187D"/>
    <w:rsid w:val="002A3130"/>
    <w:rsid w:val="002A376A"/>
    <w:rsid w:val="002A43B5"/>
    <w:rsid w:val="002A4679"/>
    <w:rsid w:val="002A4786"/>
    <w:rsid w:val="002A4861"/>
    <w:rsid w:val="002A5E5B"/>
    <w:rsid w:val="002A6724"/>
    <w:rsid w:val="002A7316"/>
    <w:rsid w:val="002A79D6"/>
    <w:rsid w:val="002B0013"/>
    <w:rsid w:val="002B01B2"/>
    <w:rsid w:val="002B01F4"/>
    <w:rsid w:val="002B218C"/>
    <w:rsid w:val="002B261F"/>
    <w:rsid w:val="002B2A7D"/>
    <w:rsid w:val="002B2AD2"/>
    <w:rsid w:val="002B2D39"/>
    <w:rsid w:val="002B2D6D"/>
    <w:rsid w:val="002B4733"/>
    <w:rsid w:val="002B54CC"/>
    <w:rsid w:val="002B59DE"/>
    <w:rsid w:val="002B7605"/>
    <w:rsid w:val="002B77AF"/>
    <w:rsid w:val="002B7976"/>
    <w:rsid w:val="002B79F8"/>
    <w:rsid w:val="002B7AEF"/>
    <w:rsid w:val="002C195A"/>
    <w:rsid w:val="002C1DAA"/>
    <w:rsid w:val="002C3071"/>
    <w:rsid w:val="002C4E57"/>
    <w:rsid w:val="002C5572"/>
    <w:rsid w:val="002C62D2"/>
    <w:rsid w:val="002C65FA"/>
    <w:rsid w:val="002C7657"/>
    <w:rsid w:val="002D002E"/>
    <w:rsid w:val="002D0B26"/>
    <w:rsid w:val="002D0B75"/>
    <w:rsid w:val="002D2543"/>
    <w:rsid w:val="002D3654"/>
    <w:rsid w:val="002D40F2"/>
    <w:rsid w:val="002D446A"/>
    <w:rsid w:val="002D4ABC"/>
    <w:rsid w:val="002D62E8"/>
    <w:rsid w:val="002D6476"/>
    <w:rsid w:val="002D69EE"/>
    <w:rsid w:val="002D6D16"/>
    <w:rsid w:val="002D71A3"/>
    <w:rsid w:val="002E005E"/>
    <w:rsid w:val="002E02F3"/>
    <w:rsid w:val="002E0FB9"/>
    <w:rsid w:val="002E1286"/>
    <w:rsid w:val="002E18C9"/>
    <w:rsid w:val="002E193D"/>
    <w:rsid w:val="002E2058"/>
    <w:rsid w:val="002E2559"/>
    <w:rsid w:val="002E4713"/>
    <w:rsid w:val="002E49B4"/>
    <w:rsid w:val="002E4A5C"/>
    <w:rsid w:val="002E5AB6"/>
    <w:rsid w:val="002E6042"/>
    <w:rsid w:val="002F32F2"/>
    <w:rsid w:val="002F3A82"/>
    <w:rsid w:val="002F4486"/>
    <w:rsid w:val="002F6052"/>
    <w:rsid w:val="002F6845"/>
    <w:rsid w:val="002F75EB"/>
    <w:rsid w:val="002F7BD7"/>
    <w:rsid w:val="003008B8"/>
    <w:rsid w:val="00302AD3"/>
    <w:rsid w:val="00302FC6"/>
    <w:rsid w:val="003032AF"/>
    <w:rsid w:val="00304526"/>
    <w:rsid w:val="00304A0B"/>
    <w:rsid w:val="003056E2"/>
    <w:rsid w:val="00305E25"/>
    <w:rsid w:val="00306F3B"/>
    <w:rsid w:val="00307136"/>
    <w:rsid w:val="003076B9"/>
    <w:rsid w:val="00310B67"/>
    <w:rsid w:val="00310EFF"/>
    <w:rsid w:val="00311781"/>
    <w:rsid w:val="0031178B"/>
    <w:rsid w:val="00312979"/>
    <w:rsid w:val="00312E80"/>
    <w:rsid w:val="00313043"/>
    <w:rsid w:val="0031403B"/>
    <w:rsid w:val="00314D1A"/>
    <w:rsid w:val="00314EF9"/>
    <w:rsid w:val="00315C1C"/>
    <w:rsid w:val="00315DAC"/>
    <w:rsid w:val="00316639"/>
    <w:rsid w:val="00317263"/>
    <w:rsid w:val="0031750A"/>
    <w:rsid w:val="0031771F"/>
    <w:rsid w:val="00317A4F"/>
    <w:rsid w:val="00322610"/>
    <w:rsid w:val="003227EA"/>
    <w:rsid w:val="003229A6"/>
    <w:rsid w:val="003241AA"/>
    <w:rsid w:val="00324743"/>
    <w:rsid w:val="003250F9"/>
    <w:rsid w:val="003264DD"/>
    <w:rsid w:val="00326EB2"/>
    <w:rsid w:val="00327080"/>
    <w:rsid w:val="0032727F"/>
    <w:rsid w:val="003278A7"/>
    <w:rsid w:val="00327A32"/>
    <w:rsid w:val="00330161"/>
    <w:rsid w:val="0033078C"/>
    <w:rsid w:val="003324F5"/>
    <w:rsid w:val="00332715"/>
    <w:rsid w:val="00332850"/>
    <w:rsid w:val="00332AB9"/>
    <w:rsid w:val="00333256"/>
    <w:rsid w:val="0033413C"/>
    <w:rsid w:val="00334834"/>
    <w:rsid w:val="0033532E"/>
    <w:rsid w:val="00335760"/>
    <w:rsid w:val="0034061D"/>
    <w:rsid w:val="00340DA7"/>
    <w:rsid w:val="00341076"/>
    <w:rsid w:val="00343627"/>
    <w:rsid w:val="003451A9"/>
    <w:rsid w:val="00346ADB"/>
    <w:rsid w:val="00346FFA"/>
    <w:rsid w:val="00351A2C"/>
    <w:rsid w:val="00353B22"/>
    <w:rsid w:val="003543A1"/>
    <w:rsid w:val="0035460F"/>
    <w:rsid w:val="0035607A"/>
    <w:rsid w:val="00356084"/>
    <w:rsid w:val="00356617"/>
    <w:rsid w:val="00357A18"/>
    <w:rsid w:val="00357BE9"/>
    <w:rsid w:val="003600AC"/>
    <w:rsid w:val="00361294"/>
    <w:rsid w:val="00361749"/>
    <w:rsid w:val="00362259"/>
    <w:rsid w:val="003623BA"/>
    <w:rsid w:val="00363C53"/>
    <w:rsid w:val="0036462B"/>
    <w:rsid w:val="00364E93"/>
    <w:rsid w:val="003715FE"/>
    <w:rsid w:val="00373285"/>
    <w:rsid w:val="00375434"/>
    <w:rsid w:val="00375A32"/>
    <w:rsid w:val="00375EDA"/>
    <w:rsid w:val="00376995"/>
    <w:rsid w:val="00376AD1"/>
    <w:rsid w:val="003773FC"/>
    <w:rsid w:val="0037741E"/>
    <w:rsid w:val="003800C6"/>
    <w:rsid w:val="00381AD0"/>
    <w:rsid w:val="00381D8D"/>
    <w:rsid w:val="00381D93"/>
    <w:rsid w:val="00381F40"/>
    <w:rsid w:val="00383747"/>
    <w:rsid w:val="0038375C"/>
    <w:rsid w:val="003845ED"/>
    <w:rsid w:val="00385729"/>
    <w:rsid w:val="00385A9E"/>
    <w:rsid w:val="003867BD"/>
    <w:rsid w:val="00386846"/>
    <w:rsid w:val="00387779"/>
    <w:rsid w:val="00390486"/>
    <w:rsid w:val="00390AEE"/>
    <w:rsid w:val="003915DF"/>
    <w:rsid w:val="00391E0F"/>
    <w:rsid w:val="003932F4"/>
    <w:rsid w:val="003941E5"/>
    <w:rsid w:val="003948E1"/>
    <w:rsid w:val="003949B1"/>
    <w:rsid w:val="00395227"/>
    <w:rsid w:val="00395FBB"/>
    <w:rsid w:val="0039642B"/>
    <w:rsid w:val="003966CB"/>
    <w:rsid w:val="00397594"/>
    <w:rsid w:val="00397924"/>
    <w:rsid w:val="003A0110"/>
    <w:rsid w:val="003A083A"/>
    <w:rsid w:val="003A139B"/>
    <w:rsid w:val="003A2026"/>
    <w:rsid w:val="003A2D24"/>
    <w:rsid w:val="003A425B"/>
    <w:rsid w:val="003A5A8B"/>
    <w:rsid w:val="003A5D70"/>
    <w:rsid w:val="003A6BD2"/>
    <w:rsid w:val="003A7710"/>
    <w:rsid w:val="003B0178"/>
    <w:rsid w:val="003B0E4E"/>
    <w:rsid w:val="003B0FAB"/>
    <w:rsid w:val="003B3470"/>
    <w:rsid w:val="003B35C8"/>
    <w:rsid w:val="003B4412"/>
    <w:rsid w:val="003B4772"/>
    <w:rsid w:val="003B4E14"/>
    <w:rsid w:val="003B54C5"/>
    <w:rsid w:val="003B6013"/>
    <w:rsid w:val="003B65BE"/>
    <w:rsid w:val="003B671A"/>
    <w:rsid w:val="003B719E"/>
    <w:rsid w:val="003C02CA"/>
    <w:rsid w:val="003C5FA7"/>
    <w:rsid w:val="003C6506"/>
    <w:rsid w:val="003C6E6E"/>
    <w:rsid w:val="003D0DE9"/>
    <w:rsid w:val="003D1F18"/>
    <w:rsid w:val="003D2013"/>
    <w:rsid w:val="003D21D8"/>
    <w:rsid w:val="003D35A8"/>
    <w:rsid w:val="003D3C31"/>
    <w:rsid w:val="003D40E1"/>
    <w:rsid w:val="003D5E49"/>
    <w:rsid w:val="003D6216"/>
    <w:rsid w:val="003D62FC"/>
    <w:rsid w:val="003D7A6F"/>
    <w:rsid w:val="003E04E6"/>
    <w:rsid w:val="003E1B3A"/>
    <w:rsid w:val="003E1C2D"/>
    <w:rsid w:val="003E24AC"/>
    <w:rsid w:val="003E2F7C"/>
    <w:rsid w:val="003E30F2"/>
    <w:rsid w:val="003E50D2"/>
    <w:rsid w:val="003E51CD"/>
    <w:rsid w:val="003E5ECD"/>
    <w:rsid w:val="003E6F65"/>
    <w:rsid w:val="003E7E2E"/>
    <w:rsid w:val="003E7ECC"/>
    <w:rsid w:val="003F04DB"/>
    <w:rsid w:val="003F0B7B"/>
    <w:rsid w:val="003F13AB"/>
    <w:rsid w:val="003F2095"/>
    <w:rsid w:val="003F269E"/>
    <w:rsid w:val="003F39FB"/>
    <w:rsid w:val="003F42C7"/>
    <w:rsid w:val="003F46E6"/>
    <w:rsid w:val="003F6437"/>
    <w:rsid w:val="003F768C"/>
    <w:rsid w:val="003F7DD1"/>
    <w:rsid w:val="00400335"/>
    <w:rsid w:val="00400DEB"/>
    <w:rsid w:val="004019B4"/>
    <w:rsid w:val="0040275F"/>
    <w:rsid w:val="004031B7"/>
    <w:rsid w:val="00403B90"/>
    <w:rsid w:val="004046D2"/>
    <w:rsid w:val="004047EF"/>
    <w:rsid w:val="00404B5D"/>
    <w:rsid w:val="004053A9"/>
    <w:rsid w:val="00406E4E"/>
    <w:rsid w:val="00414E91"/>
    <w:rsid w:val="00414E98"/>
    <w:rsid w:val="004158EA"/>
    <w:rsid w:val="00415EE2"/>
    <w:rsid w:val="00416058"/>
    <w:rsid w:val="00417358"/>
    <w:rsid w:val="00417903"/>
    <w:rsid w:val="004203E0"/>
    <w:rsid w:val="00421D05"/>
    <w:rsid w:val="00421D43"/>
    <w:rsid w:val="004229D3"/>
    <w:rsid w:val="0042670D"/>
    <w:rsid w:val="004270B4"/>
    <w:rsid w:val="0042741B"/>
    <w:rsid w:val="004275E2"/>
    <w:rsid w:val="004276ED"/>
    <w:rsid w:val="0042774F"/>
    <w:rsid w:val="00430FAF"/>
    <w:rsid w:val="00433279"/>
    <w:rsid w:val="0043357E"/>
    <w:rsid w:val="0043366C"/>
    <w:rsid w:val="00433F7A"/>
    <w:rsid w:val="004351C3"/>
    <w:rsid w:val="00435A88"/>
    <w:rsid w:val="00435C41"/>
    <w:rsid w:val="00436C80"/>
    <w:rsid w:val="004373F8"/>
    <w:rsid w:val="004425E3"/>
    <w:rsid w:val="00445057"/>
    <w:rsid w:val="0044508F"/>
    <w:rsid w:val="00446B54"/>
    <w:rsid w:val="00450F82"/>
    <w:rsid w:val="00451168"/>
    <w:rsid w:val="0045198E"/>
    <w:rsid w:val="00451FAD"/>
    <w:rsid w:val="00452439"/>
    <w:rsid w:val="0045331E"/>
    <w:rsid w:val="0045379B"/>
    <w:rsid w:val="004538F7"/>
    <w:rsid w:val="00454514"/>
    <w:rsid w:val="00454604"/>
    <w:rsid w:val="00455504"/>
    <w:rsid w:val="00455630"/>
    <w:rsid w:val="00456113"/>
    <w:rsid w:val="004561D2"/>
    <w:rsid w:val="004565E2"/>
    <w:rsid w:val="004576A8"/>
    <w:rsid w:val="004629BE"/>
    <w:rsid w:val="00462A7F"/>
    <w:rsid w:val="004630DE"/>
    <w:rsid w:val="00463650"/>
    <w:rsid w:val="00463C14"/>
    <w:rsid w:val="00465AC6"/>
    <w:rsid w:val="0046662A"/>
    <w:rsid w:val="00466633"/>
    <w:rsid w:val="00466C69"/>
    <w:rsid w:val="00467FC1"/>
    <w:rsid w:val="004700A7"/>
    <w:rsid w:val="00470148"/>
    <w:rsid w:val="00470D2B"/>
    <w:rsid w:val="00471EAE"/>
    <w:rsid w:val="004720EE"/>
    <w:rsid w:val="00472AF6"/>
    <w:rsid w:val="004733BC"/>
    <w:rsid w:val="00476493"/>
    <w:rsid w:val="00476806"/>
    <w:rsid w:val="00480D84"/>
    <w:rsid w:val="00481972"/>
    <w:rsid w:val="0048550C"/>
    <w:rsid w:val="00485616"/>
    <w:rsid w:val="00485BFB"/>
    <w:rsid w:val="00485D6B"/>
    <w:rsid w:val="00486127"/>
    <w:rsid w:val="00486CC3"/>
    <w:rsid w:val="00487417"/>
    <w:rsid w:val="00487677"/>
    <w:rsid w:val="00487A78"/>
    <w:rsid w:val="004906C6"/>
    <w:rsid w:val="004910FA"/>
    <w:rsid w:val="00491867"/>
    <w:rsid w:val="00491C7C"/>
    <w:rsid w:val="00492461"/>
    <w:rsid w:val="0049365C"/>
    <w:rsid w:val="004936F6"/>
    <w:rsid w:val="00494E5B"/>
    <w:rsid w:val="00496BA2"/>
    <w:rsid w:val="0049719A"/>
    <w:rsid w:val="00497358"/>
    <w:rsid w:val="00497A02"/>
    <w:rsid w:val="004A0870"/>
    <w:rsid w:val="004A0B92"/>
    <w:rsid w:val="004A0FF3"/>
    <w:rsid w:val="004A13F5"/>
    <w:rsid w:val="004A1A31"/>
    <w:rsid w:val="004A208F"/>
    <w:rsid w:val="004A23D5"/>
    <w:rsid w:val="004A48BD"/>
    <w:rsid w:val="004A4BCA"/>
    <w:rsid w:val="004A4E1E"/>
    <w:rsid w:val="004A5B8B"/>
    <w:rsid w:val="004A6E4D"/>
    <w:rsid w:val="004A7A69"/>
    <w:rsid w:val="004B0AA0"/>
    <w:rsid w:val="004B1104"/>
    <w:rsid w:val="004B180E"/>
    <w:rsid w:val="004B28A5"/>
    <w:rsid w:val="004B3086"/>
    <w:rsid w:val="004B3162"/>
    <w:rsid w:val="004B440E"/>
    <w:rsid w:val="004B499C"/>
    <w:rsid w:val="004B51AB"/>
    <w:rsid w:val="004B5F3E"/>
    <w:rsid w:val="004B721C"/>
    <w:rsid w:val="004B7326"/>
    <w:rsid w:val="004C03E6"/>
    <w:rsid w:val="004C04D7"/>
    <w:rsid w:val="004C173F"/>
    <w:rsid w:val="004C19DA"/>
    <w:rsid w:val="004C1A08"/>
    <w:rsid w:val="004C4AC6"/>
    <w:rsid w:val="004C55B9"/>
    <w:rsid w:val="004C5801"/>
    <w:rsid w:val="004C5DAC"/>
    <w:rsid w:val="004C7A45"/>
    <w:rsid w:val="004D1D99"/>
    <w:rsid w:val="004D3C07"/>
    <w:rsid w:val="004D3E9C"/>
    <w:rsid w:val="004D5953"/>
    <w:rsid w:val="004D6E28"/>
    <w:rsid w:val="004E0E2B"/>
    <w:rsid w:val="004E1103"/>
    <w:rsid w:val="004E15E3"/>
    <w:rsid w:val="004E1C0C"/>
    <w:rsid w:val="004E1C52"/>
    <w:rsid w:val="004E22BF"/>
    <w:rsid w:val="004E32A4"/>
    <w:rsid w:val="004E4124"/>
    <w:rsid w:val="004E4CD2"/>
    <w:rsid w:val="004E6882"/>
    <w:rsid w:val="004E6C0A"/>
    <w:rsid w:val="004E6D2E"/>
    <w:rsid w:val="004E7148"/>
    <w:rsid w:val="004E78B1"/>
    <w:rsid w:val="004F04D1"/>
    <w:rsid w:val="004F1047"/>
    <w:rsid w:val="004F1DF7"/>
    <w:rsid w:val="004F3E5A"/>
    <w:rsid w:val="004F4AD3"/>
    <w:rsid w:val="004F4C47"/>
    <w:rsid w:val="004F5630"/>
    <w:rsid w:val="004F5C6C"/>
    <w:rsid w:val="004F61E1"/>
    <w:rsid w:val="004F65BE"/>
    <w:rsid w:val="004F6681"/>
    <w:rsid w:val="004F79FB"/>
    <w:rsid w:val="004F7AF8"/>
    <w:rsid w:val="004F7E66"/>
    <w:rsid w:val="005020FC"/>
    <w:rsid w:val="00504074"/>
    <w:rsid w:val="0050433F"/>
    <w:rsid w:val="0050739E"/>
    <w:rsid w:val="00510A0C"/>
    <w:rsid w:val="005119FB"/>
    <w:rsid w:val="00521523"/>
    <w:rsid w:val="0052164F"/>
    <w:rsid w:val="00522122"/>
    <w:rsid w:val="0052223E"/>
    <w:rsid w:val="00522916"/>
    <w:rsid w:val="00522CC1"/>
    <w:rsid w:val="00524069"/>
    <w:rsid w:val="005240E7"/>
    <w:rsid w:val="0052422F"/>
    <w:rsid w:val="00525223"/>
    <w:rsid w:val="00527F1C"/>
    <w:rsid w:val="00530A06"/>
    <w:rsid w:val="00530BA9"/>
    <w:rsid w:val="0053168A"/>
    <w:rsid w:val="00533DE2"/>
    <w:rsid w:val="005340FD"/>
    <w:rsid w:val="00535803"/>
    <w:rsid w:val="00540386"/>
    <w:rsid w:val="00540962"/>
    <w:rsid w:val="00541E4F"/>
    <w:rsid w:val="00544E92"/>
    <w:rsid w:val="00546283"/>
    <w:rsid w:val="005465B6"/>
    <w:rsid w:val="0054775E"/>
    <w:rsid w:val="0055176C"/>
    <w:rsid w:val="00551AFE"/>
    <w:rsid w:val="00561568"/>
    <w:rsid w:val="0056165D"/>
    <w:rsid w:val="0056226D"/>
    <w:rsid w:val="00564894"/>
    <w:rsid w:val="00564B55"/>
    <w:rsid w:val="00564C03"/>
    <w:rsid w:val="00565F78"/>
    <w:rsid w:val="00566ADA"/>
    <w:rsid w:val="005675B7"/>
    <w:rsid w:val="005714A8"/>
    <w:rsid w:val="005719BF"/>
    <w:rsid w:val="00571D3B"/>
    <w:rsid w:val="00573ABC"/>
    <w:rsid w:val="00573E2E"/>
    <w:rsid w:val="00573EC9"/>
    <w:rsid w:val="005743C4"/>
    <w:rsid w:val="00574A3C"/>
    <w:rsid w:val="0057524D"/>
    <w:rsid w:val="00576313"/>
    <w:rsid w:val="005811F9"/>
    <w:rsid w:val="0058180E"/>
    <w:rsid w:val="00585926"/>
    <w:rsid w:val="005859FD"/>
    <w:rsid w:val="00587EB4"/>
    <w:rsid w:val="00590838"/>
    <w:rsid w:val="00591592"/>
    <w:rsid w:val="0059184A"/>
    <w:rsid w:val="0059456C"/>
    <w:rsid w:val="00594862"/>
    <w:rsid w:val="00597599"/>
    <w:rsid w:val="005978BD"/>
    <w:rsid w:val="00597D46"/>
    <w:rsid w:val="00597EC2"/>
    <w:rsid w:val="005A19AC"/>
    <w:rsid w:val="005A1A2D"/>
    <w:rsid w:val="005A3B37"/>
    <w:rsid w:val="005A4F30"/>
    <w:rsid w:val="005A4F96"/>
    <w:rsid w:val="005A6330"/>
    <w:rsid w:val="005A6802"/>
    <w:rsid w:val="005A6E50"/>
    <w:rsid w:val="005B1458"/>
    <w:rsid w:val="005B1897"/>
    <w:rsid w:val="005B3003"/>
    <w:rsid w:val="005B33BC"/>
    <w:rsid w:val="005B35AB"/>
    <w:rsid w:val="005B4696"/>
    <w:rsid w:val="005B49E2"/>
    <w:rsid w:val="005B4D63"/>
    <w:rsid w:val="005B6054"/>
    <w:rsid w:val="005B65E5"/>
    <w:rsid w:val="005B6CAC"/>
    <w:rsid w:val="005B7768"/>
    <w:rsid w:val="005B7BA5"/>
    <w:rsid w:val="005B7D1A"/>
    <w:rsid w:val="005B7DD7"/>
    <w:rsid w:val="005C0372"/>
    <w:rsid w:val="005C2414"/>
    <w:rsid w:val="005C2C75"/>
    <w:rsid w:val="005C3ED9"/>
    <w:rsid w:val="005C4004"/>
    <w:rsid w:val="005C4151"/>
    <w:rsid w:val="005C696A"/>
    <w:rsid w:val="005C7397"/>
    <w:rsid w:val="005D0D6A"/>
    <w:rsid w:val="005D1A66"/>
    <w:rsid w:val="005D2911"/>
    <w:rsid w:val="005D44B1"/>
    <w:rsid w:val="005D4520"/>
    <w:rsid w:val="005D4E03"/>
    <w:rsid w:val="005D53C4"/>
    <w:rsid w:val="005D6042"/>
    <w:rsid w:val="005D756A"/>
    <w:rsid w:val="005D7E3D"/>
    <w:rsid w:val="005D7FFC"/>
    <w:rsid w:val="005E0016"/>
    <w:rsid w:val="005E0D18"/>
    <w:rsid w:val="005E2324"/>
    <w:rsid w:val="005E3070"/>
    <w:rsid w:val="005E343E"/>
    <w:rsid w:val="005E4620"/>
    <w:rsid w:val="005E60F7"/>
    <w:rsid w:val="005E711C"/>
    <w:rsid w:val="005F0209"/>
    <w:rsid w:val="005F10F0"/>
    <w:rsid w:val="005F37DC"/>
    <w:rsid w:val="005F3D4B"/>
    <w:rsid w:val="005F3D8E"/>
    <w:rsid w:val="005F4189"/>
    <w:rsid w:val="005F467B"/>
    <w:rsid w:val="005F4F78"/>
    <w:rsid w:val="005F5264"/>
    <w:rsid w:val="005F6ABE"/>
    <w:rsid w:val="005F719E"/>
    <w:rsid w:val="005F776C"/>
    <w:rsid w:val="00600549"/>
    <w:rsid w:val="006006F5"/>
    <w:rsid w:val="00603D5E"/>
    <w:rsid w:val="0060583C"/>
    <w:rsid w:val="00605E65"/>
    <w:rsid w:val="0060638B"/>
    <w:rsid w:val="00607D08"/>
    <w:rsid w:val="00610E18"/>
    <w:rsid w:val="006118D9"/>
    <w:rsid w:val="006123C4"/>
    <w:rsid w:val="0061343C"/>
    <w:rsid w:val="006139FE"/>
    <w:rsid w:val="00613E54"/>
    <w:rsid w:val="0061489B"/>
    <w:rsid w:val="00614DA8"/>
    <w:rsid w:val="00615AA3"/>
    <w:rsid w:val="00616F56"/>
    <w:rsid w:val="006207E8"/>
    <w:rsid w:val="00621BB2"/>
    <w:rsid w:val="00622029"/>
    <w:rsid w:val="0062423B"/>
    <w:rsid w:val="00624501"/>
    <w:rsid w:val="006258AF"/>
    <w:rsid w:val="006259CA"/>
    <w:rsid w:val="00626060"/>
    <w:rsid w:val="006260F0"/>
    <w:rsid w:val="00627E88"/>
    <w:rsid w:val="00630E04"/>
    <w:rsid w:val="00631774"/>
    <w:rsid w:val="00633939"/>
    <w:rsid w:val="00634D4E"/>
    <w:rsid w:val="006368A0"/>
    <w:rsid w:val="00636A5B"/>
    <w:rsid w:val="00636D1B"/>
    <w:rsid w:val="006372D6"/>
    <w:rsid w:val="00637F1F"/>
    <w:rsid w:val="00640295"/>
    <w:rsid w:val="006408D6"/>
    <w:rsid w:val="00641965"/>
    <w:rsid w:val="00641D22"/>
    <w:rsid w:val="00642EC5"/>
    <w:rsid w:val="00644C0B"/>
    <w:rsid w:val="00644E7A"/>
    <w:rsid w:val="00645A10"/>
    <w:rsid w:val="0064673C"/>
    <w:rsid w:val="006469EC"/>
    <w:rsid w:val="0064711B"/>
    <w:rsid w:val="0064717D"/>
    <w:rsid w:val="0065114B"/>
    <w:rsid w:val="006519B1"/>
    <w:rsid w:val="006520BB"/>
    <w:rsid w:val="00654716"/>
    <w:rsid w:val="0065580B"/>
    <w:rsid w:val="0065594E"/>
    <w:rsid w:val="00655E0D"/>
    <w:rsid w:val="006568C7"/>
    <w:rsid w:val="00657E48"/>
    <w:rsid w:val="006613A8"/>
    <w:rsid w:val="006649C5"/>
    <w:rsid w:val="00665550"/>
    <w:rsid w:val="006671EB"/>
    <w:rsid w:val="00670095"/>
    <w:rsid w:val="006704DB"/>
    <w:rsid w:val="00673A91"/>
    <w:rsid w:val="006743F2"/>
    <w:rsid w:val="00677107"/>
    <w:rsid w:val="00677BF0"/>
    <w:rsid w:val="0068058D"/>
    <w:rsid w:val="006807B0"/>
    <w:rsid w:val="006811B9"/>
    <w:rsid w:val="006811DC"/>
    <w:rsid w:val="00681246"/>
    <w:rsid w:val="006814A1"/>
    <w:rsid w:val="00682131"/>
    <w:rsid w:val="00682B66"/>
    <w:rsid w:val="0068306F"/>
    <w:rsid w:val="0068497F"/>
    <w:rsid w:val="00684EE3"/>
    <w:rsid w:val="00687ABC"/>
    <w:rsid w:val="006906D3"/>
    <w:rsid w:val="00691353"/>
    <w:rsid w:val="006935A0"/>
    <w:rsid w:val="006939F1"/>
    <w:rsid w:val="00693B20"/>
    <w:rsid w:val="00694C5C"/>
    <w:rsid w:val="00695B72"/>
    <w:rsid w:val="006969EE"/>
    <w:rsid w:val="00696D9B"/>
    <w:rsid w:val="0069711E"/>
    <w:rsid w:val="0069746A"/>
    <w:rsid w:val="006977F4"/>
    <w:rsid w:val="006A0433"/>
    <w:rsid w:val="006A09BB"/>
    <w:rsid w:val="006A0A63"/>
    <w:rsid w:val="006A0DD7"/>
    <w:rsid w:val="006A181B"/>
    <w:rsid w:val="006A1C6A"/>
    <w:rsid w:val="006A2A64"/>
    <w:rsid w:val="006A50BF"/>
    <w:rsid w:val="006A5334"/>
    <w:rsid w:val="006A5A19"/>
    <w:rsid w:val="006A696E"/>
    <w:rsid w:val="006A73E6"/>
    <w:rsid w:val="006A77BB"/>
    <w:rsid w:val="006A77E3"/>
    <w:rsid w:val="006A78B5"/>
    <w:rsid w:val="006A7FD1"/>
    <w:rsid w:val="006B0A86"/>
    <w:rsid w:val="006B0BA0"/>
    <w:rsid w:val="006B21A2"/>
    <w:rsid w:val="006B23C1"/>
    <w:rsid w:val="006B2A27"/>
    <w:rsid w:val="006B336C"/>
    <w:rsid w:val="006B34CC"/>
    <w:rsid w:val="006B3690"/>
    <w:rsid w:val="006B5A06"/>
    <w:rsid w:val="006B696B"/>
    <w:rsid w:val="006B6A93"/>
    <w:rsid w:val="006B79EF"/>
    <w:rsid w:val="006B7A67"/>
    <w:rsid w:val="006B7B37"/>
    <w:rsid w:val="006C11EB"/>
    <w:rsid w:val="006C1A3F"/>
    <w:rsid w:val="006C251C"/>
    <w:rsid w:val="006C2D96"/>
    <w:rsid w:val="006C4C25"/>
    <w:rsid w:val="006C516B"/>
    <w:rsid w:val="006C68E4"/>
    <w:rsid w:val="006C7074"/>
    <w:rsid w:val="006C7215"/>
    <w:rsid w:val="006C7850"/>
    <w:rsid w:val="006D0F97"/>
    <w:rsid w:val="006D1D8E"/>
    <w:rsid w:val="006D21A5"/>
    <w:rsid w:val="006D32D3"/>
    <w:rsid w:val="006D4043"/>
    <w:rsid w:val="006D47DB"/>
    <w:rsid w:val="006D61B7"/>
    <w:rsid w:val="006D647C"/>
    <w:rsid w:val="006D64A6"/>
    <w:rsid w:val="006D6936"/>
    <w:rsid w:val="006D7EBE"/>
    <w:rsid w:val="006E1A80"/>
    <w:rsid w:val="006E1CC7"/>
    <w:rsid w:val="006E3A91"/>
    <w:rsid w:val="006E447F"/>
    <w:rsid w:val="006E592F"/>
    <w:rsid w:val="006E606C"/>
    <w:rsid w:val="006E713A"/>
    <w:rsid w:val="006E74FB"/>
    <w:rsid w:val="006E7B24"/>
    <w:rsid w:val="006E7D1E"/>
    <w:rsid w:val="006F0B8B"/>
    <w:rsid w:val="006F10B9"/>
    <w:rsid w:val="006F1D9B"/>
    <w:rsid w:val="006F2024"/>
    <w:rsid w:val="006F27E6"/>
    <w:rsid w:val="006F2A4C"/>
    <w:rsid w:val="006F40F6"/>
    <w:rsid w:val="006F6663"/>
    <w:rsid w:val="006F69A0"/>
    <w:rsid w:val="006F7D39"/>
    <w:rsid w:val="00700333"/>
    <w:rsid w:val="00700A94"/>
    <w:rsid w:val="00701866"/>
    <w:rsid w:val="00702CC7"/>
    <w:rsid w:val="00703760"/>
    <w:rsid w:val="0070595F"/>
    <w:rsid w:val="00705DCF"/>
    <w:rsid w:val="00706506"/>
    <w:rsid w:val="00706EE8"/>
    <w:rsid w:val="00710825"/>
    <w:rsid w:val="00711895"/>
    <w:rsid w:val="00712183"/>
    <w:rsid w:val="007146B2"/>
    <w:rsid w:val="00714745"/>
    <w:rsid w:val="00714799"/>
    <w:rsid w:val="00715462"/>
    <w:rsid w:val="00716D8A"/>
    <w:rsid w:val="0071771B"/>
    <w:rsid w:val="00717C68"/>
    <w:rsid w:val="00721692"/>
    <w:rsid w:val="00721822"/>
    <w:rsid w:val="00721B0A"/>
    <w:rsid w:val="00721BB8"/>
    <w:rsid w:val="00722ED1"/>
    <w:rsid w:val="00723593"/>
    <w:rsid w:val="007247B0"/>
    <w:rsid w:val="00726408"/>
    <w:rsid w:val="00726A51"/>
    <w:rsid w:val="00726AF4"/>
    <w:rsid w:val="00727345"/>
    <w:rsid w:val="007301B1"/>
    <w:rsid w:val="00730D49"/>
    <w:rsid w:val="0073108A"/>
    <w:rsid w:val="00732B4B"/>
    <w:rsid w:val="007330B4"/>
    <w:rsid w:val="0073353C"/>
    <w:rsid w:val="00733865"/>
    <w:rsid w:val="0073697F"/>
    <w:rsid w:val="00736A0E"/>
    <w:rsid w:val="00736C2E"/>
    <w:rsid w:val="00737FDA"/>
    <w:rsid w:val="007402AC"/>
    <w:rsid w:val="0074045D"/>
    <w:rsid w:val="00740564"/>
    <w:rsid w:val="0074064F"/>
    <w:rsid w:val="00741519"/>
    <w:rsid w:val="007427AA"/>
    <w:rsid w:val="007427CA"/>
    <w:rsid w:val="00743E9D"/>
    <w:rsid w:val="00743F1A"/>
    <w:rsid w:val="00744908"/>
    <w:rsid w:val="00744C25"/>
    <w:rsid w:val="0075092C"/>
    <w:rsid w:val="007525DE"/>
    <w:rsid w:val="00754D7E"/>
    <w:rsid w:val="00755057"/>
    <w:rsid w:val="007557E4"/>
    <w:rsid w:val="00755BE4"/>
    <w:rsid w:val="00757D8D"/>
    <w:rsid w:val="0076053F"/>
    <w:rsid w:val="00760DC8"/>
    <w:rsid w:val="0076207F"/>
    <w:rsid w:val="0076316F"/>
    <w:rsid w:val="00763182"/>
    <w:rsid w:val="00763BC1"/>
    <w:rsid w:val="00763C70"/>
    <w:rsid w:val="00763F4E"/>
    <w:rsid w:val="00764390"/>
    <w:rsid w:val="007658B7"/>
    <w:rsid w:val="00767567"/>
    <w:rsid w:val="00770526"/>
    <w:rsid w:val="00770AAE"/>
    <w:rsid w:val="00770E48"/>
    <w:rsid w:val="007728B3"/>
    <w:rsid w:val="00772A08"/>
    <w:rsid w:val="00773AEC"/>
    <w:rsid w:val="00774D31"/>
    <w:rsid w:val="00774E4D"/>
    <w:rsid w:val="00775BCF"/>
    <w:rsid w:val="00780950"/>
    <w:rsid w:val="00781472"/>
    <w:rsid w:val="00781CDC"/>
    <w:rsid w:val="007834C6"/>
    <w:rsid w:val="007849EE"/>
    <w:rsid w:val="007855D4"/>
    <w:rsid w:val="00786732"/>
    <w:rsid w:val="0078756C"/>
    <w:rsid w:val="00787D18"/>
    <w:rsid w:val="00791B6C"/>
    <w:rsid w:val="00792908"/>
    <w:rsid w:val="007936F3"/>
    <w:rsid w:val="00793C8C"/>
    <w:rsid w:val="00793F99"/>
    <w:rsid w:val="0079611C"/>
    <w:rsid w:val="007961BD"/>
    <w:rsid w:val="00796260"/>
    <w:rsid w:val="00796A25"/>
    <w:rsid w:val="0079718C"/>
    <w:rsid w:val="007A0D8D"/>
    <w:rsid w:val="007A1244"/>
    <w:rsid w:val="007A1C9A"/>
    <w:rsid w:val="007A32A2"/>
    <w:rsid w:val="007A4657"/>
    <w:rsid w:val="007A4DA3"/>
    <w:rsid w:val="007A4FE9"/>
    <w:rsid w:val="007A55D4"/>
    <w:rsid w:val="007A5DD4"/>
    <w:rsid w:val="007A6170"/>
    <w:rsid w:val="007A63A2"/>
    <w:rsid w:val="007A7483"/>
    <w:rsid w:val="007B116A"/>
    <w:rsid w:val="007B1DFD"/>
    <w:rsid w:val="007B278B"/>
    <w:rsid w:val="007B33F2"/>
    <w:rsid w:val="007B4F0E"/>
    <w:rsid w:val="007B53E9"/>
    <w:rsid w:val="007B7FE1"/>
    <w:rsid w:val="007C00E4"/>
    <w:rsid w:val="007C02D3"/>
    <w:rsid w:val="007C044F"/>
    <w:rsid w:val="007C11E8"/>
    <w:rsid w:val="007C1BF4"/>
    <w:rsid w:val="007C349B"/>
    <w:rsid w:val="007C5A56"/>
    <w:rsid w:val="007C5F48"/>
    <w:rsid w:val="007C7272"/>
    <w:rsid w:val="007C78B2"/>
    <w:rsid w:val="007D0222"/>
    <w:rsid w:val="007D0470"/>
    <w:rsid w:val="007D08CA"/>
    <w:rsid w:val="007D09E2"/>
    <w:rsid w:val="007D337C"/>
    <w:rsid w:val="007D4830"/>
    <w:rsid w:val="007D4BCB"/>
    <w:rsid w:val="007D57DC"/>
    <w:rsid w:val="007D6686"/>
    <w:rsid w:val="007E03A6"/>
    <w:rsid w:val="007E3243"/>
    <w:rsid w:val="007E33AF"/>
    <w:rsid w:val="007E3811"/>
    <w:rsid w:val="007E4181"/>
    <w:rsid w:val="007E4644"/>
    <w:rsid w:val="007E47B3"/>
    <w:rsid w:val="007E4C7D"/>
    <w:rsid w:val="007E5B6D"/>
    <w:rsid w:val="007E5E72"/>
    <w:rsid w:val="007E783A"/>
    <w:rsid w:val="007F0071"/>
    <w:rsid w:val="007F0E00"/>
    <w:rsid w:val="007F1AF4"/>
    <w:rsid w:val="007F1EF3"/>
    <w:rsid w:val="007F2AD9"/>
    <w:rsid w:val="007F3BE2"/>
    <w:rsid w:val="007F41BD"/>
    <w:rsid w:val="007F4208"/>
    <w:rsid w:val="007F4383"/>
    <w:rsid w:val="007F7438"/>
    <w:rsid w:val="007F7C92"/>
    <w:rsid w:val="008007B2"/>
    <w:rsid w:val="0080214E"/>
    <w:rsid w:val="00802670"/>
    <w:rsid w:val="00802A31"/>
    <w:rsid w:val="00802B43"/>
    <w:rsid w:val="0080383D"/>
    <w:rsid w:val="00804060"/>
    <w:rsid w:val="00805AA1"/>
    <w:rsid w:val="00805C94"/>
    <w:rsid w:val="008063A6"/>
    <w:rsid w:val="00806B47"/>
    <w:rsid w:val="0080746A"/>
    <w:rsid w:val="00807842"/>
    <w:rsid w:val="008100BA"/>
    <w:rsid w:val="00810CFE"/>
    <w:rsid w:val="008117B6"/>
    <w:rsid w:val="00811BD7"/>
    <w:rsid w:val="008138AD"/>
    <w:rsid w:val="0081410D"/>
    <w:rsid w:val="008150BA"/>
    <w:rsid w:val="00816482"/>
    <w:rsid w:val="0082082F"/>
    <w:rsid w:val="008213DD"/>
    <w:rsid w:val="0082145F"/>
    <w:rsid w:val="00821A09"/>
    <w:rsid w:val="008222F2"/>
    <w:rsid w:val="008229B6"/>
    <w:rsid w:val="00822F20"/>
    <w:rsid w:val="008235C4"/>
    <w:rsid w:val="00823694"/>
    <w:rsid w:val="0082375E"/>
    <w:rsid w:val="00824181"/>
    <w:rsid w:val="00827170"/>
    <w:rsid w:val="00827C55"/>
    <w:rsid w:val="0083041B"/>
    <w:rsid w:val="00830E8B"/>
    <w:rsid w:val="00831DEE"/>
    <w:rsid w:val="00832A91"/>
    <w:rsid w:val="008339A5"/>
    <w:rsid w:val="00834184"/>
    <w:rsid w:val="00834907"/>
    <w:rsid w:val="0083557B"/>
    <w:rsid w:val="0083601B"/>
    <w:rsid w:val="008362B8"/>
    <w:rsid w:val="00836404"/>
    <w:rsid w:val="008368CB"/>
    <w:rsid w:val="0083795D"/>
    <w:rsid w:val="00837A07"/>
    <w:rsid w:val="00837B00"/>
    <w:rsid w:val="00840FAA"/>
    <w:rsid w:val="0084220A"/>
    <w:rsid w:val="00843957"/>
    <w:rsid w:val="00843CE4"/>
    <w:rsid w:val="008445AD"/>
    <w:rsid w:val="008445DB"/>
    <w:rsid w:val="00846338"/>
    <w:rsid w:val="00847348"/>
    <w:rsid w:val="00850363"/>
    <w:rsid w:val="00852E99"/>
    <w:rsid w:val="00852F8B"/>
    <w:rsid w:val="00853022"/>
    <w:rsid w:val="008539A2"/>
    <w:rsid w:val="00853A03"/>
    <w:rsid w:val="00853F16"/>
    <w:rsid w:val="00856648"/>
    <w:rsid w:val="00856BF5"/>
    <w:rsid w:val="008571D9"/>
    <w:rsid w:val="00857899"/>
    <w:rsid w:val="00857F22"/>
    <w:rsid w:val="00860457"/>
    <w:rsid w:val="008607D5"/>
    <w:rsid w:val="00860AB4"/>
    <w:rsid w:val="008617B5"/>
    <w:rsid w:val="0086200B"/>
    <w:rsid w:val="00862AB2"/>
    <w:rsid w:val="00863797"/>
    <w:rsid w:val="00863924"/>
    <w:rsid w:val="00864F4B"/>
    <w:rsid w:val="00866980"/>
    <w:rsid w:val="008706C5"/>
    <w:rsid w:val="00870B09"/>
    <w:rsid w:val="0087188E"/>
    <w:rsid w:val="00871C32"/>
    <w:rsid w:val="00872263"/>
    <w:rsid w:val="008725D7"/>
    <w:rsid w:val="00872A75"/>
    <w:rsid w:val="00873692"/>
    <w:rsid w:val="00873CB8"/>
    <w:rsid w:val="00873E6C"/>
    <w:rsid w:val="00874074"/>
    <w:rsid w:val="008741A4"/>
    <w:rsid w:val="008741DE"/>
    <w:rsid w:val="00874679"/>
    <w:rsid w:val="008757C0"/>
    <w:rsid w:val="00875C79"/>
    <w:rsid w:val="00876767"/>
    <w:rsid w:val="0087712B"/>
    <w:rsid w:val="00880704"/>
    <w:rsid w:val="0088081A"/>
    <w:rsid w:val="008809AF"/>
    <w:rsid w:val="00882A8A"/>
    <w:rsid w:val="00883633"/>
    <w:rsid w:val="008836F0"/>
    <w:rsid w:val="00883727"/>
    <w:rsid w:val="00885E71"/>
    <w:rsid w:val="008864E2"/>
    <w:rsid w:val="008930D9"/>
    <w:rsid w:val="0089318B"/>
    <w:rsid w:val="00893999"/>
    <w:rsid w:val="00893F1F"/>
    <w:rsid w:val="00894D57"/>
    <w:rsid w:val="00895125"/>
    <w:rsid w:val="008A01A5"/>
    <w:rsid w:val="008A25EB"/>
    <w:rsid w:val="008A2682"/>
    <w:rsid w:val="008A27AD"/>
    <w:rsid w:val="008A2D53"/>
    <w:rsid w:val="008A2F9A"/>
    <w:rsid w:val="008A3ED7"/>
    <w:rsid w:val="008A422E"/>
    <w:rsid w:val="008A5C64"/>
    <w:rsid w:val="008A6106"/>
    <w:rsid w:val="008B128A"/>
    <w:rsid w:val="008B1EAE"/>
    <w:rsid w:val="008B2138"/>
    <w:rsid w:val="008B2171"/>
    <w:rsid w:val="008B2465"/>
    <w:rsid w:val="008B282A"/>
    <w:rsid w:val="008B3A8D"/>
    <w:rsid w:val="008B45AD"/>
    <w:rsid w:val="008B61C2"/>
    <w:rsid w:val="008B6323"/>
    <w:rsid w:val="008B7470"/>
    <w:rsid w:val="008B7FB1"/>
    <w:rsid w:val="008C10F5"/>
    <w:rsid w:val="008C3633"/>
    <w:rsid w:val="008C37C3"/>
    <w:rsid w:val="008C585E"/>
    <w:rsid w:val="008C5A55"/>
    <w:rsid w:val="008C5BCA"/>
    <w:rsid w:val="008D0DBA"/>
    <w:rsid w:val="008D1963"/>
    <w:rsid w:val="008D1E9D"/>
    <w:rsid w:val="008D2F5A"/>
    <w:rsid w:val="008D4757"/>
    <w:rsid w:val="008D5DD1"/>
    <w:rsid w:val="008D60E8"/>
    <w:rsid w:val="008E13C6"/>
    <w:rsid w:val="008E1D9A"/>
    <w:rsid w:val="008E25BD"/>
    <w:rsid w:val="008E2C10"/>
    <w:rsid w:val="008E41C7"/>
    <w:rsid w:val="008E4749"/>
    <w:rsid w:val="008E523D"/>
    <w:rsid w:val="008E5310"/>
    <w:rsid w:val="008E766E"/>
    <w:rsid w:val="008F160B"/>
    <w:rsid w:val="008F3016"/>
    <w:rsid w:val="008F3D3D"/>
    <w:rsid w:val="008F43C3"/>
    <w:rsid w:val="008F59F6"/>
    <w:rsid w:val="0090038F"/>
    <w:rsid w:val="009008D3"/>
    <w:rsid w:val="0090127A"/>
    <w:rsid w:val="00901AC0"/>
    <w:rsid w:val="009022E6"/>
    <w:rsid w:val="009025A8"/>
    <w:rsid w:val="00902E87"/>
    <w:rsid w:val="00903956"/>
    <w:rsid w:val="0090434B"/>
    <w:rsid w:val="00904372"/>
    <w:rsid w:val="009052E7"/>
    <w:rsid w:val="00906818"/>
    <w:rsid w:val="00907CE3"/>
    <w:rsid w:val="00911CDE"/>
    <w:rsid w:val="00911EB3"/>
    <w:rsid w:val="009132BE"/>
    <w:rsid w:val="00913C21"/>
    <w:rsid w:val="009140E1"/>
    <w:rsid w:val="009152DB"/>
    <w:rsid w:val="0091532F"/>
    <w:rsid w:val="009153B5"/>
    <w:rsid w:val="00915544"/>
    <w:rsid w:val="00916689"/>
    <w:rsid w:val="00917B03"/>
    <w:rsid w:val="00917E44"/>
    <w:rsid w:val="009207DA"/>
    <w:rsid w:val="00921AC4"/>
    <w:rsid w:val="00922997"/>
    <w:rsid w:val="00923047"/>
    <w:rsid w:val="00923341"/>
    <w:rsid w:val="00924198"/>
    <w:rsid w:val="00924301"/>
    <w:rsid w:val="0092572C"/>
    <w:rsid w:val="0092676C"/>
    <w:rsid w:val="00926E3C"/>
    <w:rsid w:val="009274DD"/>
    <w:rsid w:val="00927605"/>
    <w:rsid w:val="00927962"/>
    <w:rsid w:val="009279C5"/>
    <w:rsid w:val="00930667"/>
    <w:rsid w:val="00931850"/>
    <w:rsid w:val="00931952"/>
    <w:rsid w:val="00933757"/>
    <w:rsid w:val="009346DE"/>
    <w:rsid w:val="0093471B"/>
    <w:rsid w:val="00934860"/>
    <w:rsid w:val="00935FDF"/>
    <w:rsid w:val="0093616D"/>
    <w:rsid w:val="00936EE8"/>
    <w:rsid w:val="00937510"/>
    <w:rsid w:val="009414D7"/>
    <w:rsid w:val="00942A79"/>
    <w:rsid w:val="00945599"/>
    <w:rsid w:val="00945F4D"/>
    <w:rsid w:val="00946134"/>
    <w:rsid w:val="00946EA6"/>
    <w:rsid w:val="0094726A"/>
    <w:rsid w:val="009502F6"/>
    <w:rsid w:val="009512EE"/>
    <w:rsid w:val="00951AD9"/>
    <w:rsid w:val="00952920"/>
    <w:rsid w:val="00953355"/>
    <w:rsid w:val="0095421E"/>
    <w:rsid w:val="009543A1"/>
    <w:rsid w:val="009544EF"/>
    <w:rsid w:val="0095692A"/>
    <w:rsid w:val="00960DA0"/>
    <w:rsid w:val="0096149E"/>
    <w:rsid w:val="00961ED8"/>
    <w:rsid w:val="00962A7B"/>
    <w:rsid w:val="0096505B"/>
    <w:rsid w:val="00966B79"/>
    <w:rsid w:val="00966EE4"/>
    <w:rsid w:val="00967324"/>
    <w:rsid w:val="009701ED"/>
    <w:rsid w:val="00970654"/>
    <w:rsid w:val="00970DB3"/>
    <w:rsid w:val="0097150A"/>
    <w:rsid w:val="00971AF0"/>
    <w:rsid w:val="009729EC"/>
    <w:rsid w:val="00972FAA"/>
    <w:rsid w:val="009731BB"/>
    <w:rsid w:val="00973354"/>
    <w:rsid w:val="00974090"/>
    <w:rsid w:val="00974242"/>
    <w:rsid w:val="00974F0B"/>
    <w:rsid w:val="00974F0C"/>
    <w:rsid w:val="009750E0"/>
    <w:rsid w:val="00976749"/>
    <w:rsid w:val="00976A7E"/>
    <w:rsid w:val="0098240D"/>
    <w:rsid w:val="0098390F"/>
    <w:rsid w:val="009847BD"/>
    <w:rsid w:val="00985C3E"/>
    <w:rsid w:val="00986536"/>
    <w:rsid w:val="009866F9"/>
    <w:rsid w:val="0098753B"/>
    <w:rsid w:val="0098773F"/>
    <w:rsid w:val="0098799B"/>
    <w:rsid w:val="0099003F"/>
    <w:rsid w:val="009910C8"/>
    <w:rsid w:val="0099192C"/>
    <w:rsid w:val="00992014"/>
    <w:rsid w:val="00993818"/>
    <w:rsid w:val="00993FFC"/>
    <w:rsid w:val="009940F4"/>
    <w:rsid w:val="00994D61"/>
    <w:rsid w:val="00994E39"/>
    <w:rsid w:val="00994F21"/>
    <w:rsid w:val="00996AF3"/>
    <w:rsid w:val="00996D6F"/>
    <w:rsid w:val="00996F1F"/>
    <w:rsid w:val="00997EE8"/>
    <w:rsid w:val="00997EEC"/>
    <w:rsid w:val="009A15B6"/>
    <w:rsid w:val="009A325E"/>
    <w:rsid w:val="009A42E2"/>
    <w:rsid w:val="009A518B"/>
    <w:rsid w:val="009A60DD"/>
    <w:rsid w:val="009A72D8"/>
    <w:rsid w:val="009A7B09"/>
    <w:rsid w:val="009B0063"/>
    <w:rsid w:val="009B19C2"/>
    <w:rsid w:val="009B1AB7"/>
    <w:rsid w:val="009B25D9"/>
    <w:rsid w:val="009B2CA8"/>
    <w:rsid w:val="009B3018"/>
    <w:rsid w:val="009B3E29"/>
    <w:rsid w:val="009B4A33"/>
    <w:rsid w:val="009B4D47"/>
    <w:rsid w:val="009B54D5"/>
    <w:rsid w:val="009B55CB"/>
    <w:rsid w:val="009B5AA2"/>
    <w:rsid w:val="009B63AE"/>
    <w:rsid w:val="009B6432"/>
    <w:rsid w:val="009B7D65"/>
    <w:rsid w:val="009C0EAF"/>
    <w:rsid w:val="009C2DBE"/>
    <w:rsid w:val="009C326E"/>
    <w:rsid w:val="009C3FB3"/>
    <w:rsid w:val="009C4784"/>
    <w:rsid w:val="009C565E"/>
    <w:rsid w:val="009C5AAC"/>
    <w:rsid w:val="009C66D7"/>
    <w:rsid w:val="009C723E"/>
    <w:rsid w:val="009C7B35"/>
    <w:rsid w:val="009D0F70"/>
    <w:rsid w:val="009D165C"/>
    <w:rsid w:val="009D2BBD"/>
    <w:rsid w:val="009D3471"/>
    <w:rsid w:val="009D3C71"/>
    <w:rsid w:val="009D49BD"/>
    <w:rsid w:val="009D72FB"/>
    <w:rsid w:val="009E0E18"/>
    <w:rsid w:val="009E13A1"/>
    <w:rsid w:val="009E1875"/>
    <w:rsid w:val="009E1F12"/>
    <w:rsid w:val="009E3E1A"/>
    <w:rsid w:val="009E5C49"/>
    <w:rsid w:val="009E6C08"/>
    <w:rsid w:val="009E70F9"/>
    <w:rsid w:val="009E7823"/>
    <w:rsid w:val="009F09A7"/>
    <w:rsid w:val="009F1582"/>
    <w:rsid w:val="009F2C9D"/>
    <w:rsid w:val="009F2EE5"/>
    <w:rsid w:val="009F31FD"/>
    <w:rsid w:val="009F48DE"/>
    <w:rsid w:val="009F4B31"/>
    <w:rsid w:val="009F5E5F"/>
    <w:rsid w:val="009F6448"/>
    <w:rsid w:val="009F6B64"/>
    <w:rsid w:val="00A00226"/>
    <w:rsid w:val="00A00C04"/>
    <w:rsid w:val="00A01BA3"/>
    <w:rsid w:val="00A01CDE"/>
    <w:rsid w:val="00A02776"/>
    <w:rsid w:val="00A02FBA"/>
    <w:rsid w:val="00A037C2"/>
    <w:rsid w:val="00A045B2"/>
    <w:rsid w:val="00A0531C"/>
    <w:rsid w:val="00A05903"/>
    <w:rsid w:val="00A05B21"/>
    <w:rsid w:val="00A06B52"/>
    <w:rsid w:val="00A07F96"/>
    <w:rsid w:val="00A11E24"/>
    <w:rsid w:val="00A1234B"/>
    <w:rsid w:val="00A139E2"/>
    <w:rsid w:val="00A13CD6"/>
    <w:rsid w:val="00A14C62"/>
    <w:rsid w:val="00A151F0"/>
    <w:rsid w:val="00A1543B"/>
    <w:rsid w:val="00A16E5A"/>
    <w:rsid w:val="00A2006D"/>
    <w:rsid w:val="00A2013D"/>
    <w:rsid w:val="00A21671"/>
    <w:rsid w:val="00A22CDA"/>
    <w:rsid w:val="00A24757"/>
    <w:rsid w:val="00A24A75"/>
    <w:rsid w:val="00A24D56"/>
    <w:rsid w:val="00A24F2E"/>
    <w:rsid w:val="00A252D4"/>
    <w:rsid w:val="00A252E3"/>
    <w:rsid w:val="00A3063D"/>
    <w:rsid w:val="00A31E05"/>
    <w:rsid w:val="00A32ADF"/>
    <w:rsid w:val="00A330E3"/>
    <w:rsid w:val="00A337FE"/>
    <w:rsid w:val="00A33CAF"/>
    <w:rsid w:val="00A3458A"/>
    <w:rsid w:val="00A34A9F"/>
    <w:rsid w:val="00A34CFF"/>
    <w:rsid w:val="00A35891"/>
    <w:rsid w:val="00A35F4F"/>
    <w:rsid w:val="00A36B21"/>
    <w:rsid w:val="00A374C8"/>
    <w:rsid w:val="00A4064E"/>
    <w:rsid w:val="00A4079A"/>
    <w:rsid w:val="00A41439"/>
    <w:rsid w:val="00A42ED5"/>
    <w:rsid w:val="00A454AE"/>
    <w:rsid w:val="00A458FB"/>
    <w:rsid w:val="00A46E8C"/>
    <w:rsid w:val="00A50187"/>
    <w:rsid w:val="00A5219E"/>
    <w:rsid w:val="00A52786"/>
    <w:rsid w:val="00A53CD9"/>
    <w:rsid w:val="00A559B1"/>
    <w:rsid w:val="00A55C43"/>
    <w:rsid w:val="00A5739F"/>
    <w:rsid w:val="00A57B94"/>
    <w:rsid w:val="00A57BA3"/>
    <w:rsid w:val="00A61CD2"/>
    <w:rsid w:val="00A6319C"/>
    <w:rsid w:val="00A6346B"/>
    <w:rsid w:val="00A641A7"/>
    <w:rsid w:val="00A64DF5"/>
    <w:rsid w:val="00A65049"/>
    <w:rsid w:val="00A655A5"/>
    <w:rsid w:val="00A65F95"/>
    <w:rsid w:val="00A67BF6"/>
    <w:rsid w:val="00A70150"/>
    <w:rsid w:val="00A709EA"/>
    <w:rsid w:val="00A70AD4"/>
    <w:rsid w:val="00A71002"/>
    <w:rsid w:val="00A71DB0"/>
    <w:rsid w:val="00A71F33"/>
    <w:rsid w:val="00A75B2A"/>
    <w:rsid w:val="00A75B4D"/>
    <w:rsid w:val="00A76A7B"/>
    <w:rsid w:val="00A77283"/>
    <w:rsid w:val="00A7773C"/>
    <w:rsid w:val="00A77970"/>
    <w:rsid w:val="00A80C15"/>
    <w:rsid w:val="00A81384"/>
    <w:rsid w:val="00A8155D"/>
    <w:rsid w:val="00A82846"/>
    <w:rsid w:val="00A8308D"/>
    <w:rsid w:val="00A8448F"/>
    <w:rsid w:val="00A84C46"/>
    <w:rsid w:val="00A856C1"/>
    <w:rsid w:val="00A8619A"/>
    <w:rsid w:val="00A8697C"/>
    <w:rsid w:val="00A905FA"/>
    <w:rsid w:val="00A90B6C"/>
    <w:rsid w:val="00A912B7"/>
    <w:rsid w:val="00A91EF4"/>
    <w:rsid w:val="00A91F58"/>
    <w:rsid w:val="00A9450E"/>
    <w:rsid w:val="00A947BB"/>
    <w:rsid w:val="00A9700A"/>
    <w:rsid w:val="00A9798F"/>
    <w:rsid w:val="00A97C95"/>
    <w:rsid w:val="00A97C9F"/>
    <w:rsid w:val="00AA15F7"/>
    <w:rsid w:val="00AA1DF0"/>
    <w:rsid w:val="00AA1ECC"/>
    <w:rsid w:val="00AA3B5A"/>
    <w:rsid w:val="00AA3E81"/>
    <w:rsid w:val="00AA4563"/>
    <w:rsid w:val="00AA5D0A"/>
    <w:rsid w:val="00AA6782"/>
    <w:rsid w:val="00AB114A"/>
    <w:rsid w:val="00AB148B"/>
    <w:rsid w:val="00AB16E5"/>
    <w:rsid w:val="00AB1716"/>
    <w:rsid w:val="00AB1891"/>
    <w:rsid w:val="00AB1998"/>
    <w:rsid w:val="00AB1DB3"/>
    <w:rsid w:val="00AB359F"/>
    <w:rsid w:val="00AB38F6"/>
    <w:rsid w:val="00AB38FA"/>
    <w:rsid w:val="00AB4A47"/>
    <w:rsid w:val="00AB60B4"/>
    <w:rsid w:val="00AB6AF0"/>
    <w:rsid w:val="00AC04AD"/>
    <w:rsid w:val="00AC05C5"/>
    <w:rsid w:val="00AC0D4E"/>
    <w:rsid w:val="00AC22CD"/>
    <w:rsid w:val="00AC23EB"/>
    <w:rsid w:val="00AC4B3C"/>
    <w:rsid w:val="00AC5437"/>
    <w:rsid w:val="00AC54A3"/>
    <w:rsid w:val="00AC5978"/>
    <w:rsid w:val="00AC67B3"/>
    <w:rsid w:val="00AC6C7B"/>
    <w:rsid w:val="00AC75BF"/>
    <w:rsid w:val="00AC778B"/>
    <w:rsid w:val="00AD025E"/>
    <w:rsid w:val="00AD250D"/>
    <w:rsid w:val="00AD424F"/>
    <w:rsid w:val="00AD5EB3"/>
    <w:rsid w:val="00AD6243"/>
    <w:rsid w:val="00AD65D9"/>
    <w:rsid w:val="00AE1BEF"/>
    <w:rsid w:val="00AE2527"/>
    <w:rsid w:val="00AE3506"/>
    <w:rsid w:val="00AE35BC"/>
    <w:rsid w:val="00AE38EA"/>
    <w:rsid w:val="00AE5B69"/>
    <w:rsid w:val="00AE6BA3"/>
    <w:rsid w:val="00AF084D"/>
    <w:rsid w:val="00AF101E"/>
    <w:rsid w:val="00AF14C7"/>
    <w:rsid w:val="00AF1858"/>
    <w:rsid w:val="00AF31F3"/>
    <w:rsid w:val="00AF330B"/>
    <w:rsid w:val="00AF474C"/>
    <w:rsid w:val="00AF476A"/>
    <w:rsid w:val="00AF612C"/>
    <w:rsid w:val="00AF6838"/>
    <w:rsid w:val="00B00699"/>
    <w:rsid w:val="00B01289"/>
    <w:rsid w:val="00B013D2"/>
    <w:rsid w:val="00B04891"/>
    <w:rsid w:val="00B04B16"/>
    <w:rsid w:val="00B05085"/>
    <w:rsid w:val="00B05175"/>
    <w:rsid w:val="00B0523E"/>
    <w:rsid w:val="00B06E1E"/>
    <w:rsid w:val="00B07515"/>
    <w:rsid w:val="00B077A6"/>
    <w:rsid w:val="00B07A29"/>
    <w:rsid w:val="00B07F5A"/>
    <w:rsid w:val="00B10556"/>
    <w:rsid w:val="00B10A8F"/>
    <w:rsid w:val="00B11294"/>
    <w:rsid w:val="00B11A27"/>
    <w:rsid w:val="00B12485"/>
    <w:rsid w:val="00B12649"/>
    <w:rsid w:val="00B129A5"/>
    <w:rsid w:val="00B12C42"/>
    <w:rsid w:val="00B14935"/>
    <w:rsid w:val="00B159D4"/>
    <w:rsid w:val="00B17428"/>
    <w:rsid w:val="00B17BB3"/>
    <w:rsid w:val="00B204A0"/>
    <w:rsid w:val="00B20B02"/>
    <w:rsid w:val="00B20FAE"/>
    <w:rsid w:val="00B230CC"/>
    <w:rsid w:val="00B2315B"/>
    <w:rsid w:val="00B23728"/>
    <w:rsid w:val="00B24659"/>
    <w:rsid w:val="00B247EE"/>
    <w:rsid w:val="00B2496D"/>
    <w:rsid w:val="00B26C78"/>
    <w:rsid w:val="00B27865"/>
    <w:rsid w:val="00B30CEB"/>
    <w:rsid w:val="00B31EEE"/>
    <w:rsid w:val="00B3204B"/>
    <w:rsid w:val="00B32EEA"/>
    <w:rsid w:val="00B33B5E"/>
    <w:rsid w:val="00B3461D"/>
    <w:rsid w:val="00B34C6D"/>
    <w:rsid w:val="00B357D5"/>
    <w:rsid w:val="00B41150"/>
    <w:rsid w:val="00B41226"/>
    <w:rsid w:val="00B4185E"/>
    <w:rsid w:val="00B424EF"/>
    <w:rsid w:val="00B439B1"/>
    <w:rsid w:val="00B43AD1"/>
    <w:rsid w:val="00B43BDE"/>
    <w:rsid w:val="00B442D9"/>
    <w:rsid w:val="00B44552"/>
    <w:rsid w:val="00B465AF"/>
    <w:rsid w:val="00B46857"/>
    <w:rsid w:val="00B4721E"/>
    <w:rsid w:val="00B47915"/>
    <w:rsid w:val="00B47B24"/>
    <w:rsid w:val="00B50583"/>
    <w:rsid w:val="00B507AF"/>
    <w:rsid w:val="00B52395"/>
    <w:rsid w:val="00B52700"/>
    <w:rsid w:val="00B53A55"/>
    <w:rsid w:val="00B54394"/>
    <w:rsid w:val="00B555D5"/>
    <w:rsid w:val="00B560C9"/>
    <w:rsid w:val="00B564F7"/>
    <w:rsid w:val="00B5650C"/>
    <w:rsid w:val="00B57D84"/>
    <w:rsid w:val="00B617D5"/>
    <w:rsid w:val="00B658CE"/>
    <w:rsid w:val="00B667B5"/>
    <w:rsid w:val="00B71FF5"/>
    <w:rsid w:val="00B735D1"/>
    <w:rsid w:val="00B738B8"/>
    <w:rsid w:val="00B74A1B"/>
    <w:rsid w:val="00B74D30"/>
    <w:rsid w:val="00B7521B"/>
    <w:rsid w:val="00B75DF5"/>
    <w:rsid w:val="00B75F1C"/>
    <w:rsid w:val="00B77054"/>
    <w:rsid w:val="00B773C6"/>
    <w:rsid w:val="00B77D5F"/>
    <w:rsid w:val="00B77E0C"/>
    <w:rsid w:val="00B80012"/>
    <w:rsid w:val="00B804F6"/>
    <w:rsid w:val="00B825DE"/>
    <w:rsid w:val="00B831A7"/>
    <w:rsid w:val="00B83262"/>
    <w:rsid w:val="00B842A1"/>
    <w:rsid w:val="00B84B61"/>
    <w:rsid w:val="00B84E79"/>
    <w:rsid w:val="00B84FA0"/>
    <w:rsid w:val="00B85777"/>
    <w:rsid w:val="00B872FD"/>
    <w:rsid w:val="00B90985"/>
    <w:rsid w:val="00B9197C"/>
    <w:rsid w:val="00B91D17"/>
    <w:rsid w:val="00B91FAF"/>
    <w:rsid w:val="00B92047"/>
    <w:rsid w:val="00B92152"/>
    <w:rsid w:val="00B92A6F"/>
    <w:rsid w:val="00B94B6F"/>
    <w:rsid w:val="00B96ED9"/>
    <w:rsid w:val="00B97236"/>
    <w:rsid w:val="00B97974"/>
    <w:rsid w:val="00BA205F"/>
    <w:rsid w:val="00BA22DF"/>
    <w:rsid w:val="00BA31CA"/>
    <w:rsid w:val="00BA3225"/>
    <w:rsid w:val="00BA513E"/>
    <w:rsid w:val="00BA6A46"/>
    <w:rsid w:val="00BA768A"/>
    <w:rsid w:val="00BA7FB6"/>
    <w:rsid w:val="00BB0C30"/>
    <w:rsid w:val="00BB0E2A"/>
    <w:rsid w:val="00BB18BD"/>
    <w:rsid w:val="00BB235A"/>
    <w:rsid w:val="00BB24C6"/>
    <w:rsid w:val="00BB3D0F"/>
    <w:rsid w:val="00BB540B"/>
    <w:rsid w:val="00BB5719"/>
    <w:rsid w:val="00BB6B87"/>
    <w:rsid w:val="00BB6DA0"/>
    <w:rsid w:val="00BB7242"/>
    <w:rsid w:val="00BB7395"/>
    <w:rsid w:val="00BC0B7D"/>
    <w:rsid w:val="00BC14D5"/>
    <w:rsid w:val="00BC18A4"/>
    <w:rsid w:val="00BC1C85"/>
    <w:rsid w:val="00BC213E"/>
    <w:rsid w:val="00BC26F4"/>
    <w:rsid w:val="00BC2939"/>
    <w:rsid w:val="00BC47DC"/>
    <w:rsid w:val="00BC5AF0"/>
    <w:rsid w:val="00BC627E"/>
    <w:rsid w:val="00BC655A"/>
    <w:rsid w:val="00BD2C11"/>
    <w:rsid w:val="00BD3FBF"/>
    <w:rsid w:val="00BD45E1"/>
    <w:rsid w:val="00BD5A4F"/>
    <w:rsid w:val="00BD5B19"/>
    <w:rsid w:val="00BD5C8E"/>
    <w:rsid w:val="00BE0061"/>
    <w:rsid w:val="00BE1C5E"/>
    <w:rsid w:val="00BE2C76"/>
    <w:rsid w:val="00BE70F8"/>
    <w:rsid w:val="00BF0512"/>
    <w:rsid w:val="00BF0646"/>
    <w:rsid w:val="00BF15F1"/>
    <w:rsid w:val="00BF2D40"/>
    <w:rsid w:val="00BF31BB"/>
    <w:rsid w:val="00BF3677"/>
    <w:rsid w:val="00BF3832"/>
    <w:rsid w:val="00BF3A5D"/>
    <w:rsid w:val="00BF5197"/>
    <w:rsid w:val="00BF61C4"/>
    <w:rsid w:val="00BF6EDC"/>
    <w:rsid w:val="00BF6FC3"/>
    <w:rsid w:val="00BF7165"/>
    <w:rsid w:val="00C022E7"/>
    <w:rsid w:val="00C0255A"/>
    <w:rsid w:val="00C0261E"/>
    <w:rsid w:val="00C0295E"/>
    <w:rsid w:val="00C02F16"/>
    <w:rsid w:val="00C04A98"/>
    <w:rsid w:val="00C05374"/>
    <w:rsid w:val="00C05AD3"/>
    <w:rsid w:val="00C05DD9"/>
    <w:rsid w:val="00C06AF1"/>
    <w:rsid w:val="00C077B1"/>
    <w:rsid w:val="00C0792B"/>
    <w:rsid w:val="00C10CB9"/>
    <w:rsid w:val="00C10E42"/>
    <w:rsid w:val="00C12130"/>
    <w:rsid w:val="00C131DA"/>
    <w:rsid w:val="00C1339B"/>
    <w:rsid w:val="00C156B3"/>
    <w:rsid w:val="00C15B2B"/>
    <w:rsid w:val="00C160BA"/>
    <w:rsid w:val="00C16403"/>
    <w:rsid w:val="00C16721"/>
    <w:rsid w:val="00C16D67"/>
    <w:rsid w:val="00C16D7B"/>
    <w:rsid w:val="00C16E57"/>
    <w:rsid w:val="00C20A1D"/>
    <w:rsid w:val="00C21A8B"/>
    <w:rsid w:val="00C23A7B"/>
    <w:rsid w:val="00C26091"/>
    <w:rsid w:val="00C268BE"/>
    <w:rsid w:val="00C30067"/>
    <w:rsid w:val="00C321AE"/>
    <w:rsid w:val="00C33139"/>
    <w:rsid w:val="00C33438"/>
    <w:rsid w:val="00C33449"/>
    <w:rsid w:val="00C33591"/>
    <w:rsid w:val="00C35B5E"/>
    <w:rsid w:val="00C36762"/>
    <w:rsid w:val="00C379AA"/>
    <w:rsid w:val="00C42C5C"/>
    <w:rsid w:val="00C44B94"/>
    <w:rsid w:val="00C4618A"/>
    <w:rsid w:val="00C46B09"/>
    <w:rsid w:val="00C50230"/>
    <w:rsid w:val="00C50C72"/>
    <w:rsid w:val="00C5191D"/>
    <w:rsid w:val="00C51DDA"/>
    <w:rsid w:val="00C52082"/>
    <w:rsid w:val="00C52B06"/>
    <w:rsid w:val="00C52D51"/>
    <w:rsid w:val="00C5319D"/>
    <w:rsid w:val="00C53306"/>
    <w:rsid w:val="00C552A7"/>
    <w:rsid w:val="00C556FE"/>
    <w:rsid w:val="00C55CE5"/>
    <w:rsid w:val="00C55E0E"/>
    <w:rsid w:val="00C56D2A"/>
    <w:rsid w:val="00C577A9"/>
    <w:rsid w:val="00C57D87"/>
    <w:rsid w:val="00C601FC"/>
    <w:rsid w:val="00C62113"/>
    <w:rsid w:val="00C63D14"/>
    <w:rsid w:val="00C646F0"/>
    <w:rsid w:val="00C64EF4"/>
    <w:rsid w:val="00C653AA"/>
    <w:rsid w:val="00C662C7"/>
    <w:rsid w:val="00C66705"/>
    <w:rsid w:val="00C67B9A"/>
    <w:rsid w:val="00C70395"/>
    <w:rsid w:val="00C70723"/>
    <w:rsid w:val="00C72B7A"/>
    <w:rsid w:val="00C7358F"/>
    <w:rsid w:val="00C73D20"/>
    <w:rsid w:val="00C74CBB"/>
    <w:rsid w:val="00C76F8B"/>
    <w:rsid w:val="00C817E0"/>
    <w:rsid w:val="00C81ADE"/>
    <w:rsid w:val="00C82172"/>
    <w:rsid w:val="00C83113"/>
    <w:rsid w:val="00C839EE"/>
    <w:rsid w:val="00C83C9A"/>
    <w:rsid w:val="00C85296"/>
    <w:rsid w:val="00C8621C"/>
    <w:rsid w:val="00C87422"/>
    <w:rsid w:val="00C87BA4"/>
    <w:rsid w:val="00C91358"/>
    <w:rsid w:val="00C934F6"/>
    <w:rsid w:val="00C93681"/>
    <w:rsid w:val="00C93E9D"/>
    <w:rsid w:val="00C93F54"/>
    <w:rsid w:val="00C945E5"/>
    <w:rsid w:val="00C946F2"/>
    <w:rsid w:val="00C97211"/>
    <w:rsid w:val="00C974A7"/>
    <w:rsid w:val="00C976DD"/>
    <w:rsid w:val="00C977EF"/>
    <w:rsid w:val="00C97CBE"/>
    <w:rsid w:val="00CA00BB"/>
    <w:rsid w:val="00CA058C"/>
    <w:rsid w:val="00CA0835"/>
    <w:rsid w:val="00CA083D"/>
    <w:rsid w:val="00CA0F5C"/>
    <w:rsid w:val="00CA32CC"/>
    <w:rsid w:val="00CA3C80"/>
    <w:rsid w:val="00CA43F8"/>
    <w:rsid w:val="00CA44A2"/>
    <w:rsid w:val="00CA6C01"/>
    <w:rsid w:val="00CA7F52"/>
    <w:rsid w:val="00CB164E"/>
    <w:rsid w:val="00CB18D1"/>
    <w:rsid w:val="00CB1DF8"/>
    <w:rsid w:val="00CB1FFA"/>
    <w:rsid w:val="00CB26D7"/>
    <w:rsid w:val="00CB296E"/>
    <w:rsid w:val="00CB4238"/>
    <w:rsid w:val="00CB6244"/>
    <w:rsid w:val="00CB6A72"/>
    <w:rsid w:val="00CB7C99"/>
    <w:rsid w:val="00CC08DE"/>
    <w:rsid w:val="00CC0F11"/>
    <w:rsid w:val="00CC1913"/>
    <w:rsid w:val="00CC1F6F"/>
    <w:rsid w:val="00CC54B9"/>
    <w:rsid w:val="00CC635F"/>
    <w:rsid w:val="00CC7271"/>
    <w:rsid w:val="00CC7925"/>
    <w:rsid w:val="00CC79A0"/>
    <w:rsid w:val="00CC79F5"/>
    <w:rsid w:val="00CD078C"/>
    <w:rsid w:val="00CD0B90"/>
    <w:rsid w:val="00CD2847"/>
    <w:rsid w:val="00CD342C"/>
    <w:rsid w:val="00CD4542"/>
    <w:rsid w:val="00CD58D7"/>
    <w:rsid w:val="00CD6203"/>
    <w:rsid w:val="00CD76F5"/>
    <w:rsid w:val="00CE0C44"/>
    <w:rsid w:val="00CE1465"/>
    <w:rsid w:val="00CE17EE"/>
    <w:rsid w:val="00CE1B01"/>
    <w:rsid w:val="00CE2BC1"/>
    <w:rsid w:val="00CE3170"/>
    <w:rsid w:val="00CE36B7"/>
    <w:rsid w:val="00CE3750"/>
    <w:rsid w:val="00CE3810"/>
    <w:rsid w:val="00CE5F56"/>
    <w:rsid w:val="00CE6262"/>
    <w:rsid w:val="00CE760C"/>
    <w:rsid w:val="00CE7D9F"/>
    <w:rsid w:val="00CE7E22"/>
    <w:rsid w:val="00CF0517"/>
    <w:rsid w:val="00CF1242"/>
    <w:rsid w:val="00CF1478"/>
    <w:rsid w:val="00CF1BC5"/>
    <w:rsid w:val="00CF1C34"/>
    <w:rsid w:val="00CF2509"/>
    <w:rsid w:val="00CF3A48"/>
    <w:rsid w:val="00CF4322"/>
    <w:rsid w:val="00CF67F2"/>
    <w:rsid w:val="00D00391"/>
    <w:rsid w:val="00D009EA"/>
    <w:rsid w:val="00D0211E"/>
    <w:rsid w:val="00D030AF"/>
    <w:rsid w:val="00D039ED"/>
    <w:rsid w:val="00D05752"/>
    <w:rsid w:val="00D06049"/>
    <w:rsid w:val="00D06101"/>
    <w:rsid w:val="00D064CD"/>
    <w:rsid w:val="00D06834"/>
    <w:rsid w:val="00D06A4E"/>
    <w:rsid w:val="00D06B0F"/>
    <w:rsid w:val="00D0718A"/>
    <w:rsid w:val="00D0791C"/>
    <w:rsid w:val="00D10395"/>
    <w:rsid w:val="00D10991"/>
    <w:rsid w:val="00D11FC2"/>
    <w:rsid w:val="00D1212D"/>
    <w:rsid w:val="00D16146"/>
    <w:rsid w:val="00D175CD"/>
    <w:rsid w:val="00D206E2"/>
    <w:rsid w:val="00D20B0F"/>
    <w:rsid w:val="00D20E11"/>
    <w:rsid w:val="00D21E08"/>
    <w:rsid w:val="00D2277C"/>
    <w:rsid w:val="00D22D01"/>
    <w:rsid w:val="00D22EAD"/>
    <w:rsid w:val="00D23402"/>
    <w:rsid w:val="00D24A91"/>
    <w:rsid w:val="00D254E5"/>
    <w:rsid w:val="00D258B5"/>
    <w:rsid w:val="00D262C7"/>
    <w:rsid w:val="00D26BCF"/>
    <w:rsid w:val="00D27825"/>
    <w:rsid w:val="00D30750"/>
    <w:rsid w:val="00D30944"/>
    <w:rsid w:val="00D3124C"/>
    <w:rsid w:val="00D31C05"/>
    <w:rsid w:val="00D33575"/>
    <w:rsid w:val="00D3374B"/>
    <w:rsid w:val="00D346B8"/>
    <w:rsid w:val="00D3528B"/>
    <w:rsid w:val="00D3543A"/>
    <w:rsid w:val="00D36A63"/>
    <w:rsid w:val="00D37B23"/>
    <w:rsid w:val="00D4008C"/>
    <w:rsid w:val="00D40CA6"/>
    <w:rsid w:val="00D41AF3"/>
    <w:rsid w:val="00D43643"/>
    <w:rsid w:val="00D43F26"/>
    <w:rsid w:val="00D44099"/>
    <w:rsid w:val="00D457EB"/>
    <w:rsid w:val="00D45B7E"/>
    <w:rsid w:val="00D46CAB"/>
    <w:rsid w:val="00D47525"/>
    <w:rsid w:val="00D5033B"/>
    <w:rsid w:val="00D5189B"/>
    <w:rsid w:val="00D51C9B"/>
    <w:rsid w:val="00D52257"/>
    <w:rsid w:val="00D52649"/>
    <w:rsid w:val="00D536DE"/>
    <w:rsid w:val="00D5463A"/>
    <w:rsid w:val="00D570F5"/>
    <w:rsid w:val="00D573A2"/>
    <w:rsid w:val="00D57A88"/>
    <w:rsid w:val="00D607D5"/>
    <w:rsid w:val="00D60F73"/>
    <w:rsid w:val="00D60FB0"/>
    <w:rsid w:val="00D6136D"/>
    <w:rsid w:val="00D61B80"/>
    <w:rsid w:val="00D61CCA"/>
    <w:rsid w:val="00D622F4"/>
    <w:rsid w:val="00D626EA"/>
    <w:rsid w:val="00D6408C"/>
    <w:rsid w:val="00D65116"/>
    <w:rsid w:val="00D65AD5"/>
    <w:rsid w:val="00D65D58"/>
    <w:rsid w:val="00D67654"/>
    <w:rsid w:val="00D67A2E"/>
    <w:rsid w:val="00D67B6C"/>
    <w:rsid w:val="00D67E48"/>
    <w:rsid w:val="00D70993"/>
    <w:rsid w:val="00D70FA7"/>
    <w:rsid w:val="00D71AB2"/>
    <w:rsid w:val="00D72978"/>
    <w:rsid w:val="00D72A7D"/>
    <w:rsid w:val="00D754C1"/>
    <w:rsid w:val="00D759EB"/>
    <w:rsid w:val="00D8045E"/>
    <w:rsid w:val="00D8079C"/>
    <w:rsid w:val="00D83190"/>
    <w:rsid w:val="00D83334"/>
    <w:rsid w:val="00D8412F"/>
    <w:rsid w:val="00D843B1"/>
    <w:rsid w:val="00D86466"/>
    <w:rsid w:val="00D866DB"/>
    <w:rsid w:val="00D86CA9"/>
    <w:rsid w:val="00D905C4"/>
    <w:rsid w:val="00D90DA3"/>
    <w:rsid w:val="00D90EBB"/>
    <w:rsid w:val="00D915EF"/>
    <w:rsid w:val="00D91791"/>
    <w:rsid w:val="00D9322A"/>
    <w:rsid w:val="00D93B7B"/>
    <w:rsid w:val="00D93CA1"/>
    <w:rsid w:val="00D9411A"/>
    <w:rsid w:val="00D95414"/>
    <w:rsid w:val="00D9603B"/>
    <w:rsid w:val="00D96ECC"/>
    <w:rsid w:val="00DA1CBB"/>
    <w:rsid w:val="00DA390A"/>
    <w:rsid w:val="00DA3F1C"/>
    <w:rsid w:val="00DA45B4"/>
    <w:rsid w:val="00DA4818"/>
    <w:rsid w:val="00DA4E19"/>
    <w:rsid w:val="00DA564F"/>
    <w:rsid w:val="00DB02FF"/>
    <w:rsid w:val="00DB130D"/>
    <w:rsid w:val="00DB2BFC"/>
    <w:rsid w:val="00DB5541"/>
    <w:rsid w:val="00DB5844"/>
    <w:rsid w:val="00DB6376"/>
    <w:rsid w:val="00DB6604"/>
    <w:rsid w:val="00DB7031"/>
    <w:rsid w:val="00DB704A"/>
    <w:rsid w:val="00DB7609"/>
    <w:rsid w:val="00DB7A4E"/>
    <w:rsid w:val="00DB7AC9"/>
    <w:rsid w:val="00DB7DAA"/>
    <w:rsid w:val="00DC04CA"/>
    <w:rsid w:val="00DC0625"/>
    <w:rsid w:val="00DC09E0"/>
    <w:rsid w:val="00DC0CFA"/>
    <w:rsid w:val="00DC0F0E"/>
    <w:rsid w:val="00DC12F5"/>
    <w:rsid w:val="00DC2CCD"/>
    <w:rsid w:val="00DC3A91"/>
    <w:rsid w:val="00DC40A7"/>
    <w:rsid w:val="00DC6628"/>
    <w:rsid w:val="00DD0375"/>
    <w:rsid w:val="00DD0694"/>
    <w:rsid w:val="00DD0FA7"/>
    <w:rsid w:val="00DD4FF8"/>
    <w:rsid w:val="00DD5A4C"/>
    <w:rsid w:val="00DD5CD8"/>
    <w:rsid w:val="00DD78C8"/>
    <w:rsid w:val="00DE0432"/>
    <w:rsid w:val="00DE0A47"/>
    <w:rsid w:val="00DE0D15"/>
    <w:rsid w:val="00DE1A01"/>
    <w:rsid w:val="00DE1A17"/>
    <w:rsid w:val="00DE2346"/>
    <w:rsid w:val="00DE23C3"/>
    <w:rsid w:val="00DE2800"/>
    <w:rsid w:val="00DE3977"/>
    <w:rsid w:val="00DE4506"/>
    <w:rsid w:val="00DE5059"/>
    <w:rsid w:val="00DE532C"/>
    <w:rsid w:val="00DE5586"/>
    <w:rsid w:val="00DE5B2D"/>
    <w:rsid w:val="00DE64BC"/>
    <w:rsid w:val="00DE6A01"/>
    <w:rsid w:val="00DE74F1"/>
    <w:rsid w:val="00DE77C5"/>
    <w:rsid w:val="00DE79AF"/>
    <w:rsid w:val="00DE7B21"/>
    <w:rsid w:val="00DE7BAB"/>
    <w:rsid w:val="00DF03F0"/>
    <w:rsid w:val="00DF1CA3"/>
    <w:rsid w:val="00DF2A8D"/>
    <w:rsid w:val="00DF2BA5"/>
    <w:rsid w:val="00DF2C2A"/>
    <w:rsid w:val="00DF2C88"/>
    <w:rsid w:val="00DF3986"/>
    <w:rsid w:val="00DF3A18"/>
    <w:rsid w:val="00DF44E0"/>
    <w:rsid w:val="00DF4D0A"/>
    <w:rsid w:val="00DF4EB8"/>
    <w:rsid w:val="00DF58EA"/>
    <w:rsid w:val="00E00209"/>
    <w:rsid w:val="00E0024C"/>
    <w:rsid w:val="00E0201E"/>
    <w:rsid w:val="00E0459C"/>
    <w:rsid w:val="00E04A70"/>
    <w:rsid w:val="00E04BD5"/>
    <w:rsid w:val="00E060E6"/>
    <w:rsid w:val="00E06F33"/>
    <w:rsid w:val="00E07931"/>
    <w:rsid w:val="00E104EB"/>
    <w:rsid w:val="00E10CD2"/>
    <w:rsid w:val="00E10F15"/>
    <w:rsid w:val="00E114B2"/>
    <w:rsid w:val="00E1257B"/>
    <w:rsid w:val="00E14517"/>
    <w:rsid w:val="00E161A5"/>
    <w:rsid w:val="00E17071"/>
    <w:rsid w:val="00E207BA"/>
    <w:rsid w:val="00E20B83"/>
    <w:rsid w:val="00E21AC2"/>
    <w:rsid w:val="00E23EAB"/>
    <w:rsid w:val="00E24478"/>
    <w:rsid w:val="00E246E6"/>
    <w:rsid w:val="00E24F5F"/>
    <w:rsid w:val="00E24FD8"/>
    <w:rsid w:val="00E250D6"/>
    <w:rsid w:val="00E25474"/>
    <w:rsid w:val="00E26722"/>
    <w:rsid w:val="00E312CC"/>
    <w:rsid w:val="00E31907"/>
    <w:rsid w:val="00E33C5B"/>
    <w:rsid w:val="00E357E1"/>
    <w:rsid w:val="00E3697B"/>
    <w:rsid w:val="00E41ED4"/>
    <w:rsid w:val="00E420CA"/>
    <w:rsid w:val="00E42625"/>
    <w:rsid w:val="00E43950"/>
    <w:rsid w:val="00E43EED"/>
    <w:rsid w:val="00E4439F"/>
    <w:rsid w:val="00E453AB"/>
    <w:rsid w:val="00E45B7C"/>
    <w:rsid w:val="00E50812"/>
    <w:rsid w:val="00E509A1"/>
    <w:rsid w:val="00E51EEB"/>
    <w:rsid w:val="00E5235E"/>
    <w:rsid w:val="00E52AD6"/>
    <w:rsid w:val="00E533D8"/>
    <w:rsid w:val="00E54C61"/>
    <w:rsid w:val="00E55D25"/>
    <w:rsid w:val="00E55FA3"/>
    <w:rsid w:val="00E56080"/>
    <w:rsid w:val="00E56272"/>
    <w:rsid w:val="00E57662"/>
    <w:rsid w:val="00E609DC"/>
    <w:rsid w:val="00E62164"/>
    <w:rsid w:val="00E623C0"/>
    <w:rsid w:val="00E63E4D"/>
    <w:rsid w:val="00E64F55"/>
    <w:rsid w:val="00E64F89"/>
    <w:rsid w:val="00E65B69"/>
    <w:rsid w:val="00E663DB"/>
    <w:rsid w:val="00E66AB9"/>
    <w:rsid w:val="00E66DC5"/>
    <w:rsid w:val="00E7002A"/>
    <w:rsid w:val="00E708A6"/>
    <w:rsid w:val="00E711F3"/>
    <w:rsid w:val="00E7187C"/>
    <w:rsid w:val="00E721FB"/>
    <w:rsid w:val="00E722D4"/>
    <w:rsid w:val="00E72E7A"/>
    <w:rsid w:val="00E738D8"/>
    <w:rsid w:val="00E73B48"/>
    <w:rsid w:val="00E7586B"/>
    <w:rsid w:val="00E75DA3"/>
    <w:rsid w:val="00E7622A"/>
    <w:rsid w:val="00E76605"/>
    <w:rsid w:val="00E767C5"/>
    <w:rsid w:val="00E80704"/>
    <w:rsid w:val="00E80B51"/>
    <w:rsid w:val="00E81586"/>
    <w:rsid w:val="00E8225A"/>
    <w:rsid w:val="00E8253C"/>
    <w:rsid w:val="00E83428"/>
    <w:rsid w:val="00E847CF"/>
    <w:rsid w:val="00E84EEA"/>
    <w:rsid w:val="00E8516E"/>
    <w:rsid w:val="00E857D3"/>
    <w:rsid w:val="00E8601A"/>
    <w:rsid w:val="00E866B5"/>
    <w:rsid w:val="00E8672B"/>
    <w:rsid w:val="00E86927"/>
    <w:rsid w:val="00E86AA5"/>
    <w:rsid w:val="00E86F8A"/>
    <w:rsid w:val="00E87A04"/>
    <w:rsid w:val="00E87E52"/>
    <w:rsid w:val="00E90CB1"/>
    <w:rsid w:val="00E91237"/>
    <w:rsid w:val="00E92BC8"/>
    <w:rsid w:val="00E932D1"/>
    <w:rsid w:val="00E9337E"/>
    <w:rsid w:val="00E94A81"/>
    <w:rsid w:val="00E94C43"/>
    <w:rsid w:val="00E94F40"/>
    <w:rsid w:val="00E964F0"/>
    <w:rsid w:val="00E974AA"/>
    <w:rsid w:val="00E97D48"/>
    <w:rsid w:val="00EA1537"/>
    <w:rsid w:val="00EA24F2"/>
    <w:rsid w:val="00EA2604"/>
    <w:rsid w:val="00EA637E"/>
    <w:rsid w:val="00EA6F83"/>
    <w:rsid w:val="00EA7524"/>
    <w:rsid w:val="00EA78AF"/>
    <w:rsid w:val="00EA7A6E"/>
    <w:rsid w:val="00EA7C8F"/>
    <w:rsid w:val="00EB0047"/>
    <w:rsid w:val="00EB196E"/>
    <w:rsid w:val="00EB3A96"/>
    <w:rsid w:val="00EB40F9"/>
    <w:rsid w:val="00EB4678"/>
    <w:rsid w:val="00EB5329"/>
    <w:rsid w:val="00EB5D11"/>
    <w:rsid w:val="00EB6D6A"/>
    <w:rsid w:val="00EC05BE"/>
    <w:rsid w:val="00EC05F9"/>
    <w:rsid w:val="00EC06C9"/>
    <w:rsid w:val="00EC10D0"/>
    <w:rsid w:val="00EC2717"/>
    <w:rsid w:val="00EC4125"/>
    <w:rsid w:val="00EC42BD"/>
    <w:rsid w:val="00EC48F4"/>
    <w:rsid w:val="00EC5161"/>
    <w:rsid w:val="00EC5501"/>
    <w:rsid w:val="00EC567D"/>
    <w:rsid w:val="00EC598B"/>
    <w:rsid w:val="00EC699E"/>
    <w:rsid w:val="00EC79BA"/>
    <w:rsid w:val="00ED04ED"/>
    <w:rsid w:val="00ED0CDA"/>
    <w:rsid w:val="00ED0CFE"/>
    <w:rsid w:val="00ED2037"/>
    <w:rsid w:val="00ED4D63"/>
    <w:rsid w:val="00ED52EE"/>
    <w:rsid w:val="00ED71A5"/>
    <w:rsid w:val="00EE025A"/>
    <w:rsid w:val="00EE0587"/>
    <w:rsid w:val="00EE2C11"/>
    <w:rsid w:val="00EE3F38"/>
    <w:rsid w:val="00EE4BE1"/>
    <w:rsid w:val="00EE6B55"/>
    <w:rsid w:val="00EE7007"/>
    <w:rsid w:val="00EE7610"/>
    <w:rsid w:val="00EF0702"/>
    <w:rsid w:val="00EF6584"/>
    <w:rsid w:val="00EF7201"/>
    <w:rsid w:val="00EF7D8B"/>
    <w:rsid w:val="00F01839"/>
    <w:rsid w:val="00F019B8"/>
    <w:rsid w:val="00F01B26"/>
    <w:rsid w:val="00F01C1B"/>
    <w:rsid w:val="00F02611"/>
    <w:rsid w:val="00F027E0"/>
    <w:rsid w:val="00F02E8C"/>
    <w:rsid w:val="00F04576"/>
    <w:rsid w:val="00F047B2"/>
    <w:rsid w:val="00F04E29"/>
    <w:rsid w:val="00F05B8E"/>
    <w:rsid w:val="00F06EAC"/>
    <w:rsid w:val="00F07752"/>
    <w:rsid w:val="00F10043"/>
    <w:rsid w:val="00F12B9C"/>
    <w:rsid w:val="00F12DA8"/>
    <w:rsid w:val="00F141EB"/>
    <w:rsid w:val="00F14CF4"/>
    <w:rsid w:val="00F14FE5"/>
    <w:rsid w:val="00F157FE"/>
    <w:rsid w:val="00F1666D"/>
    <w:rsid w:val="00F16858"/>
    <w:rsid w:val="00F1760D"/>
    <w:rsid w:val="00F20A09"/>
    <w:rsid w:val="00F20BE3"/>
    <w:rsid w:val="00F20FDB"/>
    <w:rsid w:val="00F214C0"/>
    <w:rsid w:val="00F216F4"/>
    <w:rsid w:val="00F22B26"/>
    <w:rsid w:val="00F22BAF"/>
    <w:rsid w:val="00F22F06"/>
    <w:rsid w:val="00F23827"/>
    <w:rsid w:val="00F244A5"/>
    <w:rsid w:val="00F244E2"/>
    <w:rsid w:val="00F24EA9"/>
    <w:rsid w:val="00F24FFA"/>
    <w:rsid w:val="00F25916"/>
    <w:rsid w:val="00F25FFB"/>
    <w:rsid w:val="00F26C3E"/>
    <w:rsid w:val="00F3026A"/>
    <w:rsid w:val="00F3189F"/>
    <w:rsid w:val="00F31C78"/>
    <w:rsid w:val="00F334F5"/>
    <w:rsid w:val="00F34711"/>
    <w:rsid w:val="00F35225"/>
    <w:rsid w:val="00F369BD"/>
    <w:rsid w:val="00F37246"/>
    <w:rsid w:val="00F42578"/>
    <w:rsid w:val="00F42F00"/>
    <w:rsid w:val="00F445B9"/>
    <w:rsid w:val="00F44C6D"/>
    <w:rsid w:val="00F4558E"/>
    <w:rsid w:val="00F461C9"/>
    <w:rsid w:val="00F468C4"/>
    <w:rsid w:val="00F47779"/>
    <w:rsid w:val="00F47843"/>
    <w:rsid w:val="00F5298E"/>
    <w:rsid w:val="00F53FFD"/>
    <w:rsid w:val="00F564B3"/>
    <w:rsid w:val="00F5724C"/>
    <w:rsid w:val="00F57253"/>
    <w:rsid w:val="00F60C79"/>
    <w:rsid w:val="00F61A81"/>
    <w:rsid w:val="00F61B0E"/>
    <w:rsid w:val="00F62CFC"/>
    <w:rsid w:val="00F6385A"/>
    <w:rsid w:val="00F647E3"/>
    <w:rsid w:val="00F66373"/>
    <w:rsid w:val="00F70111"/>
    <w:rsid w:val="00F70112"/>
    <w:rsid w:val="00F70313"/>
    <w:rsid w:val="00F7033B"/>
    <w:rsid w:val="00F7043A"/>
    <w:rsid w:val="00F70DFD"/>
    <w:rsid w:val="00F71853"/>
    <w:rsid w:val="00F7192F"/>
    <w:rsid w:val="00F71993"/>
    <w:rsid w:val="00F724FA"/>
    <w:rsid w:val="00F7263F"/>
    <w:rsid w:val="00F72E3E"/>
    <w:rsid w:val="00F73191"/>
    <w:rsid w:val="00F73EE7"/>
    <w:rsid w:val="00F741D3"/>
    <w:rsid w:val="00F74241"/>
    <w:rsid w:val="00F742EB"/>
    <w:rsid w:val="00F761DF"/>
    <w:rsid w:val="00F76265"/>
    <w:rsid w:val="00F7662A"/>
    <w:rsid w:val="00F7798D"/>
    <w:rsid w:val="00F8046A"/>
    <w:rsid w:val="00F80775"/>
    <w:rsid w:val="00F81372"/>
    <w:rsid w:val="00F81669"/>
    <w:rsid w:val="00F82609"/>
    <w:rsid w:val="00F83AB8"/>
    <w:rsid w:val="00F84709"/>
    <w:rsid w:val="00F84729"/>
    <w:rsid w:val="00F8520E"/>
    <w:rsid w:val="00F85D92"/>
    <w:rsid w:val="00F86633"/>
    <w:rsid w:val="00F86E0E"/>
    <w:rsid w:val="00F87592"/>
    <w:rsid w:val="00F87C3A"/>
    <w:rsid w:val="00F9161C"/>
    <w:rsid w:val="00F916BC"/>
    <w:rsid w:val="00F94209"/>
    <w:rsid w:val="00F944D5"/>
    <w:rsid w:val="00F9505D"/>
    <w:rsid w:val="00F95CA3"/>
    <w:rsid w:val="00F9646A"/>
    <w:rsid w:val="00F96CD5"/>
    <w:rsid w:val="00F97765"/>
    <w:rsid w:val="00F97A6B"/>
    <w:rsid w:val="00FA0621"/>
    <w:rsid w:val="00FA0EC3"/>
    <w:rsid w:val="00FA1895"/>
    <w:rsid w:val="00FA2ED8"/>
    <w:rsid w:val="00FA3930"/>
    <w:rsid w:val="00FA3CAC"/>
    <w:rsid w:val="00FA40DA"/>
    <w:rsid w:val="00FA45FD"/>
    <w:rsid w:val="00FA503F"/>
    <w:rsid w:val="00FA5C1E"/>
    <w:rsid w:val="00FA688C"/>
    <w:rsid w:val="00FA6A63"/>
    <w:rsid w:val="00FA7F38"/>
    <w:rsid w:val="00FB0A85"/>
    <w:rsid w:val="00FB0C78"/>
    <w:rsid w:val="00FB0CF4"/>
    <w:rsid w:val="00FB149C"/>
    <w:rsid w:val="00FB1F0B"/>
    <w:rsid w:val="00FB21EF"/>
    <w:rsid w:val="00FB2603"/>
    <w:rsid w:val="00FB418E"/>
    <w:rsid w:val="00FB44E3"/>
    <w:rsid w:val="00FB6C87"/>
    <w:rsid w:val="00FC2749"/>
    <w:rsid w:val="00FC29B9"/>
    <w:rsid w:val="00FC3584"/>
    <w:rsid w:val="00FC42D4"/>
    <w:rsid w:val="00FC7358"/>
    <w:rsid w:val="00FC792F"/>
    <w:rsid w:val="00FD00AC"/>
    <w:rsid w:val="00FD02C1"/>
    <w:rsid w:val="00FD04A0"/>
    <w:rsid w:val="00FD13F4"/>
    <w:rsid w:val="00FD213F"/>
    <w:rsid w:val="00FD2967"/>
    <w:rsid w:val="00FD329C"/>
    <w:rsid w:val="00FD35D4"/>
    <w:rsid w:val="00FD48EB"/>
    <w:rsid w:val="00FD49A3"/>
    <w:rsid w:val="00FD4DCD"/>
    <w:rsid w:val="00FD52E5"/>
    <w:rsid w:val="00FD78FD"/>
    <w:rsid w:val="00FE2851"/>
    <w:rsid w:val="00FE5267"/>
    <w:rsid w:val="00FE5D06"/>
    <w:rsid w:val="00FF17DB"/>
    <w:rsid w:val="00FF2924"/>
    <w:rsid w:val="00FF2C20"/>
    <w:rsid w:val="00FF2D52"/>
    <w:rsid w:val="00FF3A60"/>
    <w:rsid w:val="00FF3AB6"/>
    <w:rsid w:val="00FF3DC4"/>
    <w:rsid w:val="00FF40EA"/>
    <w:rsid w:val="00FF4288"/>
    <w:rsid w:val="00FF47DB"/>
    <w:rsid w:val="00FF4BB1"/>
    <w:rsid w:val="00FF5267"/>
    <w:rsid w:val="00FF5B3F"/>
    <w:rsid w:val="00FF6328"/>
    <w:rsid w:val="01C1B554"/>
    <w:rsid w:val="03178CD2"/>
    <w:rsid w:val="0806F648"/>
    <w:rsid w:val="09813AEE"/>
    <w:rsid w:val="0ABD2BE5"/>
    <w:rsid w:val="0C72E9DB"/>
    <w:rsid w:val="0C7C5829"/>
    <w:rsid w:val="0E6D8CAC"/>
    <w:rsid w:val="0E89C37B"/>
    <w:rsid w:val="0EF1E734"/>
    <w:rsid w:val="113A68D7"/>
    <w:rsid w:val="151B77DA"/>
    <w:rsid w:val="15CAFA07"/>
    <w:rsid w:val="17C4FF54"/>
    <w:rsid w:val="1D76E26D"/>
    <w:rsid w:val="22633422"/>
    <w:rsid w:val="25FE4E12"/>
    <w:rsid w:val="27C7BBAB"/>
    <w:rsid w:val="294ABBC1"/>
    <w:rsid w:val="2AA8C9A7"/>
    <w:rsid w:val="2EAFC90C"/>
    <w:rsid w:val="31A83DBE"/>
    <w:rsid w:val="371CA9AA"/>
    <w:rsid w:val="3A62E0D3"/>
    <w:rsid w:val="3AAF709F"/>
    <w:rsid w:val="3B567412"/>
    <w:rsid w:val="3CD1D1C0"/>
    <w:rsid w:val="3CD40B10"/>
    <w:rsid w:val="3CDBF03A"/>
    <w:rsid w:val="3D8BEB2E"/>
    <w:rsid w:val="3ECAFCF7"/>
    <w:rsid w:val="3FB46265"/>
    <w:rsid w:val="40D9F7DB"/>
    <w:rsid w:val="425F5C51"/>
    <w:rsid w:val="4335FFE0"/>
    <w:rsid w:val="433D25BE"/>
    <w:rsid w:val="4373B7C1"/>
    <w:rsid w:val="47E795C7"/>
    <w:rsid w:val="48908ABD"/>
    <w:rsid w:val="4A896C7B"/>
    <w:rsid w:val="4E74934E"/>
    <w:rsid w:val="50B1EC06"/>
    <w:rsid w:val="532F8FB8"/>
    <w:rsid w:val="53501AB1"/>
    <w:rsid w:val="55AB0BBC"/>
    <w:rsid w:val="58D386C8"/>
    <w:rsid w:val="594CC4E5"/>
    <w:rsid w:val="5C99BB4C"/>
    <w:rsid w:val="5DCBE714"/>
    <w:rsid w:val="5FE4C48E"/>
    <w:rsid w:val="601416FF"/>
    <w:rsid w:val="63282B63"/>
    <w:rsid w:val="64160E60"/>
    <w:rsid w:val="6418D522"/>
    <w:rsid w:val="64582EC7"/>
    <w:rsid w:val="69030F9C"/>
    <w:rsid w:val="7891CCFC"/>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D12AFA8"/>
  <w15:docId w15:val="{C4608A36-EAFE-4166-8D3E-728E407BF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qFormat="1"/>
    <w:lsdException w:name="heading 7" w:semiHidden="1" w:qFormat="1"/>
    <w:lsdException w:name="heading 8" w:semiHidden="1" w:qFormat="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7586B"/>
    <w:pPr>
      <w:spacing w:before="120" w:after="120" w:line="120" w:lineRule="atLeast"/>
      <w:jc w:val="both"/>
    </w:pPr>
    <w:rPr>
      <w:rFonts w:ascii="Arial" w:hAnsi="Arial"/>
      <w:kern w:val="10"/>
      <w:sz w:val="22"/>
      <w:szCs w:val="22"/>
      <w:lang w:val="en-US"/>
    </w:rPr>
  </w:style>
  <w:style w:type="paragraph" w:styleId="1">
    <w:name w:val="heading 1"/>
    <w:basedOn w:val="a"/>
    <w:next w:val="a"/>
    <w:qFormat/>
    <w:rsid w:val="00E42625"/>
    <w:pPr>
      <w:keepNext/>
      <w:keepLines/>
      <w:pageBreakBefore/>
      <w:numPr>
        <w:numId w:val="2"/>
      </w:numPr>
      <w:suppressAutoHyphens/>
      <w:outlineLvl w:val="0"/>
    </w:pPr>
    <w:rPr>
      <w:rFonts w:cs="Arial"/>
      <w:b/>
      <w:bCs/>
      <w:color w:val="35667C"/>
      <w:sz w:val="40"/>
      <w:szCs w:val="48"/>
    </w:rPr>
  </w:style>
  <w:style w:type="paragraph" w:styleId="2">
    <w:name w:val="heading 2"/>
    <w:basedOn w:val="a"/>
    <w:next w:val="a"/>
    <w:link w:val="20"/>
    <w:qFormat/>
    <w:rsid w:val="003B0178"/>
    <w:pPr>
      <w:keepNext/>
      <w:keepLines/>
      <w:numPr>
        <w:ilvl w:val="1"/>
        <w:numId w:val="2"/>
      </w:numPr>
      <w:suppressAutoHyphens/>
      <w:spacing w:before="360"/>
      <w:outlineLvl w:val="1"/>
    </w:pPr>
    <w:rPr>
      <w:rFonts w:cs="Arial"/>
      <w:b/>
      <w:bCs/>
      <w:iCs/>
      <w:color w:val="35667C"/>
      <w:sz w:val="28"/>
    </w:rPr>
  </w:style>
  <w:style w:type="paragraph" w:styleId="3">
    <w:name w:val="heading 3"/>
    <w:basedOn w:val="a"/>
    <w:next w:val="a"/>
    <w:link w:val="30"/>
    <w:qFormat/>
    <w:rsid w:val="006D47DB"/>
    <w:pPr>
      <w:keepNext/>
      <w:numPr>
        <w:ilvl w:val="2"/>
        <w:numId w:val="2"/>
      </w:numPr>
      <w:spacing w:before="360"/>
      <w:jc w:val="left"/>
      <w:outlineLvl w:val="2"/>
    </w:pPr>
    <w:rPr>
      <w:rFonts w:cs="Arial"/>
      <w:b/>
      <w:bCs/>
      <w:color w:val="35667C"/>
      <w:szCs w:val="26"/>
    </w:rPr>
  </w:style>
  <w:style w:type="paragraph" w:styleId="4">
    <w:name w:val="heading 4"/>
    <w:basedOn w:val="a"/>
    <w:next w:val="a"/>
    <w:link w:val="40"/>
    <w:qFormat/>
    <w:rsid w:val="003B0178"/>
    <w:pPr>
      <w:keepNext/>
      <w:keepLines/>
      <w:numPr>
        <w:ilvl w:val="3"/>
        <w:numId w:val="2"/>
      </w:numPr>
      <w:spacing w:before="360"/>
      <w:outlineLvl w:val="3"/>
    </w:pPr>
    <w:rPr>
      <w:rFonts w:asciiTheme="majorHAnsi" w:eastAsiaTheme="majorEastAsia" w:hAnsiTheme="majorHAnsi" w:cstheme="majorBidi"/>
      <w:b/>
      <w:iCs/>
      <w:color w:val="35667C"/>
    </w:rPr>
  </w:style>
  <w:style w:type="paragraph" w:styleId="5">
    <w:name w:val="heading 5"/>
    <w:basedOn w:val="a"/>
    <w:next w:val="a"/>
    <w:link w:val="50"/>
    <w:qFormat/>
    <w:rsid w:val="003B0178"/>
    <w:pPr>
      <w:keepNext/>
      <w:keepLines/>
      <w:numPr>
        <w:ilvl w:val="4"/>
        <w:numId w:val="2"/>
      </w:numPr>
      <w:spacing w:before="360"/>
      <w:outlineLvl w:val="4"/>
    </w:pPr>
    <w:rPr>
      <w:rFonts w:asciiTheme="majorHAnsi" w:eastAsiaTheme="majorEastAsia" w:hAnsiTheme="majorHAnsi" w:cstheme="majorBidi"/>
      <w:color w:val="35667C"/>
    </w:rPr>
  </w:style>
  <w:style w:type="paragraph" w:styleId="9">
    <w:name w:val="heading 9"/>
    <w:basedOn w:val="a"/>
    <w:next w:val="a"/>
    <w:link w:val="90"/>
    <w:semiHidden/>
    <w:rsid w:val="006A77E3"/>
    <w:pPr>
      <w:numPr>
        <w:ilvl w:val="8"/>
        <w:numId w:val="1"/>
      </w:numPr>
      <w:spacing w:before="240" w:after="60" w:line="360" w:lineRule="auto"/>
      <w:outlineLvl w:val="8"/>
    </w:pPr>
    <w:rPr>
      <w:rFonts w:ascii="Times New Roman" w:hAnsi="Times New Roman"/>
      <w:b/>
      <w:i/>
      <w:kern w:val="0"/>
      <w:sz w:val="18"/>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90">
    <w:name w:val="标题 9 字符"/>
    <w:basedOn w:val="a0"/>
    <w:link w:val="9"/>
    <w:semiHidden/>
    <w:rsid w:val="004576A8"/>
    <w:rPr>
      <w:b/>
      <w:i/>
      <w:sz w:val="18"/>
      <w:lang w:val="en-US"/>
    </w:rPr>
  </w:style>
  <w:style w:type="table" w:styleId="a3">
    <w:name w:val="Table Grid"/>
    <w:basedOn w:val="a1"/>
    <w:rsid w:val="00DD0FA7"/>
    <w:pPr>
      <w:spacing w:line="320" w:lineRule="atLeast"/>
      <w:ind w:left="57" w:right="57"/>
    </w:pPr>
    <w:rPr>
      <w:rFonts w:ascii="Arial" w:hAnsi="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bottom w:w="28" w:type="dxa"/>
        <w:right w:w="0" w:type="dxa"/>
      </w:tblCellMar>
    </w:tblPr>
  </w:style>
  <w:style w:type="paragraph" w:customStyle="1" w:styleId="TabelleKopf">
    <w:name w:val="Tabelle_Kopf"/>
    <w:basedOn w:val="a"/>
    <w:qFormat/>
    <w:rsid w:val="00E42625"/>
    <w:pPr>
      <w:spacing w:after="0" w:line="280" w:lineRule="atLeast"/>
      <w:ind w:left="57" w:right="57"/>
    </w:pPr>
    <w:rPr>
      <w:b/>
      <w:color w:val="35667C"/>
    </w:rPr>
  </w:style>
  <w:style w:type="paragraph" w:customStyle="1" w:styleId="Headline">
    <w:name w:val="Headline"/>
    <w:basedOn w:val="a"/>
    <w:qFormat/>
    <w:rsid w:val="00E42625"/>
    <w:pPr>
      <w:spacing w:after="0" w:line="240" w:lineRule="atLeast"/>
    </w:pPr>
    <w:rPr>
      <w:b/>
      <w:color w:val="35667C"/>
      <w:sz w:val="48"/>
      <w:szCs w:val="48"/>
    </w:rPr>
  </w:style>
  <w:style w:type="paragraph" w:styleId="a4">
    <w:name w:val="header"/>
    <w:basedOn w:val="a"/>
    <w:semiHidden/>
    <w:rsid w:val="00DA4E19"/>
    <w:pPr>
      <w:tabs>
        <w:tab w:val="center" w:pos="4536"/>
        <w:tab w:val="right" w:pos="9072"/>
      </w:tabs>
      <w:spacing w:after="0" w:line="192" w:lineRule="atLeast"/>
    </w:pPr>
    <w:rPr>
      <w:sz w:val="16"/>
      <w:szCs w:val="16"/>
    </w:rPr>
  </w:style>
  <w:style w:type="paragraph" w:styleId="a5">
    <w:name w:val="footer"/>
    <w:basedOn w:val="a"/>
    <w:semiHidden/>
    <w:rsid w:val="00DA4E19"/>
    <w:pPr>
      <w:tabs>
        <w:tab w:val="center" w:pos="4536"/>
        <w:tab w:val="right" w:pos="9072"/>
      </w:tabs>
      <w:spacing w:after="0" w:line="192" w:lineRule="atLeast"/>
    </w:pPr>
    <w:rPr>
      <w:i/>
      <w:sz w:val="16"/>
      <w:szCs w:val="16"/>
    </w:rPr>
  </w:style>
  <w:style w:type="character" w:styleId="a6">
    <w:name w:val="page number"/>
    <w:basedOn w:val="a0"/>
    <w:semiHidden/>
    <w:rsid w:val="00B47915"/>
  </w:style>
  <w:style w:type="paragraph" w:styleId="a7">
    <w:name w:val="Balloon Text"/>
    <w:basedOn w:val="a"/>
    <w:link w:val="a8"/>
    <w:semiHidden/>
    <w:unhideWhenUsed/>
    <w:rsid w:val="008007B2"/>
    <w:pPr>
      <w:spacing w:after="0" w:line="240" w:lineRule="auto"/>
    </w:pPr>
    <w:rPr>
      <w:rFonts w:ascii="Tahoma" w:hAnsi="Tahoma" w:cs="Tahoma"/>
      <w:sz w:val="16"/>
      <w:szCs w:val="16"/>
    </w:rPr>
  </w:style>
  <w:style w:type="character" w:customStyle="1" w:styleId="a8">
    <w:name w:val="批注框文本 字符"/>
    <w:basedOn w:val="a0"/>
    <w:link w:val="a7"/>
    <w:semiHidden/>
    <w:rsid w:val="00113E24"/>
    <w:rPr>
      <w:rFonts w:ascii="Tahoma" w:hAnsi="Tahoma" w:cs="Tahoma"/>
      <w:kern w:val="10"/>
      <w:sz w:val="16"/>
      <w:szCs w:val="16"/>
    </w:rPr>
  </w:style>
  <w:style w:type="paragraph" w:styleId="TOC">
    <w:name w:val="TOC Heading"/>
    <w:basedOn w:val="1"/>
    <w:next w:val="a"/>
    <w:uiPriority w:val="39"/>
    <w:unhideWhenUsed/>
    <w:qFormat/>
    <w:rsid w:val="00E42625"/>
    <w:pPr>
      <w:pageBreakBefore w:val="0"/>
      <w:numPr>
        <w:numId w:val="0"/>
      </w:numPr>
      <w:suppressAutoHyphens w:val="0"/>
      <w:spacing w:before="480" w:after="0" w:line="276" w:lineRule="auto"/>
      <w:outlineLvl w:val="9"/>
    </w:pPr>
    <w:rPr>
      <w:rFonts w:asciiTheme="majorHAnsi" w:eastAsiaTheme="majorEastAsia" w:hAnsiTheme="majorHAnsi" w:cstheme="majorBidi"/>
      <w:color w:val="393E40" w:themeColor="accent1" w:themeShade="BF"/>
      <w:kern w:val="0"/>
      <w:sz w:val="28"/>
      <w:szCs w:val="28"/>
    </w:rPr>
  </w:style>
  <w:style w:type="paragraph" w:styleId="TOC1">
    <w:name w:val="toc 1"/>
    <w:basedOn w:val="a"/>
    <w:next w:val="a"/>
    <w:autoRedefine/>
    <w:uiPriority w:val="39"/>
    <w:qFormat/>
    <w:rsid w:val="00E42625"/>
    <w:pPr>
      <w:tabs>
        <w:tab w:val="right" w:leader="dot" w:pos="9060"/>
      </w:tabs>
      <w:spacing w:after="100"/>
    </w:pPr>
    <w:rPr>
      <w:b/>
      <w:noProof/>
    </w:rPr>
  </w:style>
  <w:style w:type="paragraph" w:styleId="TOC2">
    <w:name w:val="toc 2"/>
    <w:basedOn w:val="a"/>
    <w:next w:val="a"/>
    <w:autoRedefine/>
    <w:uiPriority w:val="39"/>
    <w:qFormat/>
    <w:rsid w:val="008007B2"/>
    <w:pPr>
      <w:spacing w:after="100"/>
      <w:ind w:left="220"/>
    </w:pPr>
  </w:style>
  <w:style w:type="character" w:styleId="a9">
    <w:name w:val="Hyperlink"/>
    <w:basedOn w:val="a0"/>
    <w:uiPriority w:val="99"/>
    <w:unhideWhenUsed/>
    <w:rsid w:val="00E42625"/>
    <w:rPr>
      <w:color w:val="004666" w:themeColor="hyperlink"/>
      <w:u w:val="single"/>
      <w:lang w:val="en-US"/>
    </w:rPr>
  </w:style>
  <w:style w:type="paragraph" w:styleId="aa">
    <w:name w:val="List Paragraph"/>
    <w:basedOn w:val="a"/>
    <w:link w:val="ab"/>
    <w:uiPriority w:val="34"/>
    <w:unhideWhenUsed/>
    <w:qFormat/>
    <w:rsid w:val="001363ED"/>
    <w:pPr>
      <w:ind w:left="720"/>
      <w:contextualSpacing/>
    </w:pPr>
  </w:style>
  <w:style w:type="character" w:customStyle="1" w:styleId="ab">
    <w:name w:val="列表段落 字符"/>
    <w:link w:val="aa"/>
    <w:uiPriority w:val="34"/>
    <w:rsid w:val="00113E24"/>
    <w:rPr>
      <w:rFonts w:ascii="Arial" w:hAnsi="Arial"/>
      <w:kern w:val="10"/>
      <w:sz w:val="22"/>
      <w:szCs w:val="22"/>
    </w:rPr>
  </w:style>
  <w:style w:type="paragraph" w:styleId="TOC3">
    <w:name w:val="toc 3"/>
    <w:basedOn w:val="a"/>
    <w:next w:val="a"/>
    <w:autoRedefine/>
    <w:uiPriority w:val="39"/>
    <w:unhideWhenUsed/>
    <w:qFormat/>
    <w:rsid w:val="00966B79"/>
    <w:pPr>
      <w:spacing w:after="100" w:line="276" w:lineRule="auto"/>
      <w:ind w:left="440"/>
    </w:pPr>
    <w:rPr>
      <w:rFonts w:asciiTheme="minorHAnsi" w:eastAsiaTheme="minorEastAsia" w:hAnsiTheme="minorHAnsi" w:cstheme="minorBidi"/>
      <w:kern w:val="0"/>
    </w:rPr>
  </w:style>
  <w:style w:type="paragraph" w:customStyle="1" w:styleId="HinweisHeadline">
    <w:name w:val="Hinweis_Headline"/>
    <w:basedOn w:val="a"/>
    <w:link w:val="HinweisHeadlineZchn"/>
    <w:autoRedefine/>
    <w:qFormat/>
    <w:rsid w:val="00863924"/>
    <w:pPr>
      <w:spacing w:before="240"/>
      <w:ind w:left="57" w:right="57"/>
    </w:pPr>
    <w:rPr>
      <w:rFonts w:cs="Arial"/>
      <w:b/>
      <w:i/>
      <w:color w:val="35667C"/>
    </w:rPr>
  </w:style>
  <w:style w:type="character" w:customStyle="1" w:styleId="HinweisHeadlineZchn">
    <w:name w:val="Hinweis_Headline Zchn"/>
    <w:basedOn w:val="a0"/>
    <w:link w:val="HinweisHeadline"/>
    <w:rsid w:val="00863924"/>
    <w:rPr>
      <w:rFonts w:ascii="Arial" w:hAnsi="Arial" w:cs="Arial"/>
      <w:b/>
      <w:i/>
      <w:color w:val="35667C"/>
      <w:kern w:val="10"/>
      <w:sz w:val="22"/>
      <w:szCs w:val="22"/>
      <w:lang w:val="en-US"/>
    </w:rPr>
  </w:style>
  <w:style w:type="paragraph" w:customStyle="1" w:styleId="Beispiel">
    <w:name w:val="Beispiel"/>
    <w:basedOn w:val="a"/>
    <w:link w:val="BeispielZchn"/>
    <w:qFormat/>
    <w:rsid w:val="00E42625"/>
    <w:rPr>
      <w:i/>
      <w:color w:val="A8ADB3"/>
    </w:rPr>
  </w:style>
  <w:style w:type="character" w:customStyle="1" w:styleId="BeispielZchn">
    <w:name w:val="Beispiel Zchn"/>
    <w:basedOn w:val="a0"/>
    <w:link w:val="Beispiel"/>
    <w:rsid w:val="00E42625"/>
    <w:rPr>
      <w:rFonts w:ascii="Arial" w:hAnsi="Arial"/>
      <w:i/>
      <w:color w:val="A8ADB3"/>
      <w:kern w:val="10"/>
      <w:sz w:val="22"/>
      <w:szCs w:val="22"/>
      <w:lang w:val="en-US"/>
    </w:rPr>
  </w:style>
  <w:style w:type="paragraph" w:styleId="ac">
    <w:name w:val="caption"/>
    <w:basedOn w:val="a"/>
    <w:next w:val="a"/>
    <w:link w:val="ad"/>
    <w:unhideWhenUsed/>
    <w:qFormat/>
    <w:rsid w:val="00E42625"/>
    <w:pPr>
      <w:spacing w:after="200" w:line="240" w:lineRule="auto"/>
    </w:pPr>
    <w:rPr>
      <w:b/>
      <w:bCs/>
      <w:color w:val="4C5356" w:themeColor="accent1"/>
      <w:sz w:val="18"/>
      <w:szCs w:val="18"/>
    </w:rPr>
  </w:style>
  <w:style w:type="paragraph" w:styleId="ae">
    <w:name w:val="table of figures"/>
    <w:basedOn w:val="a"/>
    <w:next w:val="a"/>
    <w:uiPriority w:val="99"/>
    <w:rsid w:val="00E42625"/>
    <w:pPr>
      <w:spacing w:after="0"/>
    </w:pPr>
  </w:style>
  <w:style w:type="paragraph" w:styleId="af">
    <w:name w:val="Normal Indent"/>
    <w:basedOn w:val="a"/>
    <w:semiHidden/>
    <w:unhideWhenUsed/>
    <w:rsid w:val="00B013D2"/>
    <w:pPr>
      <w:ind w:left="708"/>
    </w:pPr>
  </w:style>
  <w:style w:type="paragraph" w:customStyle="1" w:styleId="Abbildung">
    <w:name w:val="Abbildung"/>
    <w:basedOn w:val="a"/>
    <w:next w:val="a"/>
    <w:unhideWhenUsed/>
    <w:rsid w:val="00E42625"/>
    <w:pPr>
      <w:spacing w:after="0" w:line="240" w:lineRule="auto"/>
      <w:jc w:val="left"/>
    </w:pPr>
    <w:rPr>
      <w:rFonts w:ascii="Porsche News Gothic" w:hAnsi="Porsche News Gothic"/>
      <w:kern w:val="0"/>
      <w:sz w:val="20"/>
      <w:szCs w:val="20"/>
    </w:rPr>
  </w:style>
  <w:style w:type="character" w:styleId="af0">
    <w:name w:val="Strong"/>
    <w:basedOn w:val="a0"/>
    <w:uiPriority w:val="22"/>
    <w:semiHidden/>
    <w:unhideWhenUsed/>
    <w:qFormat/>
    <w:rsid w:val="00895125"/>
    <w:rPr>
      <w:b/>
      <w:bCs/>
    </w:rPr>
  </w:style>
  <w:style w:type="paragraph" w:styleId="af1">
    <w:name w:val="Normal (Web)"/>
    <w:basedOn w:val="a"/>
    <w:uiPriority w:val="99"/>
    <w:unhideWhenUsed/>
    <w:rsid w:val="00E42625"/>
    <w:pPr>
      <w:spacing w:before="100" w:beforeAutospacing="1" w:after="100" w:afterAutospacing="1" w:line="240" w:lineRule="auto"/>
      <w:jc w:val="left"/>
    </w:pPr>
    <w:rPr>
      <w:rFonts w:ascii="Times New Roman" w:hAnsi="Times New Roman"/>
      <w:kern w:val="0"/>
      <w:sz w:val="24"/>
      <w:szCs w:val="24"/>
    </w:rPr>
  </w:style>
  <w:style w:type="paragraph" w:customStyle="1" w:styleId="Hinweistext">
    <w:name w:val="Hinweistext"/>
    <w:basedOn w:val="a"/>
    <w:link w:val="HinweistextZchn"/>
    <w:qFormat/>
    <w:rsid w:val="00E42625"/>
    <w:rPr>
      <w:i/>
      <w:color w:val="80B0C8"/>
    </w:rPr>
  </w:style>
  <w:style w:type="character" w:customStyle="1" w:styleId="HinweistextZchn">
    <w:name w:val="Hinweistext Zchn"/>
    <w:basedOn w:val="a0"/>
    <w:link w:val="Hinweistext"/>
    <w:rsid w:val="00E42625"/>
    <w:rPr>
      <w:rFonts w:ascii="Arial" w:hAnsi="Arial"/>
      <w:i/>
      <w:color w:val="80B0C8"/>
      <w:kern w:val="10"/>
      <w:sz w:val="22"/>
      <w:szCs w:val="22"/>
      <w:lang w:val="en-US"/>
    </w:rPr>
  </w:style>
  <w:style w:type="paragraph" w:styleId="af2">
    <w:name w:val="footnote text"/>
    <w:basedOn w:val="a5"/>
    <w:link w:val="af3"/>
    <w:rsid w:val="008222F2"/>
    <w:pPr>
      <w:spacing w:line="240" w:lineRule="auto"/>
    </w:pPr>
    <w:rPr>
      <w:i w:val="0"/>
      <w:color w:val="35667C"/>
    </w:rPr>
  </w:style>
  <w:style w:type="character" w:customStyle="1" w:styleId="af3">
    <w:name w:val="脚注文本 字符"/>
    <w:basedOn w:val="a0"/>
    <w:link w:val="af2"/>
    <w:rsid w:val="008222F2"/>
    <w:rPr>
      <w:rFonts w:ascii="Arial" w:hAnsi="Arial"/>
      <w:color w:val="35667C"/>
      <w:kern w:val="10"/>
      <w:sz w:val="16"/>
      <w:szCs w:val="16"/>
      <w:lang w:val="en-US"/>
    </w:rPr>
  </w:style>
  <w:style w:type="character" w:styleId="af4">
    <w:name w:val="Placeholder Text"/>
    <w:basedOn w:val="a0"/>
    <w:uiPriority w:val="99"/>
    <w:semiHidden/>
    <w:rsid w:val="0059184A"/>
    <w:rPr>
      <w:color w:val="808080"/>
    </w:rPr>
  </w:style>
  <w:style w:type="paragraph" w:customStyle="1" w:styleId="MetadatenHeadline">
    <w:name w:val="Metadaten_Headline"/>
    <w:qFormat/>
    <w:rsid w:val="00E42625"/>
    <w:pPr>
      <w:spacing w:before="120" w:after="120" w:line="120" w:lineRule="atLeast"/>
      <w:jc w:val="both"/>
    </w:pPr>
    <w:rPr>
      <w:rFonts w:ascii="Arial" w:hAnsi="Arial" w:cs="Arial"/>
      <w:b/>
      <w:color w:val="35667C"/>
      <w:kern w:val="10"/>
      <w:sz w:val="22"/>
      <w:szCs w:val="22"/>
      <w:lang w:val="en-US"/>
    </w:rPr>
  </w:style>
  <w:style w:type="character" w:customStyle="1" w:styleId="50">
    <w:name w:val="标题 5 字符"/>
    <w:basedOn w:val="a0"/>
    <w:link w:val="5"/>
    <w:rsid w:val="003B0178"/>
    <w:rPr>
      <w:rFonts w:asciiTheme="majorHAnsi" w:eastAsiaTheme="majorEastAsia" w:hAnsiTheme="majorHAnsi" w:cstheme="majorBidi"/>
      <w:color w:val="35667C"/>
      <w:kern w:val="10"/>
      <w:sz w:val="22"/>
      <w:szCs w:val="22"/>
      <w:lang w:val="en-US"/>
    </w:rPr>
  </w:style>
  <w:style w:type="character" w:customStyle="1" w:styleId="40">
    <w:name w:val="标题 4 字符"/>
    <w:basedOn w:val="a0"/>
    <w:link w:val="4"/>
    <w:rsid w:val="003B0178"/>
    <w:rPr>
      <w:rFonts w:asciiTheme="majorHAnsi" w:eastAsiaTheme="majorEastAsia" w:hAnsiTheme="majorHAnsi" w:cstheme="majorBidi"/>
      <w:b/>
      <w:iCs/>
      <w:color w:val="35667C"/>
      <w:kern w:val="10"/>
      <w:sz w:val="22"/>
      <w:szCs w:val="22"/>
      <w:lang w:val="en-US"/>
    </w:rPr>
  </w:style>
  <w:style w:type="character" w:customStyle="1" w:styleId="ad">
    <w:name w:val="题注 字符"/>
    <w:link w:val="ac"/>
    <w:locked/>
    <w:rsid w:val="00FD52E5"/>
    <w:rPr>
      <w:rFonts w:ascii="Arial" w:hAnsi="Arial"/>
      <w:b/>
      <w:bCs/>
      <w:color w:val="4C5356" w:themeColor="accent1"/>
      <w:kern w:val="10"/>
      <w:sz w:val="18"/>
      <w:szCs w:val="18"/>
      <w:lang w:val="en-US"/>
    </w:rPr>
  </w:style>
  <w:style w:type="character" w:customStyle="1" w:styleId="20">
    <w:name w:val="标题 2 字符"/>
    <w:basedOn w:val="a0"/>
    <w:link w:val="2"/>
    <w:rsid w:val="000F2605"/>
    <w:rPr>
      <w:rFonts w:ascii="Arial" w:hAnsi="Arial" w:cs="Arial"/>
      <w:b/>
      <w:bCs/>
      <w:iCs/>
      <w:color w:val="35667C"/>
      <w:kern w:val="10"/>
      <w:sz w:val="28"/>
      <w:szCs w:val="22"/>
      <w:lang w:val="en-US"/>
    </w:rPr>
  </w:style>
  <w:style w:type="character" w:customStyle="1" w:styleId="l0s521">
    <w:name w:val="l0s521"/>
    <w:basedOn w:val="a0"/>
    <w:rsid w:val="001A1183"/>
    <w:rPr>
      <w:rFonts w:ascii="Courier New" w:hAnsi="Courier New" w:cs="Courier New" w:hint="default"/>
      <w:color w:val="0000FF"/>
      <w:sz w:val="20"/>
      <w:szCs w:val="20"/>
      <w:shd w:val="clear" w:color="auto" w:fill="FFFFFF"/>
    </w:rPr>
  </w:style>
  <w:style w:type="character" w:customStyle="1" w:styleId="l0s551">
    <w:name w:val="l0s551"/>
    <w:basedOn w:val="a0"/>
    <w:rsid w:val="008706C5"/>
    <w:rPr>
      <w:rFonts w:ascii="Courier New" w:hAnsi="Courier New" w:cs="Courier New" w:hint="default"/>
      <w:color w:val="800080"/>
      <w:sz w:val="20"/>
      <w:szCs w:val="20"/>
      <w:shd w:val="clear" w:color="auto" w:fill="FFFFFF"/>
    </w:rPr>
  </w:style>
  <w:style w:type="character" w:customStyle="1" w:styleId="l0s331">
    <w:name w:val="l0s331"/>
    <w:basedOn w:val="a0"/>
    <w:rsid w:val="008706C5"/>
    <w:rPr>
      <w:rFonts w:ascii="Courier New" w:hAnsi="Courier New" w:cs="Courier New" w:hint="default"/>
      <w:color w:val="4DA619"/>
      <w:sz w:val="20"/>
      <w:szCs w:val="20"/>
      <w:shd w:val="clear" w:color="auto" w:fill="FFFFFF"/>
    </w:rPr>
  </w:style>
  <w:style w:type="table" w:styleId="10">
    <w:name w:val="Grid Table 1 Light"/>
    <w:basedOn w:val="a1"/>
    <w:uiPriority w:val="46"/>
    <w:rsid w:val="00A6346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af5">
    <w:name w:val="annotation reference"/>
    <w:basedOn w:val="a0"/>
    <w:semiHidden/>
    <w:unhideWhenUsed/>
    <w:rsid w:val="00DE74F1"/>
    <w:rPr>
      <w:sz w:val="16"/>
      <w:szCs w:val="16"/>
    </w:rPr>
  </w:style>
  <w:style w:type="paragraph" w:styleId="af6">
    <w:name w:val="annotation text"/>
    <w:basedOn w:val="a"/>
    <w:link w:val="af7"/>
    <w:unhideWhenUsed/>
    <w:rsid w:val="00DE74F1"/>
    <w:pPr>
      <w:spacing w:line="240" w:lineRule="auto"/>
    </w:pPr>
    <w:rPr>
      <w:sz w:val="20"/>
      <w:szCs w:val="20"/>
    </w:rPr>
  </w:style>
  <w:style w:type="character" w:customStyle="1" w:styleId="af7">
    <w:name w:val="批注文字 字符"/>
    <w:basedOn w:val="a0"/>
    <w:link w:val="af6"/>
    <w:rsid w:val="00DE74F1"/>
    <w:rPr>
      <w:rFonts w:ascii="Arial" w:hAnsi="Arial"/>
      <w:kern w:val="10"/>
      <w:lang w:val="en-US"/>
    </w:rPr>
  </w:style>
  <w:style w:type="paragraph" w:styleId="af8">
    <w:name w:val="annotation subject"/>
    <w:basedOn w:val="af6"/>
    <w:next w:val="af6"/>
    <w:link w:val="af9"/>
    <w:semiHidden/>
    <w:unhideWhenUsed/>
    <w:rsid w:val="00DE74F1"/>
    <w:rPr>
      <w:b/>
      <w:bCs/>
    </w:rPr>
  </w:style>
  <w:style w:type="character" w:customStyle="1" w:styleId="af9">
    <w:name w:val="批注主题 字符"/>
    <w:basedOn w:val="af7"/>
    <w:link w:val="af8"/>
    <w:semiHidden/>
    <w:rsid w:val="00DE74F1"/>
    <w:rPr>
      <w:rFonts w:ascii="Arial" w:hAnsi="Arial"/>
      <w:b/>
      <w:bCs/>
      <w:kern w:val="10"/>
      <w:lang w:val="en-US"/>
    </w:rPr>
  </w:style>
  <w:style w:type="paragraph" w:styleId="afa">
    <w:name w:val="Revision"/>
    <w:hidden/>
    <w:uiPriority w:val="99"/>
    <w:semiHidden/>
    <w:rsid w:val="000537A6"/>
    <w:rPr>
      <w:rFonts w:ascii="Arial" w:hAnsi="Arial"/>
      <w:kern w:val="10"/>
      <w:sz w:val="22"/>
      <w:szCs w:val="22"/>
      <w:lang w:val="en-US"/>
    </w:rPr>
  </w:style>
  <w:style w:type="table" w:styleId="4-6">
    <w:name w:val="Grid Table 4 Accent 6"/>
    <w:basedOn w:val="a1"/>
    <w:uiPriority w:val="49"/>
    <w:rsid w:val="00FA5C1E"/>
    <w:tblPr>
      <w:tblStyleRowBandSize w:val="1"/>
      <w:tblStyleColBandSize w:val="1"/>
      <w:tblInd w:w="0" w:type="nil"/>
      <w:tblBorders>
        <w:top w:val="single" w:sz="4" w:space="0" w:color="B2CFDE" w:themeColor="accent6" w:themeTint="99"/>
        <w:left w:val="single" w:sz="4" w:space="0" w:color="B2CFDE" w:themeColor="accent6" w:themeTint="99"/>
        <w:bottom w:val="single" w:sz="4" w:space="0" w:color="B2CFDE" w:themeColor="accent6" w:themeTint="99"/>
        <w:right w:val="single" w:sz="4" w:space="0" w:color="B2CFDE" w:themeColor="accent6" w:themeTint="99"/>
        <w:insideH w:val="single" w:sz="4" w:space="0" w:color="B2CFDE" w:themeColor="accent6" w:themeTint="99"/>
        <w:insideV w:val="single" w:sz="4" w:space="0" w:color="B2CFDE" w:themeColor="accent6" w:themeTint="99"/>
      </w:tblBorders>
    </w:tblPr>
    <w:tblStylePr w:type="firstRow">
      <w:rPr>
        <w:b/>
        <w:bCs/>
        <w:color w:val="FFFFFF" w:themeColor="background1"/>
      </w:rPr>
      <w:tblPr/>
      <w:tcPr>
        <w:tcBorders>
          <w:top w:val="single" w:sz="4" w:space="0" w:color="80B0C8" w:themeColor="accent6"/>
          <w:left w:val="single" w:sz="4" w:space="0" w:color="80B0C8" w:themeColor="accent6"/>
          <w:bottom w:val="single" w:sz="4" w:space="0" w:color="80B0C8" w:themeColor="accent6"/>
          <w:right w:val="single" w:sz="4" w:space="0" w:color="80B0C8" w:themeColor="accent6"/>
          <w:insideH w:val="nil"/>
          <w:insideV w:val="nil"/>
        </w:tcBorders>
        <w:shd w:val="clear" w:color="auto" w:fill="80B0C8" w:themeFill="accent6"/>
      </w:tcPr>
    </w:tblStylePr>
    <w:tblStylePr w:type="lastRow">
      <w:rPr>
        <w:b/>
        <w:bCs/>
      </w:rPr>
      <w:tblPr/>
      <w:tcPr>
        <w:tcBorders>
          <w:top w:val="double" w:sz="4" w:space="0" w:color="80B0C8" w:themeColor="accent6"/>
        </w:tcBorders>
      </w:tcPr>
    </w:tblStylePr>
    <w:tblStylePr w:type="firstCol">
      <w:rPr>
        <w:b/>
        <w:bCs/>
      </w:rPr>
    </w:tblStylePr>
    <w:tblStylePr w:type="lastCol">
      <w:rPr>
        <w:b/>
        <w:bCs/>
      </w:rPr>
    </w:tblStylePr>
    <w:tblStylePr w:type="band1Vert">
      <w:tblPr/>
      <w:tcPr>
        <w:shd w:val="clear" w:color="auto" w:fill="E5EFF4" w:themeFill="accent6" w:themeFillTint="33"/>
      </w:tcPr>
    </w:tblStylePr>
    <w:tblStylePr w:type="band1Horz">
      <w:tblPr/>
      <w:tcPr>
        <w:shd w:val="clear" w:color="auto" w:fill="E5EFF4" w:themeFill="accent6" w:themeFillTint="33"/>
      </w:tcPr>
    </w:tblStylePr>
  </w:style>
  <w:style w:type="character" w:customStyle="1" w:styleId="ui-provider">
    <w:name w:val="ui-provider"/>
    <w:basedOn w:val="a0"/>
    <w:rsid w:val="00E722D4"/>
  </w:style>
  <w:style w:type="character" w:customStyle="1" w:styleId="Normal1Char">
    <w:name w:val="Normal 1 Char"/>
    <w:basedOn w:val="a0"/>
    <w:link w:val="Normal1"/>
    <w:locked/>
    <w:rsid w:val="00937510"/>
  </w:style>
  <w:style w:type="paragraph" w:customStyle="1" w:styleId="Normal1">
    <w:name w:val="Normal 1"/>
    <w:basedOn w:val="aa"/>
    <w:link w:val="Normal1Char"/>
    <w:qFormat/>
    <w:rsid w:val="00937510"/>
    <w:pPr>
      <w:spacing w:before="0" w:after="0" w:line="240" w:lineRule="auto"/>
      <w:jc w:val="left"/>
    </w:pPr>
    <w:rPr>
      <w:rFonts w:ascii="Times New Roman" w:hAnsi="Times New Roman"/>
      <w:kern w:val="0"/>
      <w:sz w:val="20"/>
      <w:szCs w:val="20"/>
      <w:lang w:val="de-DE"/>
    </w:rPr>
  </w:style>
  <w:style w:type="character" w:customStyle="1" w:styleId="30">
    <w:name w:val="标题 3 字符"/>
    <w:basedOn w:val="a0"/>
    <w:link w:val="3"/>
    <w:rsid w:val="00927962"/>
    <w:rPr>
      <w:rFonts w:ascii="Arial" w:hAnsi="Arial" w:cs="Arial"/>
      <w:b/>
      <w:bCs/>
      <w:color w:val="35667C"/>
      <w:kern w:val="10"/>
      <w:sz w:val="22"/>
      <w:szCs w:val="26"/>
      <w:lang w:val="en-US"/>
    </w:rPr>
  </w:style>
  <w:style w:type="paragraph" w:customStyle="1" w:styleId="Normal3">
    <w:name w:val="Normal 3"/>
    <w:basedOn w:val="aa"/>
    <w:link w:val="Normal3Char"/>
    <w:qFormat/>
    <w:rsid w:val="00AC54A3"/>
    <w:pPr>
      <w:spacing w:before="0" w:after="0" w:line="240" w:lineRule="auto"/>
      <w:ind w:left="1440"/>
      <w:jc w:val="left"/>
    </w:pPr>
    <w:rPr>
      <w:rFonts w:asciiTheme="minorHAnsi" w:eastAsiaTheme="minorEastAsia" w:hAnsiTheme="minorHAnsi" w:cstheme="minorBidi"/>
      <w:kern w:val="2"/>
      <w:lang w:eastAsia="zh-CN"/>
    </w:rPr>
  </w:style>
  <w:style w:type="character" w:customStyle="1" w:styleId="Normal3Char">
    <w:name w:val="Normal 3 Char"/>
    <w:basedOn w:val="a0"/>
    <w:link w:val="Normal3"/>
    <w:rsid w:val="00AC54A3"/>
    <w:rPr>
      <w:rFonts w:asciiTheme="minorHAnsi" w:eastAsiaTheme="minorEastAsia" w:hAnsiTheme="minorHAnsi" w:cstheme="minorBidi"/>
      <w:kern w:val="2"/>
      <w:sz w:val="22"/>
      <w:szCs w:val="2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846761">
      <w:bodyDiv w:val="1"/>
      <w:marLeft w:val="0"/>
      <w:marRight w:val="0"/>
      <w:marTop w:val="0"/>
      <w:marBottom w:val="0"/>
      <w:divBdr>
        <w:top w:val="none" w:sz="0" w:space="0" w:color="auto"/>
        <w:left w:val="none" w:sz="0" w:space="0" w:color="auto"/>
        <w:bottom w:val="none" w:sz="0" w:space="0" w:color="auto"/>
        <w:right w:val="none" w:sz="0" w:space="0" w:color="auto"/>
      </w:divBdr>
    </w:div>
    <w:div w:id="60298050">
      <w:bodyDiv w:val="1"/>
      <w:marLeft w:val="0"/>
      <w:marRight w:val="0"/>
      <w:marTop w:val="0"/>
      <w:marBottom w:val="0"/>
      <w:divBdr>
        <w:top w:val="none" w:sz="0" w:space="0" w:color="auto"/>
        <w:left w:val="none" w:sz="0" w:space="0" w:color="auto"/>
        <w:bottom w:val="none" w:sz="0" w:space="0" w:color="auto"/>
        <w:right w:val="none" w:sz="0" w:space="0" w:color="auto"/>
      </w:divBdr>
    </w:div>
    <w:div w:id="64186502">
      <w:bodyDiv w:val="1"/>
      <w:marLeft w:val="0"/>
      <w:marRight w:val="0"/>
      <w:marTop w:val="0"/>
      <w:marBottom w:val="0"/>
      <w:divBdr>
        <w:top w:val="none" w:sz="0" w:space="0" w:color="auto"/>
        <w:left w:val="none" w:sz="0" w:space="0" w:color="auto"/>
        <w:bottom w:val="none" w:sz="0" w:space="0" w:color="auto"/>
        <w:right w:val="none" w:sz="0" w:space="0" w:color="auto"/>
      </w:divBdr>
    </w:div>
    <w:div w:id="66920969">
      <w:bodyDiv w:val="1"/>
      <w:marLeft w:val="0"/>
      <w:marRight w:val="0"/>
      <w:marTop w:val="0"/>
      <w:marBottom w:val="0"/>
      <w:divBdr>
        <w:top w:val="none" w:sz="0" w:space="0" w:color="auto"/>
        <w:left w:val="none" w:sz="0" w:space="0" w:color="auto"/>
        <w:bottom w:val="none" w:sz="0" w:space="0" w:color="auto"/>
        <w:right w:val="none" w:sz="0" w:space="0" w:color="auto"/>
      </w:divBdr>
    </w:div>
    <w:div w:id="68429399">
      <w:bodyDiv w:val="1"/>
      <w:marLeft w:val="0"/>
      <w:marRight w:val="0"/>
      <w:marTop w:val="0"/>
      <w:marBottom w:val="0"/>
      <w:divBdr>
        <w:top w:val="none" w:sz="0" w:space="0" w:color="auto"/>
        <w:left w:val="none" w:sz="0" w:space="0" w:color="auto"/>
        <w:bottom w:val="none" w:sz="0" w:space="0" w:color="auto"/>
        <w:right w:val="none" w:sz="0" w:space="0" w:color="auto"/>
      </w:divBdr>
    </w:div>
    <w:div w:id="78986131">
      <w:bodyDiv w:val="1"/>
      <w:marLeft w:val="0"/>
      <w:marRight w:val="0"/>
      <w:marTop w:val="0"/>
      <w:marBottom w:val="0"/>
      <w:divBdr>
        <w:top w:val="none" w:sz="0" w:space="0" w:color="auto"/>
        <w:left w:val="none" w:sz="0" w:space="0" w:color="auto"/>
        <w:bottom w:val="none" w:sz="0" w:space="0" w:color="auto"/>
        <w:right w:val="none" w:sz="0" w:space="0" w:color="auto"/>
      </w:divBdr>
    </w:div>
    <w:div w:id="100149728">
      <w:bodyDiv w:val="1"/>
      <w:marLeft w:val="0"/>
      <w:marRight w:val="0"/>
      <w:marTop w:val="0"/>
      <w:marBottom w:val="0"/>
      <w:divBdr>
        <w:top w:val="none" w:sz="0" w:space="0" w:color="auto"/>
        <w:left w:val="none" w:sz="0" w:space="0" w:color="auto"/>
        <w:bottom w:val="none" w:sz="0" w:space="0" w:color="auto"/>
        <w:right w:val="none" w:sz="0" w:space="0" w:color="auto"/>
      </w:divBdr>
    </w:div>
    <w:div w:id="101385122">
      <w:bodyDiv w:val="1"/>
      <w:marLeft w:val="0"/>
      <w:marRight w:val="0"/>
      <w:marTop w:val="0"/>
      <w:marBottom w:val="0"/>
      <w:divBdr>
        <w:top w:val="none" w:sz="0" w:space="0" w:color="auto"/>
        <w:left w:val="none" w:sz="0" w:space="0" w:color="auto"/>
        <w:bottom w:val="none" w:sz="0" w:space="0" w:color="auto"/>
        <w:right w:val="none" w:sz="0" w:space="0" w:color="auto"/>
      </w:divBdr>
    </w:div>
    <w:div w:id="112331904">
      <w:bodyDiv w:val="1"/>
      <w:marLeft w:val="0"/>
      <w:marRight w:val="0"/>
      <w:marTop w:val="0"/>
      <w:marBottom w:val="0"/>
      <w:divBdr>
        <w:top w:val="none" w:sz="0" w:space="0" w:color="auto"/>
        <w:left w:val="none" w:sz="0" w:space="0" w:color="auto"/>
        <w:bottom w:val="none" w:sz="0" w:space="0" w:color="auto"/>
        <w:right w:val="none" w:sz="0" w:space="0" w:color="auto"/>
      </w:divBdr>
    </w:div>
    <w:div w:id="136339059">
      <w:bodyDiv w:val="1"/>
      <w:marLeft w:val="0"/>
      <w:marRight w:val="0"/>
      <w:marTop w:val="0"/>
      <w:marBottom w:val="0"/>
      <w:divBdr>
        <w:top w:val="none" w:sz="0" w:space="0" w:color="auto"/>
        <w:left w:val="none" w:sz="0" w:space="0" w:color="auto"/>
        <w:bottom w:val="none" w:sz="0" w:space="0" w:color="auto"/>
        <w:right w:val="none" w:sz="0" w:space="0" w:color="auto"/>
      </w:divBdr>
    </w:div>
    <w:div w:id="139616797">
      <w:bodyDiv w:val="1"/>
      <w:marLeft w:val="0"/>
      <w:marRight w:val="0"/>
      <w:marTop w:val="0"/>
      <w:marBottom w:val="0"/>
      <w:divBdr>
        <w:top w:val="none" w:sz="0" w:space="0" w:color="auto"/>
        <w:left w:val="none" w:sz="0" w:space="0" w:color="auto"/>
        <w:bottom w:val="none" w:sz="0" w:space="0" w:color="auto"/>
        <w:right w:val="none" w:sz="0" w:space="0" w:color="auto"/>
      </w:divBdr>
    </w:div>
    <w:div w:id="176769767">
      <w:bodyDiv w:val="1"/>
      <w:marLeft w:val="0"/>
      <w:marRight w:val="0"/>
      <w:marTop w:val="0"/>
      <w:marBottom w:val="0"/>
      <w:divBdr>
        <w:top w:val="none" w:sz="0" w:space="0" w:color="auto"/>
        <w:left w:val="none" w:sz="0" w:space="0" w:color="auto"/>
        <w:bottom w:val="none" w:sz="0" w:space="0" w:color="auto"/>
        <w:right w:val="none" w:sz="0" w:space="0" w:color="auto"/>
      </w:divBdr>
    </w:div>
    <w:div w:id="188107774">
      <w:bodyDiv w:val="1"/>
      <w:marLeft w:val="0"/>
      <w:marRight w:val="0"/>
      <w:marTop w:val="0"/>
      <w:marBottom w:val="0"/>
      <w:divBdr>
        <w:top w:val="none" w:sz="0" w:space="0" w:color="auto"/>
        <w:left w:val="none" w:sz="0" w:space="0" w:color="auto"/>
        <w:bottom w:val="none" w:sz="0" w:space="0" w:color="auto"/>
        <w:right w:val="none" w:sz="0" w:space="0" w:color="auto"/>
      </w:divBdr>
      <w:divsChild>
        <w:div w:id="81148047">
          <w:marLeft w:val="274"/>
          <w:marRight w:val="0"/>
          <w:marTop w:val="0"/>
          <w:marBottom w:val="0"/>
          <w:divBdr>
            <w:top w:val="none" w:sz="0" w:space="0" w:color="auto"/>
            <w:left w:val="none" w:sz="0" w:space="0" w:color="auto"/>
            <w:bottom w:val="none" w:sz="0" w:space="0" w:color="auto"/>
            <w:right w:val="none" w:sz="0" w:space="0" w:color="auto"/>
          </w:divBdr>
        </w:div>
        <w:div w:id="345988099">
          <w:marLeft w:val="274"/>
          <w:marRight w:val="0"/>
          <w:marTop w:val="0"/>
          <w:marBottom w:val="0"/>
          <w:divBdr>
            <w:top w:val="none" w:sz="0" w:space="0" w:color="auto"/>
            <w:left w:val="none" w:sz="0" w:space="0" w:color="auto"/>
            <w:bottom w:val="none" w:sz="0" w:space="0" w:color="auto"/>
            <w:right w:val="none" w:sz="0" w:space="0" w:color="auto"/>
          </w:divBdr>
        </w:div>
        <w:div w:id="631181210">
          <w:marLeft w:val="274"/>
          <w:marRight w:val="0"/>
          <w:marTop w:val="0"/>
          <w:marBottom w:val="0"/>
          <w:divBdr>
            <w:top w:val="none" w:sz="0" w:space="0" w:color="auto"/>
            <w:left w:val="none" w:sz="0" w:space="0" w:color="auto"/>
            <w:bottom w:val="none" w:sz="0" w:space="0" w:color="auto"/>
            <w:right w:val="none" w:sz="0" w:space="0" w:color="auto"/>
          </w:divBdr>
        </w:div>
        <w:div w:id="794756220">
          <w:marLeft w:val="274"/>
          <w:marRight w:val="0"/>
          <w:marTop w:val="0"/>
          <w:marBottom w:val="0"/>
          <w:divBdr>
            <w:top w:val="none" w:sz="0" w:space="0" w:color="auto"/>
            <w:left w:val="none" w:sz="0" w:space="0" w:color="auto"/>
            <w:bottom w:val="none" w:sz="0" w:space="0" w:color="auto"/>
            <w:right w:val="none" w:sz="0" w:space="0" w:color="auto"/>
          </w:divBdr>
        </w:div>
        <w:div w:id="1618176428">
          <w:marLeft w:val="274"/>
          <w:marRight w:val="0"/>
          <w:marTop w:val="0"/>
          <w:marBottom w:val="0"/>
          <w:divBdr>
            <w:top w:val="none" w:sz="0" w:space="0" w:color="auto"/>
            <w:left w:val="none" w:sz="0" w:space="0" w:color="auto"/>
            <w:bottom w:val="none" w:sz="0" w:space="0" w:color="auto"/>
            <w:right w:val="none" w:sz="0" w:space="0" w:color="auto"/>
          </w:divBdr>
        </w:div>
      </w:divsChild>
    </w:div>
    <w:div w:id="216745664">
      <w:bodyDiv w:val="1"/>
      <w:marLeft w:val="0"/>
      <w:marRight w:val="0"/>
      <w:marTop w:val="0"/>
      <w:marBottom w:val="0"/>
      <w:divBdr>
        <w:top w:val="none" w:sz="0" w:space="0" w:color="auto"/>
        <w:left w:val="none" w:sz="0" w:space="0" w:color="auto"/>
        <w:bottom w:val="none" w:sz="0" w:space="0" w:color="auto"/>
        <w:right w:val="none" w:sz="0" w:space="0" w:color="auto"/>
      </w:divBdr>
    </w:div>
    <w:div w:id="217984967">
      <w:bodyDiv w:val="1"/>
      <w:marLeft w:val="0"/>
      <w:marRight w:val="0"/>
      <w:marTop w:val="0"/>
      <w:marBottom w:val="0"/>
      <w:divBdr>
        <w:top w:val="none" w:sz="0" w:space="0" w:color="auto"/>
        <w:left w:val="none" w:sz="0" w:space="0" w:color="auto"/>
        <w:bottom w:val="none" w:sz="0" w:space="0" w:color="auto"/>
        <w:right w:val="none" w:sz="0" w:space="0" w:color="auto"/>
      </w:divBdr>
    </w:div>
    <w:div w:id="242417846">
      <w:bodyDiv w:val="1"/>
      <w:marLeft w:val="0"/>
      <w:marRight w:val="0"/>
      <w:marTop w:val="0"/>
      <w:marBottom w:val="0"/>
      <w:divBdr>
        <w:top w:val="none" w:sz="0" w:space="0" w:color="auto"/>
        <w:left w:val="none" w:sz="0" w:space="0" w:color="auto"/>
        <w:bottom w:val="none" w:sz="0" w:space="0" w:color="auto"/>
        <w:right w:val="none" w:sz="0" w:space="0" w:color="auto"/>
      </w:divBdr>
    </w:div>
    <w:div w:id="247160520">
      <w:bodyDiv w:val="1"/>
      <w:marLeft w:val="0"/>
      <w:marRight w:val="0"/>
      <w:marTop w:val="0"/>
      <w:marBottom w:val="0"/>
      <w:divBdr>
        <w:top w:val="none" w:sz="0" w:space="0" w:color="auto"/>
        <w:left w:val="none" w:sz="0" w:space="0" w:color="auto"/>
        <w:bottom w:val="none" w:sz="0" w:space="0" w:color="auto"/>
        <w:right w:val="none" w:sz="0" w:space="0" w:color="auto"/>
      </w:divBdr>
    </w:div>
    <w:div w:id="259292989">
      <w:bodyDiv w:val="1"/>
      <w:marLeft w:val="0"/>
      <w:marRight w:val="0"/>
      <w:marTop w:val="0"/>
      <w:marBottom w:val="0"/>
      <w:divBdr>
        <w:top w:val="none" w:sz="0" w:space="0" w:color="auto"/>
        <w:left w:val="none" w:sz="0" w:space="0" w:color="auto"/>
        <w:bottom w:val="none" w:sz="0" w:space="0" w:color="auto"/>
        <w:right w:val="none" w:sz="0" w:space="0" w:color="auto"/>
      </w:divBdr>
    </w:div>
    <w:div w:id="264967813">
      <w:bodyDiv w:val="1"/>
      <w:marLeft w:val="0"/>
      <w:marRight w:val="0"/>
      <w:marTop w:val="0"/>
      <w:marBottom w:val="0"/>
      <w:divBdr>
        <w:top w:val="none" w:sz="0" w:space="0" w:color="auto"/>
        <w:left w:val="none" w:sz="0" w:space="0" w:color="auto"/>
        <w:bottom w:val="none" w:sz="0" w:space="0" w:color="auto"/>
        <w:right w:val="none" w:sz="0" w:space="0" w:color="auto"/>
      </w:divBdr>
    </w:div>
    <w:div w:id="266471286">
      <w:bodyDiv w:val="1"/>
      <w:marLeft w:val="0"/>
      <w:marRight w:val="0"/>
      <w:marTop w:val="0"/>
      <w:marBottom w:val="0"/>
      <w:divBdr>
        <w:top w:val="none" w:sz="0" w:space="0" w:color="auto"/>
        <w:left w:val="none" w:sz="0" w:space="0" w:color="auto"/>
        <w:bottom w:val="none" w:sz="0" w:space="0" w:color="auto"/>
        <w:right w:val="none" w:sz="0" w:space="0" w:color="auto"/>
      </w:divBdr>
    </w:div>
    <w:div w:id="288321637">
      <w:bodyDiv w:val="1"/>
      <w:marLeft w:val="0"/>
      <w:marRight w:val="0"/>
      <w:marTop w:val="0"/>
      <w:marBottom w:val="0"/>
      <w:divBdr>
        <w:top w:val="none" w:sz="0" w:space="0" w:color="auto"/>
        <w:left w:val="none" w:sz="0" w:space="0" w:color="auto"/>
        <w:bottom w:val="none" w:sz="0" w:space="0" w:color="auto"/>
        <w:right w:val="none" w:sz="0" w:space="0" w:color="auto"/>
      </w:divBdr>
    </w:div>
    <w:div w:id="288820353">
      <w:bodyDiv w:val="1"/>
      <w:marLeft w:val="0"/>
      <w:marRight w:val="0"/>
      <w:marTop w:val="0"/>
      <w:marBottom w:val="0"/>
      <w:divBdr>
        <w:top w:val="none" w:sz="0" w:space="0" w:color="auto"/>
        <w:left w:val="none" w:sz="0" w:space="0" w:color="auto"/>
        <w:bottom w:val="none" w:sz="0" w:space="0" w:color="auto"/>
        <w:right w:val="none" w:sz="0" w:space="0" w:color="auto"/>
      </w:divBdr>
    </w:div>
    <w:div w:id="331835195">
      <w:bodyDiv w:val="1"/>
      <w:marLeft w:val="0"/>
      <w:marRight w:val="0"/>
      <w:marTop w:val="0"/>
      <w:marBottom w:val="0"/>
      <w:divBdr>
        <w:top w:val="none" w:sz="0" w:space="0" w:color="auto"/>
        <w:left w:val="none" w:sz="0" w:space="0" w:color="auto"/>
        <w:bottom w:val="none" w:sz="0" w:space="0" w:color="auto"/>
        <w:right w:val="none" w:sz="0" w:space="0" w:color="auto"/>
      </w:divBdr>
    </w:div>
    <w:div w:id="351566698">
      <w:bodyDiv w:val="1"/>
      <w:marLeft w:val="0"/>
      <w:marRight w:val="0"/>
      <w:marTop w:val="0"/>
      <w:marBottom w:val="0"/>
      <w:divBdr>
        <w:top w:val="none" w:sz="0" w:space="0" w:color="auto"/>
        <w:left w:val="none" w:sz="0" w:space="0" w:color="auto"/>
        <w:bottom w:val="none" w:sz="0" w:space="0" w:color="auto"/>
        <w:right w:val="none" w:sz="0" w:space="0" w:color="auto"/>
      </w:divBdr>
    </w:div>
    <w:div w:id="379793039">
      <w:bodyDiv w:val="1"/>
      <w:marLeft w:val="0"/>
      <w:marRight w:val="0"/>
      <w:marTop w:val="0"/>
      <w:marBottom w:val="0"/>
      <w:divBdr>
        <w:top w:val="none" w:sz="0" w:space="0" w:color="auto"/>
        <w:left w:val="none" w:sz="0" w:space="0" w:color="auto"/>
        <w:bottom w:val="none" w:sz="0" w:space="0" w:color="auto"/>
        <w:right w:val="none" w:sz="0" w:space="0" w:color="auto"/>
      </w:divBdr>
      <w:divsChild>
        <w:div w:id="1648431910">
          <w:marLeft w:val="0"/>
          <w:marRight w:val="0"/>
          <w:marTop w:val="0"/>
          <w:marBottom w:val="0"/>
          <w:divBdr>
            <w:top w:val="none" w:sz="0" w:space="0" w:color="auto"/>
            <w:left w:val="none" w:sz="0" w:space="0" w:color="auto"/>
            <w:bottom w:val="none" w:sz="0" w:space="0" w:color="auto"/>
            <w:right w:val="none" w:sz="0" w:space="0" w:color="auto"/>
          </w:divBdr>
          <w:divsChild>
            <w:div w:id="126642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726323">
      <w:bodyDiv w:val="1"/>
      <w:marLeft w:val="0"/>
      <w:marRight w:val="0"/>
      <w:marTop w:val="0"/>
      <w:marBottom w:val="0"/>
      <w:divBdr>
        <w:top w:val="none" w:sz="0" w:space="0" w:color="auto"/>
        <w:left w:val="none" w:sz="0" w:space="0" w:color="auto"/>
        <w:bottom w:val="none" w:sz="0" w:space="0" w:color="auto"/>
        <w:right w:val="none" w:sz="0" w:space="0" w:color="auto"/>
      </w:divBdr>
    </w:div>
    <w:div w:id="407852741">
      <w:bodyDiv w:val="1"/>
      <w:marLeft w:val="0"/>
      <w:marRight w:val="0"/>
      <w:marTop w:val="0"/>
      <w:marBottom w:val="0"/>
      <w:divBdr>
        <w:top w:val="none" w:sz="0" w:space="0" w:color="auto"/>
        <w:left w:val="none" w:sz="0" w:space="0" w:color="auto"/>
        <w:bottom w:val="none" w:sz="0" w:space="0" w:color="auto"/>
        <w:right w:val="none" w:sz="0" w:space="0" w:color="auto"/>
      </w:divBdr>
    </w:div>
    <w:div w:id="411007356">
      <w:bodyDiv w:val="1"/>
      <w:marLeft w:val="0"/>
      <w:marRight w:val="0"/>
      <w:marTop w:val="0"/>
      <w:marBottom w:val="0"/>
      <w:divBdr>
        <w:top w:val="none" w:sz="0" w:space="0" w:color="auto"/>
        <w:left w:val="none" w:sz="0" w:space="0" w:color="auto"/>
        <w:bottom w:val="none" w:sz="0" w:space="0" w:color="auto"/>
        <w:right w:val="none" w:sz="0" w:space="0" w:color="auto"/>
      </w:divBdr>
    </w:div>
    <w:div w:id="412553332">
      <w:bodyDiv w:val="1"/>
      <w:marLeft w:val="0"/>
      <w:marRight w:val="0"/>
      <w:marTop w:val="0"/>
      <w:marBottom w:val="0"/>
      <w:divBdr>
        <w:top w:val="none" w:sz="0" w:space="0" w:color="auto"/>
        <w:left w:val="none" w:sz="0" w:space="0" w:color="auto"/>
        <w:bottom w:val="none" w:sz="0" w:space="0" w:color="auto"/>
        <w:right w:val="none" w:sz="0" w:space="0" w:color="auto"/>
      </w:divBdr>
    </w:div>
    <w:div w:id="423496996">
      <w:bodyDiv w:val="1"/>
      <w:marLeft w:val="0"/>
      <w:marRight w:val="0"/>
      <w:marTop w:val="0"/>
      <w:marBottom w:val="0"/>
      <w:divBdr>
        <w:top w:val="none" w:sz="0" w:space="0" w:color="auto"/>
        <w:left w:val="none" w:sz="0" w:space="0" w:color="auto"/>
        <w:bottom w:val="none" w:sz="0" w:space="0" w:color="auto"/>
        <w:right w:val="none" w:sz="0" w:space="0" w:color="auto"/>
      </w:divBdr>
    </w:div>
    <w:div w:id="425031550">
      <w:bodyDiv w:val="1"/>
      <w:marLeft w:val="0"/>
      <w:marRight w:val="0"/>
      <w:marTop w:val="0"/>
      <w:marBottom w:val="0"/>
      <w:divBdr>
        <w:top w:val="none" w:sz="0" w:space="0" w:color="auto"/>
        <w:left w:val="none" w:sz="0" w:space="0" w:color="auto"/>
        <w:bottom w:val="none" w:sz="0" w:space="0" w:color="auto"/>
        <w:right w:val="none" w:sz="0" w:space="0" w:color="auto"/>
      </w:divBdr>
    </w:div>
    <w:div w:id="461312130">
      <w:bodyDiv w:val="1"/>
      <w:marLeft w:val="0"/>
      <w:marRight w:val="0"/>
      <w:marTop w:val="0"/>
      <w:marBottom w:val="0"/>
      <w:divBdr>
        <w:top w:val="none" w:sz="0" w:space="0" w:color="auto"/>
        <w:left w:val="none" w:sz="0" w:space="0" w:color="auto"/>
        <w:bottom w:val="none" w:sz="0" w:space="0" w:color="auto"/>
        <w:right w:val="none" w:sz="0" w:space="0" w:color="auto"/>
      </w:divBdr>
    </w:div>
    <w:div w:id="468598858">
      <w:bodyDiv w:val="1"/>
      <w:marLeft w:val="0"/>
      <w:marRight w:val="0"/>
      <w:marTop w:val="0"/>
      <w:marBottom w:val="0"/>
      <w:divBdr>
        <w:top w:val="none" w:sz="0" w:space="0" w:color="auto"/>
        <w:left w:val="none" w:sz="0" w:space="0" w:color="auto"/>
        <w:bottom w:val="none" w:sz="0" w:space="0" w:color="auto"/>
        <w:right w:val="none" w:sz="0" w:space="0" w:color="auto"/>
      </w:divBdr>
    </w:div>
    <w:div w:id="487941366">
      <w:bodyDiv w:val="1"/>
      <w:marLeft w:val="0"/>
      <w:marRight w:val="0"/>
      <w:marTop w:val="0"/>
      <w:marBottom w:val="0"/>
      <w:divBdr>
        <w:top w:val="none" w:sz="0" w:space="0" w:color="auto"/>
        <w:left w:val="none" w:sz="0" w:space="0" w:color="auto"/>
        <w:bottom w:val="none" w:sz="0" w:space="0" w:color="auto"/>
        <w:right w:val="none" w:sz="0" w:space="0" w:color="auto"/>
      </w:divBdr>
    </w:div>
    <w:div w:id="489834235">
      <w:bodyDiv w:val="1"/>
      <w:marLeft w:val="0"/>
      <w:marRight w:val="0"/>
      <w:marTop w:val="0"/>
      <w:marBottom w:val="0"/>
      <w:divBdr>
        <w:top w:val="none" w:sz="0" w:space="0" w:color="auto"/>
        <w:left w:val="none" w:sz="0" w:space="0" w:color="auto"/>
        <w:bottom w:val="none" w:sz="0" w:space="0" w:color="auto"/>
        <w:right w:val="none" w:sz="0" w:space="0" w:color="auto"/>
      </w:divBdr>
    </w:div>
    <w:div w:id="513805384">
      <w:bodyDiv w:val="1"/>
      <w:marLeft w:val="0"/>
      <w:marRight w:val="0"/>
      <w:marTop w:val="0"/>
      <w:marBottom w:val="0"/>
      <w:divBdr>
        <w:top w:val="none" w:sz="0" w:space="0" w:color="auto"/>
        <w:left w:val="none" w:sz="0" w:space="0" w:color="auto"/>
        <w:bottom w:val="none" w:sz="0" w:space="0" w:color="auto"/>
        <w:right w:val="none" w:sz="0" w:space="0" w:color="auto"/>
      </w:divBdr>
    </w:div>
    <w:div w:id="546455565">
      <w:bodyDiv w:val="1"/>
      <w:marLeft w:val="0"/>
      <w:marRight w:val="0"/>
      <w:marTop w:val="0"/>
      <w:marBottom w:val="0"/>
      <w:divBdr>
        <w:top w:val="none" w:sz="0" w:space="0" w:color="auto"/>
        <w:left w:val="none" w:sz="0" w:space="0" w:color="auto"/>
        <w:bottom w:val="none" w:sz="0" w:space="0" w:color="auto"/>
        <w:right w:val="none" w:sz="0" w:space="0" w:color="auto"/>
      </w:divBdr>
      <w:divsChild>
        <w:div w:id="326908900">
          <w:marLeft w:val="274"/>
          <w:marRight w:val="0"/>
          <w:marTop w:val="120"/>
          <w:marBottom w:val="120"/>
          <w:divBdr>
            <w:top w:val="none" w:sz="0" w:space="0" w:color="auto"/>
            <w:left w:val="none" w:sz="0" w:space="0" w:color="auto"/>
            <w:bottom w:val="none" w:sz="0" w:space="0" w:color="auto"/>
            <w:right w:val="none" w:sz="0" w:space="0" w:color="auto"/>
          </w:divBdr>
        </w:div>
        <w:div w:id="686442169">
          <w:marLeft w:val="274"/>
          <w:marRight w:val="0"/>
          <w:marTop w:val="120"/>
          <w:marBottom w:val="120"/>
          <w:divBdr>
            <w:top w:val="none" w:sz="0" w:space="0" w:color="auto"/>
            <w:left w:val="none" w:sz="0" w:space="0" w:color="auto"/>
            <w:bottom w:val="none" w:sz="0" w:space="0" w:color="auto"/>
            <w:right w:val="none" w:sz="0" w:space="0" w:color="auto"/>
          </w:divBdr>
        </w:div>
        <w:div w:id="1130442422">
          <w:marLeft w:val="274"/>
          <w:marRight w:val="0"/>
          <w:marTop w:val="120"/>
          <w:marBottom w:val="120"/>
          <w:divBdr>
            <w:top w:val="none" w:sz="0" w:space="0" w:color="auto"/>
            <w:left w:val="none" w:sz="0" w:space="0" w:color="auto"/>
            <w:bottom w:val="none" w:sz="0" w:space="0" w:color="auto"/>
            <w:right w:val="none" w:sz="0" w:space="0" w:color="auto"/>
          </w:divBdr>
        </w:div>
        <w:div w:id="1977685302">
          <w:marLeft w:val="274"/>
          <w:marRight w:val="0"/>
          <w:marTop w:val="120"/>
          <w:marBottom w:val="120"/>
          <w:divBdr>
            <w:top w:val="none" w:sz="0" w:space="0" w:color="auto"/>
            <w:left w:val="none" w:sz="0" w:space="0" w:color="auto"/>
            <w:bottom w:val="none" w:sz="0" w:space="0" w:color="auto"/>
            <w:right w:val="none" w:sz="0" w:space="0" w:color="auto"/>
          </w:divBdr>
        </w:div>
      </w:divsChild>
    </w:div>
    <w:div w:id="560404762">
      <w:bodyDiv w:val="1"/>
      <w:marLeft w:val="0"/>
      <w:marRight w:val="0"/>
      <w:marTop w:val="0"/>
      <w:marBottom w:val="0"/>
      <w:divBdr>
        <w:top w:val="none" w:sz="0" w:space="0" w:color="auto"/>
        <w:left w:val="none" w:sz="0" w:space="0" w:color="auto"/>
        <w:bottom w:val="none" w:sz="0" w:space="0" w:color="auto"/>
        <w:right w:val="none" w:sz="0" w:space="0" w:color="auto"/>
      </w:divBdr>
    </w:div>
    <w:div w:id="570310480">
      <w:bodyDiv w:val="1"/>
      <w:marLeft w:val="0"/>
      <w:marRight w:val="0"/>
      <w:marTop w:val="0"/>
      <w:marBottom w:val="0"/>
      <w:divBdr>
        <w:top w:val="none" w:sz="0" w:space="0" w:color="auto"/>
        <w:left w:val="none" w:sz="0" w:space="0" w:color="auto"/>
        <w:bottom w:val="none" w:sz="0" w:space="0" w:color="auto"/>
        <w:right w:val="none" w:sz="0" w:space="0" w:color="auto"/>
      </w:divBdr>
    </w:div>
    <w:div w:id="611519490">
      <w:bodyDiv w:val="1"/>
      <w:marLeft w:val="0"/>
      <w:marRight w:val="0"/>
      <w:marTop w:val="0"/>
      <w:marBottom w:val="0"/>
      <w:divBdr>
        <w:top w:val="none" w:sz="0" w:space="0" w:color="auto"/>
        <w:left w:val="none" w:sz="0" w:space="0" w:color="auto"/>
        <w:bottom w:val="none" w:sz="0" w:space="0" w:color="auto"/>
        <w:right w:val="none" w:sz="0" w:space="0" w:color="auto"/>
      </w:divBdr>
    </w:div>
    <w:div w:id="640842930">
      <w:bodyDiv w:val="1"/>
      <w:marLeft w:val="0"/>
      <w:marRight w:val="0"/>
      <w:marTop w:val="0"/>
      <w:marBottom w:val="0"/>
      <w:divBdr>
        <w:top w:val="none" w:sz="0" w:space="0" w:color="auto"/>
        <w:left w:val="none" w:sz="0" w:space="0" w:color="auto"/>
        <w:bottom w:val="none" w:sz="0" w:space="0" w:color="auto"/>
        <w:right w:val="none" w:sz="0" w:space="0" w:color="auto"/>
      </w:divBdr>
    </w:div>
    <w:div w:id="644315998">
      <w:bodyDiv w:val="1"/>
      <w:marLeft w:val="0"/>
      <w:marRight w:val="0"/>
      <w:marTop w:val="0"/>
      <w:marBottom w:val="0"/>
      <w:divBdr>
        <w:top w:val="none" w:sz="0" w:space="0" w:color="auto"/>
        <w:left w:val="none" w:sz="0" w:space="0" w:color="auto"/>
        <w:bottom w:val="none" w:sz="0" w:space="0" w:color="auto"/>
        <w:right w:val="none" w:sz="0" w:space="0" w:color="auto"/>
      </w:divBdr>
    </w:div>
    <w:div w:id="653409619">
      <w:bodyDiv w:val="1"/>
      <w:marLeft w:val="0"/>
      <w:marRight w:val="0"/>
      <w:marTop w:val="0"/>
      <w:marBottom w:val="0"/>
      <w:divBdr>
        <w:top w:val="none" w:sz="0" w:space="0" w:color="auto"/>
        <w:left w:val="none" w:sz="0" w:space="0" w:color="auto"/>
        <w:bottom w:val="none" w:sz="0" w:space="0" w:color="auto"/>
        <w:right w:val="none" w:sz="0" w:space="0" w:color="auto"/>
      </w:divBdr>
    </w:div>
    <w:div w:id="674570579">
      <w:bodyDiv w:val="1"/>
      <w:marLeft w:val="0"/>
      <w:marRight w:val="0"/>
      <w:marTop w:val="0"/>
      <w:marBottom w:val="0"/>
      <w:divBdr>
        <w:top w:val="none" w:sz="0" w:space="0" w:color="auto"/>
        <w:left w:val="none" w:sz="0" w:space="0" w:color="auto"/>
        <w:bottom w:val="none" w:sz="0" w:space="0" w:color="auto"/>
        <w:right w:val="none" w:sz="0" w:space="0" w:color="auto"/>
      </w:divBdr>
    </w:div>
    <w:div w:id="683241579">
      <w:bodyDiv w:val="1"/>
      <w:marLeft w:val="0"/>
      <w:marRight w:val="0"/>
      <w:marTop w:val="0"/>
      <w:marBottom w:val="0"/>
      <w:divBdr>
        <w:top w:val="none" w:sz="0" w:space="0" w:color="auto"/>
        <w:left w:val="none" w:sz="0" w:space="0" w:color="auto"/>
        <w:bottom w:val="none" w:sz="0" w:space="0" w:color="auto"/>
        <w:right w:val="none" w:sz="0" w:space="0" w:color="auto"/>
      </w:divBdr>
    </w:div>
    <w:div w:id="711540022">
      <w:bodyDiv w:val="1"/>
      <w:marLeft w:val="0"/>
      <w:marRight w:val="0"/>
      <w:marTop w:val="0"/>
      <w:marBottom w:val="0"/>
      <w:divBdr>
        <w:top w:val="none" w:sz="0" w:space="0" w:color="auto"/>
        <w:left w:val="none" w:sz="0" w:space="0" w:color="auto"/>
        <w:bottom w:val="none" w:sz="0" w:space="0" w:color="auto"/>
        <w:right w:val="none" w:sz="0" w:space="0" w:color="auto"/>
      </w:divBdr>
    </w:div>
    <w:div w:id="719132484">
      <w:bodyDiv w:val="1"/>
      <w:marLeft w:val="0"/>
      <w:marRight w:val="0"/>
      <w:marTop w:val="0"/>
      <w:marBottom w:val="0"/>
      <w:divBdr>
        <w:top w:val="none" w:sz="0" w:space="0" w:color="auto"/>
        <w:left w:val="none" w:sz="0" w:space="0" w:color="auto"/>
        <w:bottom w:val="none" w:sz="0" w:space="0" w:color="auto"/>
        <w:right w:val="none" w:sz="0" w:space="0" w:color="auto"/>
      </w:divBdr>
    </w:div>
    <w:div w:id="720634278">
      <w:bodyDiv w:val="1"/>
      <w:marLeft w:val="0"/>
      <w:marRight w:val="0"/>
      <w:marTop w:val="0"/>
      <w:marBottom w:val="0"/>
      <w:divBdr>
        <w:top w:val="none" w:sz="0" w:space="0" w:color="auto"/>
        <w:left w:val="none" w:sz="0" w:space="0" w:color="auto"/>
        <w:bottom w:val="none" w:sz="0" w:space="0" w:color="auto"/>
        <w:right w:val="none" w:sz="0" w:space="0" w:color="auto"/>
      </w:divBdr>
    </w:div>
    <w:div w:id="732892832">
      <w:bodyDiv w:val="1"/>
      <w:marLeft w:val="0"/>
      <w:marRight w:val="0"/>
      <w:marTop w:val="0"/>
      <w:marBottom w:val="0"/>
      <w:divBdr>
        <w:top w:val="none" w:sz="0" w:space="0" w:color="auto"/>
        <w:left w:val="none" w:sz="0" w:space="0" w:color="auto"/>
        <w:bottom w:val="none" w:sz="0" w:space="0" w:color="auto"/>
        <w:right w:val="none" w:sz="0" w:space="0" w:color="auto"/>
      </w:divBdr>
    </w:div>
    <w:div w:id="733432279">
      <w:bodyDiv w:val="1"/>
      <w:marLeft w:val="0"/>
      <w:marRight w:val="0"/>
      <w:marTop w:val="0"/>
      <w:marBottom w:val="0"/>
      <w:divBdr>
        <w:top w:val="none" w:sz="0" w:space="0" w:color="auto"/>
        <w:left w:val="none" w:sz="0" w:space="0" w:color="auto"/>
        <w:bottom w:val="none" w:sz="0" w:space="0" w:color="auto"/>
        <w:right w:val="none" w:sz="0" w:space="0" w:color="auto"/>
      </w:divBdr>
    </w:div>
    <w:div w:id="819619651">
      <w:bodyDiv w:val="1"/>
      <w:marLeft w:val="0"/>
      <w:marRight w:val="0"/>
      <w:marTop w:val="0"/>
      <w:marBottom w:val="0"/>
      <w:divBdr>
        <w:top w:val="none" w:sz="0" w:space="0" w:color="auto"/>
        <w:left w:val="none" w:sz="0" w:space="0" w:color="auto"/>
        <w:bottom w:val="none" w:sz="0" w:space="0" w:color="auto"/>
        <w:right w:val="none" w:sz="0" w:space="0" w:color="auto"/>
      </w:divBdr>
    </w:div>
    <w:div w:id="826625841">
      <w:bodyDiv w:val="1"/>
      <w:marLeft w:val="0"/>
      <w:marRight w:val="0"/>
      <w:marTop w:val="0"/>
      <w:marBottom w:val="0"/>
      <w:divBdr>
        <w:top w:val="none" w:sz="0" w:space="0" w:color="auto"/>
        <w:left w:val="none" w:sz="0" w:space="0" w:color="auto"/>
        <w:bottom w:val="none" w:sz="0" w:space="0" w:color="auto"/>
        <w:right w:val="none" w:sz="0" w:space="0" w:color="auto"/>
      </w:divBdr>
    </w:div>
    <w:div w:id="843207986">
      <w:bodyDiv w:val="1"/>
      <w:marLeft w:val="0"/>
      <w:marRight w:val="0"/>
      <w:marTop w:val="0"/>
      <w:marBottom w:val="0"/>
      <w:divBdr>
        <w:top w:val="none" w:sz="0" w:space="0" w:color="auto"/>
        <w:left w:val="none" w:sz="0" w:space="0" w:color="auto"/>
        <w:bottom w:val="none" w:sz="0" w:space="0" w:color="auto"/>
        <w:right w:val="none" w:sz="0" w:space="0" w:color="auto"/>
      </w:divBdr>
    </w:div>
    <w:div w:id="867329657">
      <w:bodyDiv w:val="1"/>
      <w:marLeft w:val="0"/>
      <w:marRight w:val="0"/>
      <w:marTop w:val="0"/>
      <w:marBottom w:val="0"/>
      <w:divBdr>
        <w:top w:val="none" w:sz="0" w:space="0" w:color="auto"/>
        <w:left w:val="none" w:sz="0" w:space="0" w:color="auto"/>
        <w:bottom w:val="none" w:sz="0" w:space="0" w:color="auto"/>
        <w:right w:val="none" w:sz="0" w:space="0" w:color="auto"/>
      </w:divBdr>
    </w:div>
    <w:div w:id="875433988">
      <w:bodyDiv w:val="1"/>
      <w:marLeft w:val="0"/>
      <w:marRight w:val="0"/>
      <w:marTop w:val="0"/>
      <w:marBottom w:val="0"/>
      <w:divBdr>
        <w:top w:val="none" w:sz="0" w:space="0" w:color="auto"/>
        <w:left w:val="none" w:sz="0" w:space="0" w:color="auto"/>
        <w:bottom w:val="none" w:sz="0" w:space="0" w:color="auto"/>
        <w:right w:val="none" w:sz="0" w:space="0" w:color="auto"/>
      </w:divBdr>
    </w:div>
    <w:div w:id="893658053">
      <w:bodyDiv w:val="1"/>
      <w:marLeft w:val="0"/>
      <w:marRight w:val="0"/>
      <w:marTop w:val="0"/>
      <w:marBottom w:val="0"/>
      <w:divBdr>
        <w:top w:val="none" w:sz="0" w:space="0" w:color="auto"/>
        <w:left w:val="none" w:sz="0" w:space="0" w:color="auto"/>
        <w:bottom w:val="none" w:sz="0" w:space="0" w:color="auto"/>
        <w:right w:val="none" w:sz="0" w:space="0" w:color="auto"/>
      </w:divBdr>
    </w:div>
    <w:div w:id="911695778">
      <w:bodyDiv w:val="1"/>
      <w:marLeft w:val="0"/>
      <w:marRight w:val="0"/>
      <w:marTop w:val="0"/>
      <w:marBottom w:val="0"/>
      <w:divBdr>
        <w:top w:val="none" w:sz="0" w:space="0" w:color="auto"/>
        <w:left w:val="none" w:sz="0" w:space="0" w:color="auto"/>
        <w:bottom w:val="none" w:sz="0" w:space="0" w:color="auto"/>
        <w:right w:val="none" w:sz="0" w:space="0" w:color="auto"/>
      </w:divBdr>
    </w:div>
    <w:div w:id="943608617">
      <w:bodyDiv w:val="1"/>
      <w:marLeft w:val="0"/>
      <w:marRight w:val="0"/>
      <w:marTop w:val="0"/>
      <w:marBottom w:val="0"/>
      <w:divBdr>
        <w:top w:val="none" w:sz="0" w:space="0" w:color="auto"/>
        <w:left w:val="none" w:sz="0" w:space="0" w:color="auto"/>
        <w:bottom w:val="none" w:sz="0" w:space="0" w:color="auto"/>
        <w:right w:val="none" w:sz="0" w:space="0" w:color="auto"/>
      </w:divBdr>
    </w:div>
    <w:div w:id="953097739">
      <w:bodyDiv w:val="1"/>
      <w:marLeft w:val="0"/>
      <w:marRight w:val="0"/>
      <w:marTop w:val="0"/>
      <w:marBottom w:val="0"/>
      <w:divBdr>
        <w:top w:val="none" w:sz="0" w:space="0" w:color="auto"/>
        <w:left w:val="none" w:sz="0" w:space="0" w:color="auto"/>
        <w:bottom w:val="none" w:sz="0" w:space="0" w:color="auto"/>
        <w:right w:val="none" w:sz="0" w:space="0" w:color="auto"/>
      </w:divBdr>
    </w:div>
    <w:div w:id="954169092">
      <w:bodyDiv w:val="1"/>
      <w:marLeft w:val="0"/>
      <w:marRight w:val="0"/>
      <w:marTop w:val="0"/>
      <w:marBottom w:val="0"/>
      <w:divBdr>
        <w:top w:val="none" w:sz="0" w:space="0" w:color="auto"/>
        <w:left w:val="none" w:sz="0" w:space="0" w:color="auto"/>
        <w:bottom w:val="none" w:sz="0" w:space="0" w:color="auto"/>
        <w:right w:val="none" w:sz="0" w:space="0" w:color="auto"/>
      </w:divBdr>
    </w:div>
    <w:div w:id="968513656">
      <w:bodyDiv w:val="1"/>
      <w:marLeft w:val="0"/>
      <w:marRight w:val="0"/>
      <w:marTop w:val="0"/>
      <w:marBottom w:val="0"/>
      <w:divBdr>
        <w:top w:val="none" w:sz="0" w:space="0" w:color="auto"/>
        <w:left w:val="none" w:sz="0" w:space="0" w:color="auto"/>
        <w:bottom w:val="none" w:sz="0" w:space="0" w:color="auto"/>
        <w:right w:val="none" w:sz="0" w:space="0" w:color="auto"/>
      </w:divBdr>
    </w:div>
    <w:div w:id="1001737968">
      <w:bodyDiv w:val="1"/>
      <w:marLeft w:val="0"/>
      <w:marRight w:val="0"/>
      <w:marTop w:val="0"/>
      <w:marBottom w:val="0"/>
      <w:divBdr>
        <w:top w:val="none" w:sz="0" w:space="0" w:color="auto"/>
        <w:left w:val="none" w:sz="0" w:space="0" w:color="auto"/>
        <w:bottom w:val="none" w:sz="0" w:space="0" w:color="auto"/>
        <w:right w:val="none" w:sz="0" w:space="0" w:color="auto"/>
      </w:divBdr>
    </w:div>
    <w:div w:id="1025520680">
      <w:bodyDiv w:val="1"/>
      <w:marLeft w:val="0"/>
      <w:marRight w:val="0"/>
      <w:marTop w:val="0"/>
      <w:marBottom w:val="0"/>
      <w:divBdr>
        <w:top w:val="none" w:sz="0" w:space="0" w:color="auto"/>
        <w:left w:val="none" w:sz="0" w:space="0" w:color="auto"/>
        <w:bottom w:val="none" w:sz="0" w:space="0" w:color="auto"/>
        <w:right w:val="none" w:sz="0" w:space="0" w:color="auto"/>
      </w:divBdr>
    </w:div>
    <w:div w:id="1042053631">
      <w:bodyDiv w:val="1"/>
      <w:marLeft w:val="0"/>
      <w:marRight w:val="0"/>
      <w:marTop w:val="0"/>
      <w:marBottom w:val="0"/>
      <w:divBdr>
        <w:top w:val="none" w:sz="0" w:space="0" w:color="auto"/>
        <w:left w:val="none" w:sz="0" w:space="0" w:color="auto"/>
        <w:bottom w:val="none" w:sz="0" w:space="0" w:color="auto"/>
        <w:right w:val="none" w:sz="0" w:space="0" w:color="auto"/>
      </w:divBdr>
    </w:div>
    <w:div w:id="1071731981">
      <w:bodyDiv w:val="1"/>
      <w:marLeft w:val="0"/>
      <w:marRight w:val="0"/>
      <w:marTop w:val="0"/>
      <w:marBottom w:val="0"/>
      <w:divBdr>
        <w:top w:val="none" w:sz="0" w:space="0" w:color="auto"/>
        <w:left w:val="none" w:sz="0" w:space="0" w:color="auto"/>
        <w:bottom w:val="none" w:sz="0" w:space="0" w:color="auto"/>
        <w:right w:val="none" w:sz="0" w:space="0" w:color="auto"/>
      </w:divBdr>
    </w:div>
    <w:div w:id="1074279194">
      <w:bodyDiv w:val="1"/>
      <w:marLeft w:val="0"/>
      <w:marRight w:val="0"/>
      <w:marTop w:val="0"/>
      <w:marBottom w:val="0"/>
      <w:divBdr>
        <w:top w:val="none" w:sz="0" w:space="0" w:color="auto"/>
        <w:left w:val="none" w:sz="0" w:space="0" w:color="auto"/>
        <w:bottom w:val="none" w:sz="0" w:space="0" w:color="auto"/>
        <w:right w:val="none" w:sz="0" w:space="0" w:color="auto"/>
      </w:divBdr>
      <w:divsChild>
        <w:div w:id="331832785">
          <w:marLeft w:val="274"/>
          <w:marRight w:val="0"/>
          <w:marTop w:val="0"/>
          <w:marBottom w:val="0"/>
          <w:divBdr>
            <w:top w:val="none" w:sz="0" w:space="0" w:color="auto"/>
            <w:left w:val="none" w:sz="0" w:space="0" w:color="auto"/>
            <w:bottom w:val="none" w:sz="0" w:space="0" w:color="auto"/>
            <w:right w:val="none" w:sz="0" w:space="0" w:color="auto"/>
          </w:divBdr>
        </w:div>
        <w:div w:id="1240137992">
          <w:marLeft w:val="274"/>
          <w:marRight w:val="0"/>
          <w:marTop w:val="0"/>
          <w:marBottom w:val="0"/>
          <w:divBdr>
            <w:top w:val="none" w:sz="0" w:space="0" w:color="auto"/>
            <w:left w:val="none" w:sz="0" w:space="0" w:color="auto"/>
            <w:bottom w:val="none" w:sz="0" w:space="0" w:color="auto"/>
            <w:right w:val="none" w:sz="0" w:space="0" w:color="auto"/>
          </w:divBdr>
        </w:div>
        <w:div w:id="1568370809">
          <w:marLeft w:val="274"/>
          <w:marRight w:val="0"/>
          <w:marTop w:val="0"/>
          <w:marBottom w:val="0"/>
          <w:divBdr>
            <w:top w:val="none" w:sz="0" w:space="0" w:color="auto"/>
            <w:left w:val="none" w:sz="0" w:space="0" w:color="auto"/>
            <w:bottom w:val="none" w:sz="0" w:space="0" w:color="auto"/>
            <w:right w:val="none" w:sz="0" w:space="0" w:color="auto"/>
          </w:divBdr>
        </w:div>
        <w:div w:id="1738743788">
          <w:marLeft w:val="274"/>
          <w:marRight w:val="0"/>
          <w:marTop w:val="0"/>
          <w:marBottom w:val="0"/>
          <w:divBdr>
            <w:top w:val="none" w:sz="0" w:space="0" w:color="auto"/>
            <w:left w:val="none" w:sz="0" w:space="0" w:color="auto"/>
            <w:bottom w:val="none" w:sz="0" w:space="0" w:color="auto"/>
            <w:right w:val="none" w:sz="0" w:space="0" w:color="auto"/>
          </w:divBdr>
        </w:div>
        <w:div w:id="2001544591">
          <w:marLeft w:val="274"/>
          <w:marRight w:val="0"/>
          <w:marTop w:val="0"/>
          <w:marBottom w:val="0"/>
          <w:divBdr>
            <w:top w:val="none" w:sz="0" w:space="0" w:color="auto"/>
            <w:left w:val="none" w:sz="0" w:space="0" w:color="auto"/>
            <w:bottom w:val="none" w:sz="0" w:space="0" w:color="auto"/>
            <w:right w:val="none" w:sz="0" w:space="0" w:color="auto"/>
          </w:divBdr>
        </w:div>
      </w:divsChild>
    </w:div>
    <w:div w:id="1078788499">
      <w:bodyDiv w:val="1"/>
      <w:marLeft w:val="0"/>
      <w:marRight w:val="0"/>
      <w:marTop w:val="0"/>
      <w:marBottom w:val="0"/>
      <w:divBdr>
        <w:top w:val="none" w:sz="0" w:space="0" w:color="auto"/>
        <w:left w:val="none" w:sz="0" w:space="0" w:color="auto"/>
        <w:bottom w:val="none" w:sz="0" w:space="0" w:color="auto"/>
        <w:right w:val="none" w:sz="0" w:space="0" w:color="auto"/>
      </w:divBdr>
    </w:div>
    <w:div w:id="1108891180">
      <w:bodyDiv w:val="1"/>
      <w:marLeft w:val="0"/>
      <w:marRight w:val="0"/>
      <w:marTop w:val="0"/>
      <w:marBottom w:val="0"/>
      <w:divBdr>
        <w:top w:val="none" w:sz="0" w:space="0" w:color="auto"/>
        <w:left w:val="none" w:sz="0" w:space="0" w:color="auto"/>
        <w:bottom w:val="none" w:sz="0" w:space="0" w:color="auto"/>
        <w:right w:val="none" w:sz="0" w:space="0" w:color="auto"/>
      </w:divBdr>
    </w:div>
    <w:div w:id="1148982905">
      <w:bodyDiv w:val="1"/>
      <w:marLeft w:val="0"/>
      <w:marRight w:val="0"/>
      <w:marTop w:val="0"/>
      <w:marBottom w:val="0"/>
      <w:divBdr>
        <w:top w:val="none" w:sz="0" w:space="0" w:color="auto"/>
        <w:left w:val="none" w:sz="0" w:space="0" w:color="auto"/>
        <w:bottom w:val="none" w:sz="0" w:space="0" w:color="auto"/>
        <w:right w:val="none" w:sz="0" w:space="0" w:color="auto"/>
      </w:divBdr>
    </w:div>
    <w:div w:id="1187061214">
      <w:bodyDiv w:val="1"/>
      <w:marLeft w:val="0"/>
      <w:marRight w:val="0"/>
      <w:marTop w:val="0"/>
      <w:marBottom w:val="0"/>
      <w:divBdr>
        <w:top w:val="none" w:sz="0" w:space="0" w:color="auto"/>
        <w:left w:val="none" w:sz="0" w:space="0" w:color="auto"/>
        <w:bottom w:val="none" w:sz="0" w:space="0" w:color="auto"/>
        <w:right w:val="none" w:sz="0" w:space="0" w:color="auto"/>
      </w:divBdr>
    </w:div>
    <w:div w:id="1209604146">
      <w:bodyDiv w:val="1"/>
      <w:marLeft w:val="0"/>
      <w:marRight w:val="0"/>
      <w:marTop w:val="0"/>
      <w:marBottom w:val="0"/>
      <w:divBdr>
        <w:top w:val="none" w:sz="0" w:space="0" w:color="auto"/>
        <w:left w:val="none" w:sz="0" w:space="0" w:color="auto"/>
        <w:bottom w:val="none" w:sz="0" w:space="0" w:color="auto"/>
        <w:right w:val="none" w:sz="0" w:space="0" w:color="auto"/>
      </w:divBdr>
    </w:div>
    <w:div w:id="1212965298">
      <w:bodyDiv w:val="1"/>
      <w:marLeft w:val="0"/>
      <w:marRight w:val="0"/>
      <w:marTop w:val="0"/>
      <w:marBottom w:val="0"/>
      <w:divBdr>
        <w:top w:val="none" w:sz="0" w:space="0" w:color="auto"/>
        <w:left w:val="none" w:sz="0" w:space="0" w:color="auto"/>
        <w:bottom w:val="none" w:sz="0" w:space="0" w:color="auto"/>
        <w:right w:val="none" w:sz="0" w:space="0" w:color="auto"/>
      </w:divBdr>
    </w:div>
    <w:div w:id="1217202230">
      <w:bodyDiv w:val="1"/>
      <w:marLeft w:val="0"/>
      <w:marRight w:val="0"/>
      <w:marTop w:val="0"/>
      <w:marBottom w:val="0"/>
      <w:divBdr>
        <w:top w:val="none" w:sz="0" w:space="0" w:color="auto"/>
        <w:left w:val="none" w:sz="0" w:space="0" w:color="auto"/>
        <w:bottom w:val="none" w:sz="0" w:space="0" w:color="auto"/>
        <w:right w:val="none" w:sz="0" w:space="0" w:color="auto"/>
      </w:divBdr>
    </w:div>
    <w:div w:id="1225024929">
      <w:bodyDiv w:val="1"/>
      <w:marLeft w:val="0"/>
      <w:marRight w:val="0"/>
      <w:marTop w:val="0"/>
      <w:marBottom w:val="0"/>
      <w:divBdr>
        <w:top w:val="none" w:sz="0" w:space="0" w:color="auto"/>
        <w:left w:val="none" w:sz="0" w:space="0" w:color="auto"/>
        <w:bottom w:val="none" w:sz="0" w:space="0" w:color="auto"/>
        <w:right w:val="none" w:sz="0" w:space="0" w:color="auto"/>
      </w:divBdr>
    </w:div>
    <w:div w:id="1226797899">
      <w:bodyDiv w:val="1"/>
      <w:marLeft w:val="0"/>
      <w:marRight w:val="0"/>
      <w:marTop w:val="0"/>
      <w:marBottom w:val="0"/>
      <w:divBdr>
        <w:top w:val="none" w:sz="0" w:space="0" w:color="auto"/>
        <w:left w:val="none" w:sz="0" w:space="0" w:color="auto"/>
        <w:bottom w:val="none" w:sz="0" w:space="0" w:color="auto"/>
        <w:right w:val="none" w:sz="0" w:space="0" w:color="auto"/>
      </w:divBdr>
    </w:div>
    <w:div w:id="1227030569">
      <w:bodyDiv w:val="1"/>
      <w:marLeft w:val="0"/>
      <w:marRight w:val="0"/>
      <w:marTop w:val="0"/>
      <w:marBottom w:val="0"/>
      <w:divBdr>
        <w:top w:val="none" w:sz="0" w:space="0" w:color="auto"/>
        <w:left w:val="none" w:sz="0" w:space="0" w:color="auto"/>
        <w:bottom w:val="none" w:sz="0" w:space="0" w:color="auto"/>
        <w:right w:val="none" w:sz="0" w:space="0" w:color="auto"/>
      </w:divBdr>
    </w:div>
    <w:div w:id="1228960484">
      <w:bodyDiv w:val="1"/>
      <w:marLeft w:val="0"/>
      <w:marRight w:val="0"/>
      <w:marTop w:val="0"/>
      <w:marBottom w:val="0"/>
      <w:divBdr>
        <w:top w:val="none" w:sz="0" w:space="0" w:color="auto"/>
        <w:left w:val="none" w:sz="0" w:space="0" w:color="auto"/>
        <w:bottom w:val="none" w:sz="0" w:space="0" w:color="auto"/>
        <w:right w:val="none" w:sz="0" w:space="0" w:color="auto"/>
      </w:divBdr>
    </w:div>
    <w:div w:id="1248928453">
      <w:bodyDiv w:val="1"/>
      <w:marLeft w:val="0"/>
      <w:marRight w:val="0"/>
      <w:marTop w:val="0"/>
      <w:marBottom w:val="0"/>
      <w:divBdr>
        <w:top w:val="none" w:sz="0" w:space="0" w:color="auto"/>
        <w:left w:val="none" w:sz="0" w:space="0" w:color="auto"/>
        <w:bottom w:val="none" w:sz="0" w:space="0" w:color="auto"/>
        <w:right w:val="none" w:sz="0" w:space="0" w:color="auto"/>
      </w:divBdr>
    </w:div>
    <w:div w:id="1268081231">
      <w:bodyDiv w:val="1"/>
      <w:marLeft w:val="0"/>
      <w:marRight w:val="0"/>
      <w:marTop w:val="0"/>
      <w:marBottom w:val="0"/>
      <w:divBdr>
        <w:top w:val="none" w:sz="0" w:space="0" w:color="auto"/>
        <w:left w:val="none" w:sz="0" w:space="0" w:color="auto"/>
        <w:bottom w:val="none" w:sz="0" w:space="0" w:color="auto"/>
        <w:right w:val="none" w:sz="0" w:space="0" w:color="auto"/>
      </w:divBdr>
    </w:div>
    <w:div w:id="1291864663">
      <w:bodyDiv w:val="1"/>
      <w:marLeft w:val="0"/>
      <w:marRight w:val="0"/>
      <w:marTop w:val="0"/>
      <w:marBottom w:val="0"/>
      <w:divBdr>
        <w:top w:val="none" w:sz="0" w:space="0" w:color="auto"/>
        <w:left w:val="none" w:sz="0" w:space="0" w:color="auto"/>
        <w:bottom w:val="none" w:sz="0" w:space="0" w:color="auto"/>
        <w:right w:val="none" w:sz="0" w:space="0" w:color="auto"/>
      </w:divBdr>
    </w:div>
    <w:div w:id="1292638398">
      <w:bodyDiv w:val="1"/>
      <w:marLeft w:val="0"/>
      <w:marRight w:val="0"/>
      <w:marTop w:val="0"/>
      <w:marBottom w:val="0"/>
      <w:divBdr>
        <w:top w:val="none" w:sz="0" w:space="0" w:color="auto"/>
        <w:left w:val="none" w:sz="0" w:space="0" w:color="auto"/>
        <w:bottom w:val="none" w:sz="0" w:space="0" w:color="auto"/>
        <w:right w:val="none" w:sz="0" w:space="0" w:color="auto"/>
      </w:divBdr>
    </w:div>
    <w:div w:id="1306012735">
      <w:bodyDiv w:val="1"/>
      <w:marLeft w:val="0"/>
      <w:marRight w:val="0"/>
      <w:marTop w:val="0"/>
      <w:marBottom w:val="0"/>
      <w:divBdr>
        <w:top w:val="none" w:sz="0" w:space="0" w:color="auto"/>
        <w:left w:val="none" w:sz="0" w:space="0" w:color="auto"/>
        <w:bottom w:val="none" w:sz="0" w:space="0" w:color="auto"/>
        <w:right w:val="none" w:sz="0" w:space="0" w:color="auto"/>
      </w:divBdr>
    </w:div>
    <w:div w:id="1308819832">
      <w:bodyDiv w:val="1"/>
      <w:marLeft w:val="0"/>
      <w:marRight w:val="0"/>
      <w:marTop w:val="0"/>
      <w:marBottom w:val="0"/>
      <w:divBdr>
        <w:top w:val="none" w:sz="0" w:space="0" w:color="auto"/>
        <w:left w:val="none" w:sz="0" w:space="0" w:color="auto"/>
        <w:bottom w:val="none" w:sz="0" w:space="0" w:color="auto"/>
        <w:right w:val="none" w:sz="0" w:space="0" w:color="auto"/>
      </w:divBdr>
      <w:divsChild>
        <w:div w:id="203371238">
          <w:marLeft w:val="907"/>
          <w:marRight w:val="0"/>
          <w:marTop w:val="0"/>
          <w:marBottom w:val="72"/>
          <w:divBdr>
            <w:top w:val="none" w:sz="0" w:space="0" w:color="auto"/>
            <w:left w:val="none" w:sz="0" w:space="0" w:color="auto"/>
            <w:bottom w:val="none" w:sz="0" w:space="0" w:color="auto"/>
            <w:right w:val="none" w:sz="0" w:space="0" w:color="auto"/>
          </w:divBdr>
        </w:div>
        <w:div w:id="840123115">
          <w:marLeft w:val="907"/>
          <w:marRight w:val="0"/>
          <w:marTop w:val="0"/>
          <w:marBottom w:val="72"/>
          <w:divBdr>
            <w:top w:val="none" w:sz="0" w:space="0" w:color="auto"/>
            <w:left w:val="none" w:sz="0" w:space="0" w:color="auto"/>
            <w:bottom w:val="none" w:sz="0" w:space="0" w:color="auto"/>
            <w:right w:val="none" w:sz="0" w:space="0" w:color="auto"/>
          </w:divBdr>
        </w:div>
        <w:div w:id="970786892">
          <w:marLeft w:val="907"/>
          <w:marRight w:val="0"/>
          <w:marTop w:val="0"/>
          <w:marBottom w:val="72"/>
          <w:divBdr>
            <w:top w:val="none" w:sz="0" w:space="0" w:color="auto"/>
            <w:left w:val="none" w:sz="0" w:space="0" w:color="auto"/>
            <w:bottom w:val="none" w:sz="0" w:space="0" w:color="auto"/>
            <w:right w:val="none" w:sz="0" w:space="0" w:color="auto"/>
          </w:divBdr>
        </w:div>
        <w:div w:id="981428116">
          <w:marLeft w:val="907"/>
          <w:marRight w:val="0"/>
          <w:marTop w:val="0"/>
          <w:marBottom w:val="72"/>
          <w:divBdr>
            <w:top w:val="none" w:sz="0" w:space="0" w:color="auto"/>
            <w:left w:val="none" w:sz="0" w:space="0" w:color="auto"/>
            <w:bottom w:val="none" w:sz="0" w:space="0" w:color="auto"/>
            <w:right w:val="none" w:sz="0" w:space="0" w:color="auto"/>
          </w:divBdr>
        </w:div>
        <w:div w:id="1252080595">
          <w:marLeft w:val="547"/>
          <w:marRight w:val="0"/>
          <w:marTop w:val="0"/>
          <w:marBottom w:val="72"/>
          <w:divBdr>
            <w:top w:val="none" w:sz="0" w:space="0" w:color="auto"/>
            <w:left w:val="none" w:sz="0" w:space="0" w:color="auto"/>
            <w:bottom w:val="none" w:sz="0" w:space="0" w:color="auto"/>
            <w:right w:val="none" w:sz="0" w:space="0" w:color="auto"/>
          </w:divBdr>
        </w:div>
      </w:divsChild>
    </w:div>
    <w:div w:id="1316684105">
      <w:bodyDiv w:val="1"/>
      <w:marLeft w:val="0"/>
      <w:marRight w:val="0"/>
      <w:marTop w:val="0"/>
      <w:marBottom w:val="0"/>
      <w:divBdr>
        <w:top w:val="none" w:sz="0" w:space="0" w:color="auto"/>
        <w:left w:val="none" w:sz="0" w:space="0" w:color="auto"/>
        <w:bottom w:val="none" w:sz="0" w:space="0" w:color="auto"/>
        <w:right w:val="none" w:sz="0" w:space="0" w:color="auto"/>
      </w:divBdr>
    </w:div>
    <w:div w:id="1318146699">
      <w:bodyDiv w:val="1"/>
      <w:marLeft w:val="0"/>
      <w:marRight w:val="0"/>
      <w:marTop w:val="0"/>
      <w:marBottom w:val="0"/>
      <w:divBdr>
        <w:top w:val="none" w:sz="0" w:space="0" w:color="auto"/>
        <w:left w:val="none" w:sz="0" w:space="0" w:color="auto"/>
        <w:bottom w:val="none" w:sz="0" w:space="0" w:color="auto"/>
        <w:right w:val="none" w:sz="0" w:space="0" w:color="auto"/>
      </w:divBdr>
    </w:div>
    <w:div w:id="1334263527">
      <w:bodyDiv w:val="1"/>
      <w:marLeft w:val="0"/>
      <w:marRight w:val="0"/>
      <w:marTop w:val="0"/>
      <w:marBottom w:val="0"/>
      <w:divBdr>
        <w:top w:val="none" w:sz="0" w:space="0" w:color="auto"/>
        <w:left w:val="none" w:sz="0" w:space="0" w:color="auto"/>
        <w:bottom w:val="none" w:sz="0" w:space="0" w:color="auto"/>
        <w:right w:val="none" w:sz="0" w:space="0" w:color="auto"/>
      </w:divBdr>
    </w:div>
    <w:div w:id="1343046016">
      <w:bodyDiv w:val="1"/>
      <w:marLeft w:val="0"/>
      <w:marRight w:val="0"/>
      <w:marTop w:val="0"/>
      <w:marBottom w:val="0"/>
      <w:divBdr>
        <w:top w:val="none" w:sz="0" w:space="0" w:color="auto"/>
        <w:left w:val="none" w:sz="0" w:space="0" w:color="auto"/>
        <w:bottom w:val="none" w:sz="0" w:space="0" w:color="auto"/>
        <w:right w:val="none" w:sz="0" w:space="0" w:color="auto"/>
      </w:divBdr>
    </w:div>
    <w:div w:id="1349596827">
      <w:bodyDiv w:val="1"/>
      <w:marLeft w:val="0"/>
      <w:marRight w:val="0"/>
      <w:marTop w:val="0"/>
      <w:marBottom w:val="0"/>
      <w:divBdr>
        <w:top w:val="none" w:sz="0" w:space="0" w:color="auto"/>
        <w:left w:val="none" w:sz="0" w:space="0" w:color="auto"/>
        <w:bottom w:val="none" w:sz="0" w:space="0" w:color="auto"/>
        <w:right w:val="none" w:sz="0" w:space="0" w:color="auto"/>
      </w:divBdr>
    </w:div>
    <w:div w:id="1359627258">
      <w:bodyDiv w:val="1"/>
      <w:marLeft w:val="0"/>
      <w:marRight w:val="0"/>
      <w:marTop w:val="0"/>
      <w:marBottom w:val="0"/>
      <w:divBdr>
        <w:top w:val="none" w:sz="0" w:space="0" w:color="auto"/>
        <w:left w:val="none" w:sz="0" w:space="0" w:color="auto"/>
        <w:bottom w:val="none" w:sz="0" w:space="0" w:color="auto"/>
        <w:right w:val="none" w:sz="0" w:space="0" w:color="auto"/>
      </w:divBdr>
    </w:div>
    <w:div w:id="1362781773">
      <w:bodyDiv w:val="1"/>
      <w:marLeft w:val="0"/>
      <w:marRight w:val="0"/>
      <w:marTop w:val="0"/>
      <w:marBottom w:val="0"/>
      <w:divBdr>
        <w:top w:val="none" w:sz="0" w:space="0" w:color="auto"/>
        <w:left w:val="none" w:sz="0" w:space="0" w:color="auto"/>
        <w:bottom w:val="none" w:sz="0" w:space="0" w:color="auto"/>
        <w:right w:val="none" w:sz="0" w:space="0" w:color="auto"/>
      </w:divBdr>
    </w:div>
    <w:div w:id="1388802008">
      <w:bodyDiv w:val="1"/>
      <w:marLeft w:val="0"/>
      <w:marRight w:val="0"/>
      <w:marTop w:val="0"/>
      <w:marBottom w:val="0"/>
      <w:divBdr>
        <w:top w:val="none" w:sz="0" w:space="0" w:color="auto"/>
        <w:left w:val="none" w:sz="0" w:space="0" w:color="auto"/>
        <w:bottom w:val="none" w:sz="0" w:space="0" w:color="auto"/>
        <w:right w:val="none" w:sz="0" w:space="0" w:color="auto"/>
      </w:divBdr>
    </w:div>
    <w:div w:id="1444689996">
      <w:bodyDiv w:val="1"/>
      <w:marLeft w:val="0"/>
      <w:marRight w:val="0"/>
      <w:marTop w:val="0"/>
      <w:marBottom w:val="0"/>
      <w:divBdr>
        <w:top w:val="none" w:sz="0" w:space="0" w:color="auto"/>
        <w:left w:val="none" w:sz="0" w:space="0" w:color="auto"/>
        <w:bottom w:val="none" w:sz="0" w:space="0" w:color="auto"/>
        <w:right w:val="none" w:sz="0" w:space="0" w:color="auto"/>
      </w:divBdr>
    </w:div>
    <w:div w:id="1478643691">
      <w:bodyDiv w:val="1"/>
      <w:marLeft w:val="0"/>
      <w:marRight w:val="0"/>
      <w:marTop w:val="0"/>
      <w:marBottom w:val="0"/>
      <w:divBdr>
        <w:top w:val="none" w:sz="0" w:space="0" w:color="auto"/>
        <w:left w:val="none" w:sz="0" w:space="0" w:color="auto"/>
        <w:bottom w:val="none" w:sz="0" w:space="0" w:color="auto"/>
        <w:right w:val="none" w:sz="0" w:space="0" w:color="auto"/>
      </w:divBdr>
    </w:div>
    <w:div w:id="1523863077">
      <w:bodyDiv w:val="1"/>
      <w:marLeft w:val="0"/>
      <w:marRight w:val="0"/>
      <w:marTop w:val="0"/>
      <w:marBottom w:val="0"/>
      <w:divBdr>
        <w:top w:val="none" w:sz="0" w:space="0" w:color="auto"/>
        <w:left w:val="none" w:sz="0" w:space="0" w:color="auto"/>
        <w:bottom w:val="none" w:sz="0" w:space="0" w:color="auto"/>
        <w:right w:val="none" w:sz="0" w:space="0" w:color="auto"/>
      </w:divBdr>
    </w:div>
    <w:div w:id="1530099286">
      <w:bodyDiv w:val="1"/>
      <w:marLeft w:val="0"/>
      <w:marRight w:val="0"/>
      <w:marTop w:val="0"/>
      <w:marBottom w:val="0"/>
      <w:divBdr>
        <w:top w:val="none" w:sz="0" w:space="0" w:color="auto"/>
        <w:left w:val="none" w:sz="0" w:space="0" w:color="auto"/>
        <w:bottom w:val="none" w:sz="0" w:space="0" w:color="auto"/>
        <w:right w:val="none" w:sz="0" w:space="0" w:color="auto"/>
      </w:divBdr>
    </w:div>
    <w:div w:id="1532114280">
      <w:bodyDiv w:val="1"/>
      <w:marLeft w:val="0"/>
      <w:marRight w:val="0"/>
      <w:marTop w:val="0"/>
      <w:marBottom w:val="0"/>
      <w:divBdr>
        <w:top w:val="none" w:sz="0" w:space="0" w:color="auto"/>
        <w:left w:val="none" w:sz="0" w:space="0" w:color="auto"/>
        <w:bottom w:val="none" w:sz="0" w:space="0" w:color="auto"/>
        <w:right w:val="none" w:sz="0" w:space="0" w:color="auto"/>
      </w:divBdr>
    </w:div>
    <w:div w:id="1547833388">
      <w:bodyDiv w:val="1"/>
      <w:marLeft w:val="0"/>
      <w:marRight w:val="0"/>
      <w:marTop w:val="0"/>
      <w:marBottom w:val="0"/>
      <w:divBdr>
        <w:top w:val="none" w:sz="0" w:space="0" w:color="auto"/>
        <w:left w:val="none" w:sz="0" w:space="0" w:color="auto"/>
        <w:bottom w:val="none" w:sz="0" w:space="0" w:color="auto"/>
        <w:right w:val="none" w:sz="0" w:space="0" w:color="auto"/>
      </w:divBdr>
    </w:div>
    <w:div w:id="1552036217">
      <w:bodyDiv w:val="1"/>
      <w:marLeft w:val="0"/>
      <w:marRight w:val="0"/>
      <w:marTop w:val="0"/>
      <w:marBottom w:val="0"/>
      <w:divBdr>
        <w:top w:val="none" w:sz="0" w:space="0" w:color="auto"/>
        <w:left w:val="none" w:sz="0" w:space="0" w:color="auto"/>
        <w:bottom w:val="none" w:sz="0" w:space="0" w:color="auto"/>
        <w:right w:val="none" w:sz="0" w:space="0" w:color="auto"/>
      </w:divBdr>
    </w:div>
    <w:div w:id="1564609066">
      <w:bodyDiv w:val="1"/>
      <w:marLeft w:val="0"/>
      <w:marRight w:val="0"/>
      <w:marTop w:val="0"/>
      <w:marBottom w:val="0"/>
      <w:divBdr>
        <w:top w:val="none" w:sz="0" w:space="0" w:color="auto"/>
        <w:left w:val="none" w:sz="0" w:space="0" w:color="auto"/>
        <w:bottom w:val="none" w:sz="0" w:space="0" w:color="auto"/>
        <w:right w:val="none" w:sz="0" w:space="0" w:color="auto"/>
      </w:divBdr>
    </w:div>
    <w:div w:id="1568759857">
      <w:bodyDiv w:val="1"/>
      <w:marLeft w:val="0"/>
      <w:marRight w:val="0"/>
      <w:marTop w:val="0"/>
      <w:marBottom w:val="0"/>
      <w:divBdr>
        <w:top w:val="none" w:sz="0" w:space="0" w:color="auto"/>
        <w:left w:val="none" w:sz="0" w:space="0" w:color="auto"/>
        <w:bottom w:val="none" w:sz="0" w:space="0" w:color="auto"/>
        <w:right w:val="none" w:sz="0" w:space="0" w:color="auto"/>
      </w:divBdr>
    </w:div>
    <w:div w:id="1574969374">
      <w:bodyDiv w:val="1"/>
      <w:marLeft w:val="0"/>
      <w:marRight w:val="0"/>
      <w:marTop w:val="0"/>
      <w:marBottom w:val="0"/>
      <w:divBdr>
        <w:top w:val="none" w:sz="0" w:space="0" w:color="auto"/>
        <w:left w:val="none" w:sz="0" w:space="0" w:color="auto"/>
        <w:bottom w:val="none" w:sz="0" w:space="0" w:color="auto"/>
        <w:right w:val="none" w:sz="0" w:space="0" w:color="auto"/>
      </w:divBdr>
    </w:div>
    <w:div w:id="1584491481">
      <w:bodyDiv w:val="1"/>
      <w:marLeft w:val="0"/>
      <w:marRight w:val="0"/>
      <w:marTop w:val="0"/>
      <w:marBottom w:val="0"/>
      <w:divBdr>
        <w:top w:val="none" w:sz="0" w:space="0" w:color="auto"/>
        <w:left w:val="none" w:sz="0" w:space="0" w:color="auto"/>
        <w:bottom w:val="none" w:sz="0" w:space="0" w:color="auto"/>
        <w:right w:val="none" w:sz="0" w:space="0" w:color="auto"/>
      </w:divBdr>
    </w:div>
    <w:div w:id="1592548006">
      <w:bodyDiv w:val="1"/>
      <w:marLeft w:val="0"/>
      <w:marRight w:val="0"/>
      <w:marTop w:val="0"/>
      <w:marBottom w:val="0"/>
      <w:divBdr>
        <w:top w:val="none" w:sz="0" w:space="0" w:color="auto"/>
        <w:left w:val="none" w:sz="0" w:space="0" w:color="auto"/>
        <w:bottom w:val="none" w:sz="0" w:space="0" w:color="auto"/>
        <w:right w:val="none" w:sz="0" w:space="0" w:color="auto"/>
      </w:divBdr>
    </w:div>
    <w:div w:id="1600065062">
      <w:bodyDiv w:val="1"/>
      <w:marLeft w:val="0"/>
      <w:marRight w:val="0"/>
      <w:marTop w:val="0"/>
      <w:marBottom w:val="0"/>
      <w:divBdr>
        <w:top w:val="none" w:sz="0" w:space="0" w:color="auto"/>
        <w:left w:val="none" w:sz="0" w:space="0" w:color="auto"/>
        <w:bottom w:val="none" w:sz="0" w:space="0" w:color="auto"/>
        <w:right w:val="none" w:sz="0" w:space="0" w:color="auto"/>
      </w:divBdr>
    </w:div>
    <w:div w:id="1613586403">
      <w:bodyDiv w:val="1"/>
      <w:marLeft w:val="0"/>
      <w:marRight w:val="0"/>
      <w:marTop w:val="0"/>
      <w:marBottom w:val="0"/>
      <w:divBdr>
        <w:top w:val="none" w:sz="0" w:space="0" w:color="auto"/>
        <w:left w:val="none" w:sz="0" w:space="0" w:color="auto"/>
        <w:bottom w:val="none" w:sz="0" w:space="0" w:color="auto"/>
        <w:right w:val="none" w:sz="0" w:space="0" w:color="auto"/>
      </w:divBdr>
    </w:div>
    <w:div w:id="1623733119">
      <w:bodyDiv w:val="1"/>
      <w:marLeft w:val="0"/>
      <w:marRight w:val="0"/>
      <w:marTop w:val="0"/>
      <w:marBottom w:val="0"/>
      <w:divBdr>
        <w:top w:val="none" w:sz="0" w:space="0" w:color="auto"/>
        <w:left w:val="none" w:sz="0" w:space="0" w:color="auto"/>
        <w:bottom w:val="none" w:sz="0" w:space="0" w:color="auto"/>
        <w:right w:val="none" w:sz="0" w:space="0" w:color="auto"/>
      </w:divBdr>
    </w:div>
    <w:div w:id="1653950779">
      <w:bodyDiv w:val="1"/>
      <w:marLeft w:val="0"/>
      <w:marRight w:val="0"/>
      <w:marTop w:val="0"/>
      <w:marBottom w:val="0"/>
      <w:divBdr>
        <w:top w:val="none" w:sz="0" w:space="0" w:color="auto"/>
        <w:left w:val="none" w:sz="0" w:space="0" w:color="auto"/>
        <w:bottom w:val="none" w:sz="0" w:space="0" w:color="auto"/>
        <w:right w:val="none" w:sz="0" w:space="0" w:color="auto"/>
      </w:divBdr>
    </w:div>
    <w:div w:id="1666470158">
      <w:bodyDiv w:val="1"/>
      <w:marLeft w:val="0"/>
      <w:marRight w:val="0"/>
      <w:marTop w:val="0"/>
      <w:marBottom w:val="0"/>
      <w:divBdr>
        <w:top w:val="none" w:sz="0" w:space="0" w:color="auto"/>
        <w:left w:val="none" w:sz="0" w:space="0" w:color="auto"/>
        <w:bottom w:val="none" w:sz="0" w:space="0" w:color="auto"/>
        <w:right w:val="none" w:sz="0" w:space="0" w:color="auto"/>
      </w:divBdr>
    </w:div>
    <w:div w:id="1705472346">
      <w:bodyDiv w:val="1"/>
      <w:marLeft w:val="0"/>
      <w:marRight w:val="0"/>
      <w:marTop w:val="0"/>
      <w:marBottom w:val="0"/>
      <w:divBdr>
        <w:top w:val="none" w:sz="0" w:space="0" w:color="auto"/>
        <w:left w:val="none" w:sz="0" w:space="0" w:color="auto"/>
        <w:bottom w:val="none" w:sz="0" w:space="0" w:color="auto"/>
        <w:right w:val="none" w:sz="0" w:space="0" w:color="auto"/>
      </w:divBdr>
      <w:divsChild>
        <w:div w:id="1907297564">
          <w:marLeft w:val="547"/>
          <w:marRight w:val="0"/>
          <w:marTop w:val="0"/>
          <w:marBottom w:val="72"/>
          <w:divBdr>
            <w:top w:val="none" w:sz="0" w:space="0" w:color="auto"/>
            <w:left w:val="none" w:sz="0" w:space="0" w:color="auto"/>
            <w:bottom w:val="none" w:sz="0" w:space="0" w:color="auto"/>
            <w:right w:val="none" w:sz="0" w:space="0" w:color="auto"/>
          </w:divBdr>
        </w:div>
      </w:divsChild>
    </w:div>
    <w:div w:id="1706951908">
      <w:bodyDiv w:val="1"/>
      <w:marLeft w:val="0"/>
      <w:marRight w:val="0"/>
      <w:marTop w:val="0"/>
      <w:marBottom w:val="0"/>
      <w:divBdr>
        <w:top w:val="none" w:sz="0" w:space="0" w:color="auto"/>
        <w:left w:val="none" w:sz="0" w:space="0" w:color="auto"/>
        <w:bottom w:val="none" w:sz="0" w:space="0" w:color="auto"/>
        <w:right w:val="none" w:sz="0" w:space="0" w:color="auto"/>
      </w:divBdr>
    </w:div>
    <w:div w:id="1716853140">
      <w:bodyDiv w:val="1"/>
      <w:marLeft w:val="0"/>
      <w:marRight w:val="0"/>
      <w:marTop w:val="0"/>
      <w:marBottom w:val="0"/>
      <w:divBdr>
        <w:top w:val="none" w:sz="0" w:space="0" w:color="auto"/>
        <w:left w:val="none" w:sz="0" w:space="0" w:color="auto"/>
        <w:bottom w:val="none" w:sz="0" w:space="0" w:color="auto"/>
        <w:right w:val="none" w:sz="0" w:space="0" w:color="auto"/>
      </w:divBdr>
    </w:div>
    <w:div w:id="1749961017">
      <w:bodyDiv w:val="1"/>
      <w:marLeft w:val="0"/>
      <w:marRight w:val="0"/>
      <w:marTop w:val="0"/>
      <w:marBottom w:val="0"/>
      <w:divBdr>
        <w:top w:val="none" w:sz="0" w:space="0" w:color="auto"/>
        <w:left w:val="none" w:sz="0" w:space="0" w:color="auto"/>
        <w:bottom w:val="none" w:sz="0" w:space="0" w:color="auto"/>
        <w:right w:val="none" w:sz="0" w:space="0" w:color="auto"/>
      </w:divBdr>
    </w:div>
    <w:div w:id="1756706899">
      <w:bodyDiv w:val="1"/>
      <w:marLeft w:val="0"/>
      <w:marRight w:val="0"/>
      <w:marTop w:val="0"/>
      <w:marBottom w:val="0"/>
      <w:divBdr>
        <w:top w:val="none" w:sz="0" w:space="0" w:color="auto"/>
        <w:left w:val="none" w:sz="0" w:space="0" w:color="auto"/>
        <w:bottom w:val="none" w:sz="0" w:space="0" w:color="auto"/>
        <w:right w:val="none" w:sz="0" w:space="0" w:color="auto"/>
      </w:divBdr>
    </w:div>
    <w:div w:id="1772896738">
      <w:bodyDiv w:val="1"/>
      <w:marLeft w:val="0"/>
      <w:marRight w:val="0"/>
      <w:marTop w:val="0"/>
      <w:marBottom w:val="0"/>
      <w:divBdr>
        <w:top w:val="none" w:sz="0" w:space="0" w:color="auto"/>
        <w:left w:val="none" w:sz="0" w:space="0" w:color="auto"/>
        <w:bottom w:val="none" w:sz="0" w:space="0" w:color="auto"/>
        <w:right w:val="none" w:sz="0" w:space="0" w:color="auto"/>
      </w:divBdr>
    </w:div>
    <w:div w:id="1780105024">
      <w:bodyDiv w:val="1"/>
      <w:marLeft w:val="0"/>
      <w:marRight w:val="0"/>
      <w:marTop w:val="0"/>
      <w:marBottom w:val="0"/>
      <w:divBdr>
        <w:top w:val="none" w:sz="0" w:space="0" w:color="auto"/>
        <w:left w:val="none" w:sz="0" w:space="0" w:color="auto"/>
        <w:bottom w:val="none" w:sz="0" w:space="0" w:color="auto"/>
        <w:right w:val="none" w:sz="0" w:space="0" w:color="auto"/>
      </w:divBdr>
    </w:div>
    <w:div w:id="1782919056">
      <w:bodyDiv w:val="1"/>
      <w:marLeft w:val="0"/>
      <w:marRight w:val="0"/>
      <w:marTop w:val="0"/>
      <w:marBottom w:val="0"/>
      <w:divBdr>
        <w:top w:val="none" w:sz="0" w:space="0" w:color="auto"/>
        <w:left w:val="none" w:sz="0" w:space="0" w:color="auto"/>
        <w:bottom w:val="none" w:sz="0" w:space="0" w:color="auto"/>
        <w:right w:val="none" w:sz="0" w:space="0" w:color="auto"/>
      </w:divBdr>
    </w:div>
    <w:div w:id="1826238336">
      <w:bodyDiv w:val="1"/>
      <w:marLeft w:val="0"/>
      <w:marRight w:val="0"/>
      <w:marTop w:val="0"/>
      <w:marBottom w:val="0"/>
      <w:divBdr>
        <w:top w:val="none" w:sz="0" w:space="0" w:color="auto"/>
        <w:left w:val="none" w:sz="0" w:space="0" w:color="auto"/>
        <w:bottom w:val="none" w:sz="0" w:space="0" w:color="auto"/>
        <w:right w:val="none" w:sz="0" w:space="0" w:color="auto"/>
      </w:divBdr>
      <w:divsChild>
        <w:div w:id="221522406">
          <w:marLeft w:val="0"/>
          <w:marRight w:val="0"/>
          <w:marTop w:val="0"/>
          <w:marBottom w:val="0"/>
          <w:divBdr>
            <w:top w:val="none" w:sz="0" w:space="0" w:color="auto"/>
            <w:left w:val="none" w:sz="0" w:space="0" w:color="auto"/>
            <w:bottom w:val="none" w:sz="0" w:space="0" w:color="auto"/>
            <w:right w:val="none" w:sz="0" w:space="0" w:color="auto"/>
          </w:divBdr>
          <w:divsChild>
            <w:div w:id="160919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552359">
      <w:bodyDiv w:val="1"/>
      <w:marLeft w:val="0"/>
      <w:marRight w:val="0"/>
      <w:marTop w:val="0"/>
      <w:marBottom w:val="0"/>
      <w:divBdr>
        <w:top w:val="none" w:sz="0" w:space="0" w:color="auto"/>
        <w:left w:val="none" w:sz="0" w:space="0" w:color="auto"/>
        <w:bottom w:val="none" w:sz="0" w:space="0" w:color="auto"/>
        <w:right w:val="none" w:sz="0" w:space="0" w:color="auto"/>
      </w:divBdr>
    </w:div>
    <w:div w:id="1832526579">
      <w:bodyDiv w:val="1"/>
      <w:marLeft w:val="0"/>
      <w:marRight w:val="0"/>
      <w:marTop w:val="0"/>
      <w:marBottom w:val="0"/>
      <w:divBdr>
        <w:top w:val="none" w:sz="0" w:space="0" w:color="auto"/>
        <w:left w:val="none" w:sz="0" w:space="0" w:color="auto"/>
        <w:bottom w:val="none" w:sz="0" w:space="0" w:color="auto"/>
        <w:right w:val="none" w:sz="0" w:space="0" w:color="auto"/>
      </w:divBdr>
    </w:div>
    <w:div w:id="1839032881">
      <w:bodyDiv w:val="1"/>
      <w:marLeft w:val="0"/>
      <w:marRight w:val="0"/>
      <w:marTop w:val="0"/>
      <w:marBottom w:val="0"/>
      <w:divBdr>
        <w:top w:val="none" w:sz="0" w:space="0" w:color="auto"/>
        <w:left w:val="none" w:sz="0" w:space="0" w:color="auto"/>
        <w:bottom w:val="none" w:sz="0" w:space="0" w:color="auto"/>
        <w:right w:val="none" w:sz="0" w:space="0" w:color="auto"/>
      </w:divBdr>
    </w:div>
    <w:div w:id="1845589301">
      <w:bodyDiv w:val="1"/>
      <w:marLeft w:val="0"/>
      <w:marRight w:val="0"/>
      <w:marTop w:val="0"/>
      <w:marBottom w:val="0"/>
      <w:divBdr>
        <w:top w:val="none" w:sz="0" w:space="0" w:color="auto"/>
        <w:left w:val="none" w:sz="0" w:space="0" w:color="auto"/>
        <w:bottom w:val="none" w:sz="0" w:space="0" w:color="auto"/>
        <w:right w:val="none" w:sz="0" w:space="0" w:color="auto"/>
      </w:divBdr>
    </w:div>
    <w:div w:id="1852378068">
      <w:bodyDiv w:val="1"/>
      <w:marLeft w:val="0"/>
      <w:marRight w:val="0"/>
      <w:marTop w:val="0"/>
      <w:marBottom w:val="0"/>
      <w:divBdr>
        <w:top w:val="none" w:sz="0" w:space="0" w:color="auto"/>
        <w:left w:val="none" w:sz="0" w:space="0" w:color="auto"/>
        <w:bottom w:val="none" w:sz="0" w:space="0" w:color="auto"/>
        <w:right w:val="none" w:sz="0" w:space="0" w:color="auto"/>
      </w:divBdr>
      <w:divsChild>
        <w:div w:id="142700348">
          <w:marLeft w:val="547"/>
          <w:marRight w:val="0"/>
          <w:marTop w:val="0"/>
          <w:marBottom w:val="72"/>
          <w:divBdr>
            <w:top w:val="none" w:sz="0" w:space="0" w:color="auto"/>
            <w:left w:val="none" w:sz="0" w:space="0" w:color="auto"/>
            <w:bottom w:val="none" w:sz="0" w:space="0" w:color="auto"/>
            <w:right w:val="none" w:sz="0" w:space="0" w:color="auto"/>
          </w:divBdr>
        </w:div>
        <w:div w:id="552159834">
          <w:marLeft w:val="547"/>
          <w:marRight w:val="0"/>
          <w:marTop w:val="0"/>
          <w:marBottom w:val="72"/>
          <w:divBdr>
            <w:top w:val="none" w:sz="0" w:space="0" w:color="auto"/>
            <w:left w:val="none" w:sz="0" w:space="0" w:color="auto"/>
            <w:bottom w:val="none" w:sz="0" w:space="0" w:color="auto"/>
            <w:right w:val="none" w:sz="0" w:space="0" w:color="auto"/>
          </w:divBdr>
        </w:div>
      </w:divsChild>
    </w:div>
    <w:div w:id="1858694500">
      <w:bodyDiv w:val="1"/>
      <w:marLeft w:val="0"/>
      <w:marRight w:val="0"/>
      <w:marTop w:val="0"/>
      <w:marBottom w:val="0"/>
      <w:divBdr>
        <w:top w:val="none" w:sz="0" w:space="0" w:color="auto"/>
        <w:left w:val="none" w:sz="0" w:space="0" w:color="auto"/>
        <w:bottom w:val="none" w:sz="0" w:space="0" w:color="auto"/>
        <w:right w:val="none" w:sz="0" w:space="0" w:color="auto"/>
      </w:divBdr>
    </w:div>
    <w:div w:id="1861819992">
      <w:bodyDiv w:val="1"/>
      <w:marLeft w:val="0"/>
      <w:marRight w:val="0"/>
      <w:marTop w:val="0"/>
      <w:marBottom w:val="0"/>
      <w:divBdr>
        <w:top w:val="none" w:sz="0" w:space="0" w:color="auto"/>
        <w:left w:val="none" w:sz="0" w:space="0" w:color="auto"/>
        <w:bottom w:val="none" w:sz="0" w:space="0" w:color="auto"/>
        <w:right w:val="none" w:sz="0" w:space="0" w:color="auto"/>
      </w:divBdr>
    </w:div>
    <w:div w:id="1865246409">
      <w:bodyDiv w:val="1"/>
      <w:marLeft w:val="0"/>
      <w:marRight w:val="0"/>
      <w:marTop w:val="0"/>
      <w:marBottom w:val="0"/>
      <w:divBdr>
        <w:top w:val="none" w:sz="0" w:space="0" w:color="auto"/>
        <w:left w:val="none" w:sz="0" w:space="0" w:color="auto"/>
        <w:bottom w:val="none" w:sz="0" w:space="0" w:color="auto"/>
        <w:right w:val="none" w:sz="0" w:space="0" w:color="auto"/>
      </w:divBdr>
    </w:div>
    <w:div w:id="1868830397">
      <w:bodyDiv w:val="1"/>
      <w:marLeft w:val="0"/>
      <w:marRight w:val="0"/>
      <w:marTop w:val="0"/>
      <w:marBottom w:val="0"/>
      <w:divBdr>
        <w:top w:val="none" w:sz="0" w:space="0" w:color="auto"/>
        <w:left w:val="none" w:sz="0" w:space="0" w:color="auto"/>
        <w:bottom w:val="none" w:sz="0" w:space="0" w:color="auto"/>
        <w:right w:val="none" w:sz="0" w:space="0" w:color="auto"/>
      </w:divBdr>
    </w:div>
    <w:div w:id="1872379851">
      <w:bodyDiv w:val="1"/>
      <w:marLeft w:val="0"/>
      <w:marRight w:val="0"/>
      <w:marTop w:val="0"/>
      <w:marBottom w:val="0"/>
      <w:divBdr>
        <w:top w:val="none" w:sz="0" w:space="0" w:color="auto"/>
        <w:left w:val="none" w:sz="0" w:space="0" w:color="auto"/>
        <w:bottom w:val="none" w:sz="0" w:space="0" w:color="auto"/>
        <w:right w:val="none" w:sz="0" w:space="0" w:color="auto"/>
      </w:divBdr>
    </w:div>
    <w:div w:id="1909460535">
      <w:bodyDiv w:val="1"/>
      <w:marLeft w:val="0"/>
      <w:marRight w:val="0"/>
      <w:marTop w:val="0"/>
      <w:marBottom w:val="0"/>
      <w:divBdr>
        <w:top w:val="none" w:sz="0" w:space="0" w:color="auto"/>
        <w:left w:val="none" w:sz="0" w:space="0" w:color="auto"/>
        <w:bottom w:val="none" w:sz="0" w:space="0" w:color="auto"/>
        <w:right w:val="none" w:sz="0" w:space="0" w:color="auto"/>
      </w:divBdr>
      <w:divsChild>
        <w:div w:id="1186560859">
          <w:marLeft w:val="230"/>
          <w:marRight w:val="0"/>
          <w:marTop w:val="0"/>
          <w:marBottom w:val="0"/>
          <w:divBdr>
            <w:top w:val="none" w:sz="0" w:space="0" w:color="auto"/>
            <w:left w:val="none" w:sz="0" w:space="0" w:color="auto"/>
            <w:bottom w:val="none" w:sz="0" w:space="0" w:color="auto"/>
            <w:right w:val="none" w:sz="0" w:space="0" w:color="auto"/>
          </w:divBdr>
        </w:div>
      </w:divsChild>
    </w:div>
    <w:div w:id="1973366024">
      <w:bodyDiv w:val="1"/>
      <w:marLeft w:val="0"/>
      <w:marRight w:val="0"/>
      <w:marTop w:val="0"/>
      <w:marBottom w:val="0"/>
      <w:divBdr>
        <w:top w:val="none" w:sz="0" w:space="0" w:color="auto"/>
        <w:left w:val="none" w:sz="0" w:space="0" w:color="auto"/>
        <w:bottom w:val="none" w:sz="0" w:space="0" w:color="auto"/>
        <w:right w:val="none" w:sz="0" w:space="0" w:color="auto"/>
      </w:divBdr>
    </w:div>
    <w:div w:id="1987859126">
      <w:bodyDiv w:val="1"/>
      <w:marLeft w:val="0"/>
      <w:marRight w:val="0"/>
      <w:marTop w:val="0"/>
      <w:marBottom w:val="0"/>
      <w:divBdr>
        <w:top w:val="none" w:sz="0" w:space="0" w:color="auto"/>
        <w:left w:val="none" w:sz="0" w:space="0" w:color="auto"/>
        <w:bottom w:val="none" w:sz="0" w:space="0" w:color="auto"/>
        <w:right w:val="none" w:sz="0" w:space="0" w:color="auto"/>
      </w:divBdr>
    </w:div>
    <w:div w:id="1995909259">
      <w:bodyDiv w:val="1"/>
      <w:marLeft w:val="0"/>
      <w:marRight w:val="0"/>
      <w:marTop w:val="0"/>
      <w:marBottom w:val="0"/>
      <w:divBdr>
        <w:top w:val="none" w:sz="0" w:space="0" w:color="auto"/>
        <w:left w:val="none" w:sz="0" w:space="0" w:color="auto"/>
        <w:bottom w:val="none" w:sz="0" w:space="0" w:color="auto"/>
        <w:right w:val="none" w:sz="0" w:space="0" w:color="auto"/>
      </w:divBdr>
    </w:div>
    <w:div w:id="2029482646">
      <w:bodyDiv w:val="1"/>
      <w:marLeft w:val="0"/>
      <w:marRight w:val="0"/>
      <w:marTop w:val="0"/>
      <w:marBottom w:val="0"/>
      <w:divBdr>
        <w:top w:val="none" w:sz="0" w:space="0" w:color="auto"/>
        <w:left w:val="none" w:sz="0" w:space="0" w:color="auto"/>
        <w:bottom w:val="none" w:sz="0" w:space="0" w:color="auto"/>
        <w:right w:val="none" w:sz="0" w:space="0" w:color="auto"/>
      </w:divBdr>
    </w:div>
    <w:div w:id="2060281969">
      <w:bodyDiv w:val="1"/>
      <w:marLeft w:val="0"/>
      <w:marRight w:val="0"/>
      <w:marTop w:val="0"/>
      <w:marBottom w:val="0"/>
      <w:divBdr>
        <w:top w:val="none" w:sz="0" w:space="0" w:color="auto"/>
        <w:left w:val="none" w:sz="0" w:space="0" w:color="auto"/>
        <w:bottom w:val="none" w:sz="0" w:space="0" w:color="auto"/>
        <w:right w:val="none" w:sz="0" w:space="0" w:color="auto"/>
      </w:divBdr>
    </w:div>
    <w:div w:id="2067071152">
      <w:bodyDiv w:val="1"/>
      <w:marLeft w:val="0"/>
      <w:marRight w:val="0"/>
      <w:marTop w:val="0"/>
      <w:marBottom w:val="0"/>
      <w:divBdr>
        <w:top w:val="none" w:sz="0" w:space="0" w:color="auto"/>
        <w:left w:val="none" w:sz="0" w:space="0" w:color="auto"/>
        <w:bottom w:val="none" w:sz="0" w:space="0" w:color="auto"/>
        <w:right w:val="none" w:sz="0" w:space="0" w:color="auto"/>
      </w:divBdr>
    </w:div>
    <w:div w:id="2083137292">
      <w:bodyDiv w:val="1"/>
      <w:marLeft w:val="0"/>
      <w:marRight w:val="0"/>
      <w:marTop w:val="0"/>
      <w:marBottom w:val="0"/>
      <w:divBdr>
        <w:top w:val="none" w:sz="0" w:space="0" w:color="auto"/>
        <w:left w:val="none" w:sz="0" w:space="0" w:color="auto"/>
        <w:bottom w:val="none" w:sz="0" w:space="0" w:color="auto"/>
        <w:right w:val="none" w:sz="0" w:space="0" w:color="auto"/>
      </w:divBdr>
    </w:div>
    <w:div w:id="2085369351">
      <w:bodyDiv w:val="1"/>
      <w:marLeft w:val="0"/>
      <w:marRight w:val="0"/>
      <w:marTop w:val="0"/>
      <w:marBottom w:val="0"/>
      <w:divBdr>
        <w:top w:val="none" w:sz="0" w:space="0" w:color="auto"/>
        <w:left w:val="none" w:sz="0" w:space="0" w:color="auto"/>
        <w:bottom w:val="none" w:sz="0" w:space="0" w:color="auto"/>
        <w:right w:val="none" w:sz="0" w:space="0" w:color="auto"/>
      </w:divBdr>
    </w:div>
    <w:div w:id="2089616905">
      <w:bodyDiv w:val="1"/>
      <w:marLeft w:val="0"/>
      <w:marRight w:val="0"/>
      <w:marTop w:val="0"/>
      <w:marBottom w:val="0"/>
      <w:divBdr>
        <w:top w:val="none" w:sz="0" w:space="0" w:color="auto"/>
        <w:left w:val="none" w:sz="0" w:space="0" w:color="auto"/>
        <w:bottom w:val="none" w:sz="0" w:space="0" w:color="auto"/>
        <w:right w:val="none" w:sz="0" w:space="0" w:color="auto"/>
      </w:divBdr>
    </w:div>
    <w:div w:id="2095664421">
      <w:bodyDiv w:val="1"/>
      <w:marLeft w:val="0"/>
      <w:marRight w:val="0"/>
      <w:marTop w:val="0"/>
      <w:marBottom w:val="0"/>
      <w:divBdr>
        <w:top w:val="none" w:sz="0" w:space="0" w:color="auto"/>
        <w:left w:val="none" w:sz="0" w:space="0" w:color="auto"/>
        <w:bottom w:val="none" w:sz="0" w:space="0" w:color="auto"/>
        <w:right w:val="none" w:sz="0" w:space="0" w:color="auto"/>
      </w:divBdr>
    </w:div>
    <w:div w:id="2104256830">
      <w:bodyDiv w:val="1"/>
      <w:marLeft w:val="0"/>
      <w:marRight w:val="0"/>
      <w:marTop w:val="0"/>
      <w:marBottom w:val="0"/>
      <w:divBdr>
        <w:top w:val="none" w:sz="0" w:space="0" w:color="auto"/>
        <w:left w:val="none" w:sz="0" w:space="0" w:color="auto"/>
        <w:bottom w:val="none" w:sz="0" w:space="0" w:color="auto"/>
        <w:right w:val="none" w:sz="0" w:space="0" w:color="auto"/>
      </w:divBdr>
      <w:divsChild>
        <w:div w:id="116879358">
          <w:marLeft w:val="0"/>
          <w:marRight w:val="0"/>
          <w:marTop w:val="0"/>
          <w:marBottom w:val="0"/>
          <w:divBdr>
            <w:top w:val="none" w:sz="0" w:space="0" w:color="auto"/>
            <w:left w:val="none" w:sz="0" w:space="0" w:color="auto"/>
            <w:bottom w:val="none" w:sz="0" w:space="0" w:color="auto"/>
            <w:right w:val="none" w:sz="0" w:space="0" w:color="auto"/>
          </w:divBdr>
          <w:divsChild>
            <w:div w:id="69357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297248">
      <w:bodyDiv w:val="1"/>
      <w:marLeft w:val="0"/>
      <w:marRight w:val="0"/>
      <w:marTop w:val="0"/>
      <w:marBottom w:val="0"/>
      <w:divBdr>
        <w:top w:val="none" w:sz="0" w:space="0" w:color="auto"/>
        <w:left w:val="none" w:sz="0" w:space="0" w:color="auto"/>
        <w:bottom w:val="none" w:sz="0" w:space="0" w:color="auto"/>
        <w:right w:val="none" w:sz="0" w:space="0" w:color="auto"/>
      </w:divBdr>
    </w:div>
    <w:div w:id="2122022713">
      <w:bodyDiv w:val="1"/>
      <w:marLeft w:val="0"/>
      <w:marRight w:val="0"/>
      <w:marTop w:val="0"/>
      <w:marBottom w:val="0"/>
      <w:divBdr>
        <w:top w:val="none" w:sz="0" w:space="0" w:color="auto"/>
        <w:left w:val="none" w:sz="0" w:space="0" w:color="auto"/>
        <w:bottom w:val="none" w:sz="0" w:space="0" w:color="auto"/>
        <w:right w:val="none" w:sz="0" w:space="0" w:color="auto"/>
      </w:divBdr>
    </w:div>
    <w:div w:id="2124422331">
      <w:bodyDiv w:val="1"/>
      <w:marLeft w:val="0"/>
      <w:marRight w:val="0"/>
      <w:marTop w:val="0"/>
      <w:marBottom w:val="0"/>
      <w:divBdr>
        <w:top w:val="none" w:sz="0" w:space="0" w:color="auto"/>
        <w:left w:val="none" w:sz="0" w:space="0" w:color="auto"/>
        <w:bottom w:val="none" w:sz="0" w:space="0" w:color="auto"/>
        <w:right w:val="none" w:sz="0" w:space="0" w:color="auto"/>
      </w:divBdr>
    </w:div>
    <w:div w:id="2133358222">
      <w:bodyDiv w:val="1"/>
      <w:marLeft w:val="0"/>
      <w:marRight w:val="0"/>
      <w:marTop w:val="0"/>
      <w:marBottom w:val="0"/>
      <w:divBdr>
        <w:top w:val="none" w:sz="0" w:space="0" w:color="auto"/>
        <w:left w:val="none" w:sz="0" w:space="0" w:color="auto"/>
        <w:bottom w:val="none" w:sz="0" w:space="0" w:color="auto"/>
        <w:right w:val="none" w:sz="0" w:space="0" w:color="auto"/>
      </w:divBdr>
    </w:div>
    <w:div w:id="21408812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BUETOZ\AppData\LocalLow\eRoom\eRoom%20Client\V7\EditingFiles\IT-PEP_Wordvorlage_V1.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89B53AF07C564EA089426144DBE409DD"/>
        <w:category>
          <w:name w:val="Allgemein"/>
          <w:gallery w:val="placeholder"/>
        </w:category>
        <w:types>
          <w:type w:val="bbPlcHdr"/>
        </w:types>
        <w:behaviors>
          <w:behavior w:val="content"/>
        </w:behaviors>
        <w:guid w:val="{DED8753E-FEFA-44AF-A05E-2C85B4D1DDA0}"/>
      </w:docPartPr>
      <w:docPartBody>
        <w:p w:rsidR="00731B9D" w:rsidRDefault="00100F54">
          <w:r w:rsidRPr="004D10D9">
            <w:rPr>
              <w:rStyle w:val="a3"/>
            </w:rPr>
            <w:t>[Project Name]</w:t>
          </w:r>
        </w:p>
      </w:docPartBody>
    </w:docPart>
    <w:docPart>
      <w:docPartPr>
        <w:name w:val="5CEB2975954241AE9B429C307AB78114"/>
        <w:category>
          <w:name w:val="Allgemein"/>
          <w:gallery w:val="placeholder"/>
        </w:category>
        <w:types>
          <w:type w:val="bbPlcHdr"/>
        </w:types>
        <w:behaviors>
          <w:behavior w:val="content"/>
        </w:behaviors>
        <w:guid w:val="{3562FEDA-494C-4FFA-A856-E39555F571B5}"/>
      </w:docPartPr>
      <w:docPartBody>
        <w:p w:rsidR="002B797E" w:rsidRDefault="00160528">
          <w:r w:rsidRPr="000F1FC1">
            <w:rPr>
              <w:rStyle w:val="a3"/>
            </w:rPr>
            <w:t>[Document 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Porsche News Gothic">
    <w:panose1 w:val="020B0604020202020204"/>
    <w:charset w:val="00"/>
    <w:family w:val="auto"/>
    <w:pitch w:val="variable"/>
    <w:sig w:usb0="8000002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bordersDoNotSurroundHeader/>
  <w:bordersDoNotSurroundFooter/>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00F54"/>
    <w:rsid w:val="000025D6"/>
    <w:rsid w:val="000366D2"/>
    <w:rsid w:val="00057B1A"/>
    <w:rsid w:val="0006217C"/>
    <w:rsid w:val="000669D9"/>
    <w:rsid w:val="00072D79"/>
    <w:rsid w:val="00097A99"/>
    <w:rsid w:val="000B2073"/>
    <w:rsid w:val="000C404C"/>
    <w:rsid w:val="000E710E"/>
    <w:rsid w:val="000F5047"/>
    <w:rsid w:val="00100F54"/>
    <w:rsid w:val="00122499"/>
    <w:rsid w:val="00160528"/>
    <w:rsid w:val="001960B3"/>
    <w:rsid w:val="001A1B81"/>
    <w:rsid w:val="001A40EF"/>
    <w:rsid w:val="001E6BBE"/>
    <w:rsid w:val="001F0308"/>
    <w:rsid w:val="001F1E20"/>
    <w:rsid w:val="0023701F"/>
    <w:rsid w:val="00256055"/>
    <w:rsid w:val="00270C7C"/>
    <w:rsid w:val="002A0F2A"/>
    <w:rsid w:val="002B534A"/>
    <w:rsid w:val="002B797E"/>
    <w:rsid w:val="002F2983"/>
    <w:rsid w:val="00321A15"/>
    <w:rsid w:val="0034372D"/>
    <w:rsid w:val="00362CF8"/>
    <w:rsid w:val="00396616"/>
    <w:rsid w:val="003C0E64"/>
    <w:rsid w:val="00421425"/>
    <w:rsid w:val="00441894"/>
    <w:rsid w:val="004502A6"/>
    <w:rsid w:val="00482BDA"/>
    <w:rsid w:val="004B23C0"/>
    <w:rsid w:val="004B664A"/>
    <w:rsid w:val="004C34A2"/>
    <w:rsid w:val="0051204A"/>
    <w:rsid w:val="005134AF"/>
    <w:rsid w:val="00516A0B"/>
    <w:rsid w:val="005529F4"/>
    <w:rsid w:val="00572050"/>
    <w:rsid w:val="005F308F"/>
    <w:rsid w:val="00636FAD"/>
    <w:rsid w:val="00654EE6"/>
    <w:rsid w:val="00671B45"/>
    <w:rsid w:val="006918C0"/>
    <w:rsid w:val="006D1366"/>
    <w:rsid w:val="006E4B8F"/>
    <w:rsid w:val="00721A3B"/>
    <w:rsid w:val="0073028E"/>
    <w:rsid w:val="007308BF"/>
    <w:rsid w:val="00731B9D"/>
    <w:rsid w:val="007369A1"/>
    <w:rsid w:val="00757B8C"/>
    <w:rsid w:val="00771F96"/>
    <w:rsid w:val="00791B18"/>
    <w:rsid w:val="007D0066"/>
    <w:rsid w:val="007D18B6"/>
    <w:rsid w:val="00804C3A"/>
    <w:rsid w:val="0082229F"/>
    <w:rsid w:val="00826945"/>
    <w:rsid w:val="008453CB"/>
    <w:rsid w:val="008514D7"/>
    <w:rsid w:val="0086503C"/>
    <w:rsid w:val="00875D56"/>
    <w:rsid w:val="008A5D13"/>
    <w:rsid w:val="008B3897"/>
    <w:rsid w:val="008B558C"/>
    <w:rsid w:val="008B6E93"/>
    <w:rsid w:val="008C546E"/>
    <w:rsid w:val="008F28A7"/>
    <w:rsid w:val="00907724"/>
    <w:rsid w:val="00940690"/>
    <w:rsid w:val="00967F3D"/>
    <w:rsid w:val="00970DB3"/>
    <w:rsid w:val="00980C95"/>
    <w:rsid w:val="009B188D"/>
    <w:rsid w:val="009C2A61"/>
    <w:rsid w:val="009C672F"/>
    <w:rsid w:val="009F474C"/>
    <w:rsid w:val="00A22C99"/>
    <w:rsid w:val="00A36DB3"/>
    <w:rsid w:val="00A51281"/>
    <w:rsid w:val="00A71F55"/>
    <w:rsid w:val="00AB18CD"/>
    <w:rsid w:val="00AB35B1"/>
    <w:rsid w:val="00AB4BE8"/>
    <w:rsid w:val="00AB6EC9"/>
    <w:rsid w:val="00AC3023"/>
    <w:rsid w:val="00AC358A"/>
    <w:rsid w:val="00AC76C7"/>
    <w:rsid w:val="00AD6CE2"/>
    <w:rsid w:val="00AF0ED3"/>
    <w:rsid w:val="00B03956"/>
    <w:rsid w:val="00B43437"/>
    <w:rsid w:val="00B856D6"/>
    <w:rsid w:val="00BA32BD"/>
    <w:rsid w:val="00BB320E"/>
    <w:rsid w:val="00BC63B0"/>
    <w:rsid w:val="00BF1E90"/>
    <w:rsid w:val="00C95800"/>
    <w:rsid w:val="00CC5465"/>
    <w:rsid w:val="00CD0900"/>
    <w:rsid w:val="00CD64B8"/>
    <w:rsid w:val="00CE79E3"/>
    <w:rsid w:val="00D23BF6"/>
    <w:rsid w:val="00D260C4"/>
    <w:rsid w:val="00D415A5"/>
    <w:rsid w:val="00E1056C"/>
    <w:rsid w:val="00E15F8F"/>
    <w:rsid w:val="00E339AF"/>
    <w:rsid w:val="00E60867"/>
    <w:rsid w:val="00E760CC"/>
    <w:rsid w:val="00E81204"/>
    <w:rsid w:val="00E82347"/>
    <w:rsid w:val="00EC3238"/>
    <w:rsid w:val="00F02511"/>
    <w:rsid w:val="00F210D4"/>
    <w:rsid w:val="00F57F0D"/>
    <w:rsid w:val="00F708EA"/>
    <w:rsid w:val="00F85412"/>
    <w:rsid w:val="00F903B6"/>
    <w:rsid w:val="00FB59D5"/>
    <w:rsid w:val="00FE3BE1"/>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6E4B8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VWAG_Presentation_q_de">
  <a:themeElements>
    <a:clrScheme name="VWAG_CD_-Farben">
      <a:dk1>
        <a:srgbClr val="000000"/>
      </a:dk1>
      <a:lt1>
        <a:srgbClr val="FFFFFF"/>
      </a:lt1>
      <a:dk2>
        <a:srgbClr val="003366"/>
      </a:dk2>
      <a:lt2>
        <a:srgbClr val="D4D6D9"/>
      </a:lt2>
      <a:accent1>
        <a:srgbClr val="4C5356"/>
      </a:accent1>
      <a:accent2>
        <a:srgbClr val="A8ADB3"/>
      </a:accent2>
      <a:accent3>
        <a:srgbClr val="006384"/>
      </a:accent3>
      <a:accent4>
        <a:srgbClr val="5F1939"/>
      </a:accent4>
      <a:accent5>
        <a:srgbClr val="D4D6D9"/>
      </a:accent5>
      <a:accent6>
        <a:srgbClr val="80B0C8"/>
      </a:accent6>
      <a:hlink>
        <a:srgbClr val="004666"/>
      </a:hlink>
      <a:folHlink>
        <a:srgbClr val="A21E4D"/>
      </a:folHlink>
    </a:clrScheme>
    <a:fontScheme name="VW_Konzern_Arial">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xfrm>
          <a:off x="0" y="0"/>
          <a:ext cx="1" cy="1"/>
        </a:xfrm>
        <a:custGeom>
          <a:avLst/>
          <a:gdLst/>
          <a:ahLst/>
          <a:cxnLst/>
          <a:rect l="0" t="0" r="0" b="0"/>
          <a:pathLst/>
        </a:custGeom>
        <a:solidFill>
          <a:schemeClr val="accent1"/>
        </a:solidFill>
        <a:ln w="9525" cap="flat" cmpd="sng" algn="ctr">
          <a:solidFill>
            <a:schemeClr val="tx1"/>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chemeClr val="bg2"/>
                </a:outerShdw>
              </a:effectLst>
            </a14:hiddenEffects>
          </a:ext>
        </a:extLst>
      </a:spPr>
      <a:bodyPr vert="horz" wrap="square" lIns="0" tIns="0" rIns="0" bIns="0" numCol="1" anchor="t" anchorCtr="0" compatLnSpc="1">
        <a:prstTxWarp prst="textNoShape">
          <a:avLst/>
        </a:prstTxWarp>
      </a:bodyPr>
      <a:lstStyle>
        <a:defPPr marL="0" marR="0" indent="0" algn="l" defTabSz="674688" rtl="0" eaLnBrk="1" fontAlgn="base" latinLnBrk="0" hangingPunct="1">
          <a:lnSpc>
            <a:spcPct val="100000"/>
          </a:lnSpc>
          <a:spcBef>
            <a:spcPct val="50000"/>
          </a:spcBef>
          <a:spcAft>
            <a:spcPct val="0"/>
          </a:spcAft>
          <a:buClrTx/>
          <a:buSzTx/>
          <a:buFontTx/>
          <a:buNone/>
          <a:tabLst/>
          <a:defRPr kumimoji="0" lang="de-DE" sz="1300" b="0" i="0" u="none" strike="noStrike" cap="none" normalizeH="0" baseline="0" smtClean="0">
            <a:ln>
              <a:noFill/>
            </a:ln>
            <a:solidFill>
              <a:schemeClr val="tx1"/>
            </a:solidFill>
            <a:effectLst/>
            <a:latin typeface="Arial" charset="0"/>
          </a:defRPr>
        </a:defPPr>
      </a:lstStyle>
    </a:spDef>
    <a:lnDef>
      <a:spPr bwMode="auto">
        <a:xfrm>
          <a:off x="0" y="0"/>
          <a:ext cx="1" cy="1"/>
        </a:xfrm>
        <a:custGeom>
          <a:avLst/>
          <a:gdLst/>
          <a:ahLst/>
          <a:cxnLst/>
          <a:rect l="0" t="0" r="0" b="0"/>
          <a:pathLst/>
        </a:custGeom>
        <a:solidFill>
          <a:schemeClr val="accent1"/>
        </a:solidFill>
        <a:ln w="9525" cap="flat" cmpd="sng" algn="ctr">
          <a:solidFill>
            <a:schemeClr val="tx1"/>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chemeClr val="bg2"/>
                </a:outerShdw>
              </a:effectLst>
            </a14:hiddenEffects>
          </a:ext>
        </a:extLst>
      </a:spPr>
      <a:bodyPr vert="horz" wrap="square" lIns="0" tIns="0" rIns="0" bIns="0" numCol="1" anchor="t" anchorCtr="0" compatLnSpc="1">
        <a:prstTxWarp prst="textNoShape">
          <a:avLst/>
        </a:prstTxWarp>
      </a:bodyPr>
      <a:lstStyle>
        <a:defPPr marL="0" marR="0" indent="0" algn="l" defTabSz="674688" rtl="0" eaLnBrk="1" fontAlgn="base" latinLnBrk="0" hangingPunct="1">
          <a:lnSpc>
            <a:spcPct val="100000"/>
          </a:lnSpc>
          <a:spcBef>
            <a:spcPct val="50000"/>
          </a:spcBef>
          <a:spcAft>
            <a:spcPct val="0"/>
          </a:spcAft>
          <a:buClrTx/>
          <a:buSzTx/>
          <a:buFontTx/>
          <a:buNone/>
          <a:tabLst/>
          <a:defRPr kumimoji="0" lang="de-DE" sz="1300" b="0" i="0" u="none" strike="noStrike" cap="none" normalizeH="0" baseline="0" smtClean="0">
            <a:ln>
              <a:noFill/>
            </a:ln>
            <a:solidFill>
              <a:schemeClr val="tx1"/>
            </a:solidFill>
            <a:effectLst/>
            <a:latin typeface="Arial" charset="0"/>
          </a:defRPr>
        </a:defPPr>
      </a:lstStyle>
    </a:lnDef>
  </a:objectDefaults>
  <a:extraClrSchemeLst>
    <a:extraClrScheme>
      <a:clrScheme name="VWAG_Presentation_q_de 1">
        <a:dk1>
          <a:srgbClr val="000000"/>
        </a:dk1>
        <a:lt1>
          <a:srgbClr val="FFFFFF"/>
        </a:lt1>
        <a:dk2>
          <a:srgbClr val="003366"/>
        </a:dk2>
        <a:lt2>
          <a:srgbClr val="D4D6D9"/>
        </a:lt2>
        <a:accent1>
          <a:srgbClr val="A8ADB3"/>
        </a:accent1>
        <a:accent2>
          <a:srgbClr val="006384"/>
        </a:accent2>
        <a:accent3>
          <a:srgbClr val="FFFFFF"/>
        </a:accent3>
        <a:accent4>
          <a:srgbClr val="000000"/>
        </a:accent4>
        <a:accent5>
          <a:srgbClr val="D1D3D6"/>
        </a:accent5>
        <a:accent6>
          <a:srgbClr val="005977"/>
        </a:accent6>
        <a:hlink>
          <a:srgbClr val="5F1939"/>
        </a:hlink>
        <a:folHlink>
          <a:srgbClr val="80B0C8"/>
        </a:folHlink>
      </a:clrScheme>
      <a:clrMap bg1="lt1" tx1="dk1" bg2="lt2" tx2="dk2" accent1="accent1" accent2="accent2" accent3="accent3" accent4="accent4" accent5="accent5" accent6="accent6" hlink="hlink" folHlink="folHlink"/>
    </a:extraClrScheme>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文档" ma:contentTypeID="0x010100A3D976794BE3D5449625EF83AF5AB084" ma:contentTypeVersion="14" ma:contentTypeDescription="新建文档。" ma:contentTypeScope="" ma:versionID="5ce86345d9cff48b18efcd93fefdeb5b">
  <xsd:schema xmlns:xsd="http://www.w3.org/2001/XMLSchema" xmlns:xs="http://www.w3.org/2001/XMLSchema" xmlns:p="http://schemas.microsoft.com/office/2006/metadata/properties" xmlns:ns2="357d11dd-393e-4d71-a105-5013c7e41059" xmlns:ns3="e52fc9c1-f97e-4ac1-a516-06de648041f8" targetNamespace="http://schemas.microsoft.com/office/2006/metadata/properties" ma:root="true" ma:fieldsID="283f8e0c45b3985106fff740658d736c" ns2:_="" ns3:_="">
    <xsd:import namespace="357d11dd-393e-4d71-a105-5013c7e41059"/>
    <xsd:import namespace="e52fc9c1-f97e-4ac1-a516-06de648041f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7d11dd-393e-4d71-a105-5013c7e410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图像标记" ma:readOnly="false" ma:fieldId="{5cf76f15-5ced-4ddc-b409-7134ff3c332f}" ma:taxonomyMulti="true" ma:sspId="c7b3fb9d-ee0a-40a8-bd42-4026b75186d8"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52fc9c1-f97e-4ac1-a516-06de648041f8"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269e84a5-5490-4755-b3d6-4fac9c2828c9}" ma:internalName="TaxCatchAll" ma:showField="CatchAllData" ma:web="e52fc9c1-f97e-4ac1-a516-06de648041f8">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共享对象:"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共享对象详细信息"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357d11dd-393e-4d71-a105-5013c7e41059">
      <Terms xmlns="http://schemas.microsoft.com/office/infopath/2007/PartnerControls"/>
    </lcf76f155ced4ddcb4097134ff3c332f>
    <TaxCatchAll xmlns="e52fc9c1-f97e-4ac1-a516-06de648041f8" xsi:nil="true"/>
  </documentManagement>
</p:properties>
</file>

<file path=customXml/itemProps1.xml><?xml version="1.0" encoding="utf-8"?>
<ds:datastoreItem xmlns:ds="http://schemas.openxmlformats.org/officeDocument/2006/customXml" ds:itemID="{63974723-65A6-424F-B470-FA0B9622E4F6}">
  <ds:schemaRefs>
    <ds:schemaRef ds:uri="http://schemas.microsoft.com/sharepoint/v3/contenttype/forms"/>
  </ds:schemaRefs>
</ds:datastoreItem>
</file>

<file path=customXml/itemProps2.xml><?xml version="1.0" encoding="utf-8"?>
<ds:datastoreItem xmlns:ds="http://schemas.openxmlformats.org/officeDocument/2006/customXml" ds:itemID="{D6B0D076-B666-4A54-9207-0B63F9BCC6FB}">
  <ds:schemaRefs>
    <ds:schemaRef ds:uri="http://schemas.openxmlformats.org/officeDocument/2006/bibliography"/>
  </ds:schemaRefs>
</ds:datastoreItem>
</file>

<file path=customXml/itemProps3.xml><?xml version="1.0" encoding="utf-8"?>
<ds:datastoreItem xmlns:ds="http://schemas.openxmlformats.org/officeDocument/2006/customXml" ds:itemID="{2B5DC866-A783-4FC6-B701-73D08DB64B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7d11dd-393e-4d71-a105-5013c7e41059"/>
    <ds:schemaRef ds:uri="e52fc9c1-f97e-4ac1-a516-06de648041f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0D23E46-2425-4131-885F-5A36B4DB1A18}">
  <ds:schemaRefs>
    <ds:schemaRef ds:uri="http://schemas.microsoft.com/office/2006/metadata/properties"/>
    <ds:schemaRef ds:uri="http://schemas.microsoft.com/office/infopath/2007/PartnerControls"/>
    <ds:schemaRef ds:uri="357d11dd-393e-4d71-a105-5013c7e41059"/>
    <ds:schemaRef ds:uri="e52fc9c1-f97e-4ac1-a516-06de648041f8"/>
  </ds:schemaRefs>
</ds:datastoreItem>
</file>

<file path=docMetadata/LabelInfo.xml><?xml version="1.0" encoding="utf-8"?>
<clbl:labelList xmlns:clbl="http://schemas.microsoft.com/office/2020/mipLabelMetadata">
  <clbl:label id="{42f7676c-f455-423c-82f6-dc2d99791af7}" enabled="0" method="" siteId="{42f7676c-f455-423c-82f6-dc2d99791af7}" removed="1"/>
  <clbl:label id="{b0ff92c5-92ff-43fe-a760-6a9303f9073d}" enabled="1" method="Standard" siteId="{1272ef7d-0a4c-4c35-8f4b-416e283c5d59}" removed="0"/>
</clbl:labelList>
</file>

<file path=docProps/app.xml><?xml version="1.0" encoding="utf-8"?>
<Properties xmlns="http://schemas.openxmlformats.org/officeDocument/2006/extended-properties" xmlns:vt="http://schemas.openxmlformats.org/officeDocument/2006/docPropsVTypes">
  <Template>C:\Users\EBUETOZ\AppData\LocalLow\eRoom\eRoom Client\V7\EditingFiles\IT-PEP_Wordvorlage_V1.0.dotx</Template>
  <TotalTime>110</TotalTime>
  <Pages>6</Pages>
  <Words>139</Words>
  <Characters>798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Development Specification</vt:lpstr>
    </vt:vector>
  </TitlesOfParts>
  <Company>VOLKSWAGEN GROUP</Company>
  <LinksUpToDate>false</LinksUpToDate>
  <CharactersWithSpaces>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Specification</dc:title>
  <dc:subject/>
  <dc:creator>Buetow, Bjoern (EXTERN: PSMWOB)</dc:creator>
  <cp:keywords/>
  <dc:description/>
  <cp:lastModifiedBy>Xu, Jimmy</cp:lastModifiedBy>
  <cp:revision>95</cp:revision>
  <cp:lastPrinted>2015-04-22T00:48:00Z</cp:lastPrinted>
  <dcterms:created xsi:type="dcterms:W3CDTF">2024-08-09T08:17:00Z</dcterms:created>
  <dcterms:modified xsi:type="dcterms:W3CDTF">2025-02-12T07:05:00Z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0x010100A3D976794BE3D5449625EF83AF5AB084</vt:lpwstr>
  </property>
  <property fmtid="{D5CDD505-2E9C-101B-9397-08002B2CF9AE}" pid="4" name="ClassificationContentMarkingFooterShapeIds">
    <vt:lpwstr>c,d,e</vt:lpwstr>
  </property>
  <property fmtid="{D5CDD505-2E9C-101B-9397-08002B2CF9AE}" pid="5" name="ClassificationContentMarkingFooterFontProps">
    <vt:lpwstr>#000000,10,Calibri</vt:lpwstr>
  </property>
  <property fmtid="{D5CDD505-2E9C-101B-9397-08002B2CF9AE}" pid="6" name="ClassificationContentMarkingFooterText">
    <vt:lpwstr>INTERNAL</vt:lpwstr>
  </property>
  <property fmtid="{D5CDD505-2E9C-101B-9397-08002B2CF9AE}" pid="7" name="MediaServiceImageTags">
    <vt:lpwstr/>
  </property>
  <property fmtid="{D5CDD505-2E9C-101B-9397-08002B2CF9AE}" pid="8" name="RevIMBCS">
    <vt:lpwstr>1;#0.1 Initial category|0239cc7a-0c96-48a8-9e0e-a383e362571c</vt:lpwstr>
  </property>
  <property fmtid="{D5CDD505-2E9C-101B-9397-08002B2CF9AE}" pid="9" name="LegalHoldTag">
    <vt:lpwstr/>
  </property>
</Properties>
</file>