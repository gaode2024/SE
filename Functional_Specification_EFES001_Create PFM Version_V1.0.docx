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Project Name"/>
        <w:tag w:val="Project_x0020_Name"/>
        <w:id w:val="1796330274"/>
        <w:placeholder>
          <w:docPart w:val="89B53AF07C564EA089426144DBE409DD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1a1b883-290b-4648-af02-f5e896afe3d3' " w:xpath="/ns0:properties[1]/documentManagement[1]/ns3:Project_x0020_Name[1]" w:storeItemID="{30D23E46-2425-4131-885F-5A36B4DB1A18}"/>
        <w:text/>
      </w:sdtPr>
      <w:sdtEndPr/>
      <w:sdtContent>
        <w:p w14:paraId="5D529E07" w14:textId="1C26FFEC" w:rsidR="00F944D5" w:rsidRPr="000154ED" w:rsidRDefault="00853F16" w:rsidP="00EB196E">
          <w:r>
            <w:t>CARIAD SE CPM Project</w:t>
          </w:r>
        </w:p>
      </w:sdtContent>
    </w:sdt>
    <w:p w14:paraId="6D4CE6F9" w14:textId="53E410D9" w:rsidR="00F35225" w:rsidRDefault="00885E71" w:rsidP="00F35225">
      <w:pPr>
        <w:pStyle w:val="Headline"/>
      </w:pPr>
      <w:r>
        <w:rPr>
          <w:rFonts w:hint="eastAsia"/>
          <w:lang w:eastAsia="zh-CN"/>
        </w:rPr>
        <w:t>Functional</w:t>
      </w:r>
      <w:r w:rsidR="00F35225">
        <w:t xml:space="preserve"> Specification </w:t>
      </w:r>
    </w:p>
    <w:p w14:paraId="7150736D" w14:textId="77777777" w:rsidR="00F01839" w:rsidRPr="000154ED" w:rsidRDefault="00F01839" w:rsidP="00F01839"/>
    <w:p w14:paraId="6BF5F301" w14:textId="6DC6E720" w:rsidR="00F01839" w:rsidRPr="000154ED" w:rsidRDefault="00F01839" w:rsidP="00F01839"/>
    <w:p w14:paraId="55786EEA" w14:textId="3DB68E09" w:rsidR="00F01839" w:rsidRPr="00853F16" w:rsidRDefault="00F71AA0" w:rsidP="00F0183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PFM Versions</w:t>
      </w:r>
      <w:r w:rsidR="00853F16" w:rsidRPr="00853F16">
        <w:rPr>
          <w:color w:val="FF0000"/>
          <w:sz w:val="28"/>
          <w:szCs w:val="28"/>
        </w:rPr>
        <w:t xml:space="preserve"> </w:t>
      </w:r>
    </w:p>
    <w:p w14:paraId="0843E319" w14:textId="77777777" w:rsidR="00F01839" w:rsidRPr="000154ED" w:rsidRDefault="00F01839" w:rsidP="00F01839"/>
    <w:p w14:paraId="2F6BF2A0" w14:textId="77777777" w:rsidR="00F01839" w:rsidRPr="000154ED" w:rsidRDefault="00F01839" w:rsidP="00F01839"/>
    <w:p w14:paraId="68F68DEB" w14:textId="77777777" w:rsidR="00F01839" w:rsidRPr="000154ED" w:rsidRDefault="00F01839" w:rsidP="00F01839"/>
    <w:p w14:paraId="0BE0DF7C" w14:textId="0433D3C7" w:rsidR="00F01839" w:rsidRDefault="00F01839" w:rsidP="00F01839"/>
    <w:p w14:paraId="53503CCD" w14:textId="48397790" w:rsidR="00853F16" w:rsidRDefault="00853F16" w:rsidP="00F01839"/>
    <w:p w14:paraId="248F9BA1" w14:textId="77777777" w:rsidR="00885E71" w:rsidRDefault="00885E71" w:rsidP="00F01839"/>
    <w:p w14:paraId="50E88ED0" w14:textId="77777777" w:rsidR="00885E71" w:rsidRDefault="00885E71" w:rsidP="00F01839"/>
    <w:p w14:paraId="2BCCD586" w14:textId="77777777" w:rsidR="00885E71" w:rsidRDefault="00885E71" w:rsidP="00F01839"/>
    <w:p w14:paraId="5FACA926" w14:textId="7DE20ED6" w:rsidR="00853F16" w:rsidRDefault="00853F16" w:rsidP="00F01839"/>
    <w:p w14:paraId="6460277E" w14:textId="57D80170" w:rsidR="00853F16" w:rsidRDefault="00853F16" w:rsidP="00F01839"/>
    <w:p w14:paraId="14BBF869" w14:textId="77777777" w:rsidR="00853F16" w:rsidRPr="000154ED" w:rsidRDefault="00853F16" w:rsidP="00F01839"/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2518"/>
        <w:gridCol w:w="6554"/>
      </w:tblGrid>
      <w:tr w:rsidR="00F01839" w:rsidRPr="000154ED" w14:paraId="5893F9EE" w14:textId="77777777" w:rsidTr="003B0178">
        <w:tc>
          <w:tcPr>
            <w:tcW w:w="2518" w:type="dxa"/>
          </w:tcPr>
          <w:p w14:paraId="24B59157" w14:textId="790074CD" w:rsidR="00F01839" w:rsidRPr="000154ED" w:rsidRDefault="000154ED" w:rsidP="003B0178">
            <w:pPr>
              <w:pStyle w:val="MetadatenHeadline"/>
            </w:pPr>
            <w:r w:rsidRPr="000154ED">
              <w:t xml:space="preserve">Person </w:t>
            </w:r>
            <w:r w:rsidR="003B0178">
              <w:t>Responsible</w:t>
            </w:r>
            <w:r w:rsidR="00F01839" w:rsidRPr="000154ED">
              <w:t>:</w:t>
            </w:r>
          </w:p>
        </w:tc>
        <w:tc>
          <w:tcPr>
            <w:tcW w:w="6554" w:type="dxa"/>
          </w:tcPr>
          <w:p w14:paraId="64958ECB" w14:textId="1A78D7D5" w:rsidR="00F01839" w:rsidRPr="00EB196E" w:rsidRDefault="00627E88" w:rsidP="00E63E4D">
            <w:pPr>
              <w:rPr>
                <w:highlight w:val="yellow"/>
              </w:rPr>
            </w:pPr>
            <w:r>
              <w:t>Jimmy Xu</w:t>
            </w:r>
          </w:p>
        </w:tc>
      </w:tr>
      <w:tr w:rsidR="00F01839" w:rsidRPr="006977F4" w14:paraId="4D6C1210" w14:textId="77777777" w:rsidTr="003B0178">
        <w:tc>
          <w:tcPr>
            <w:tcW w:w="2518" w:type="dxa"/>
          </w:tcPr>
          <w:p w14:paraId="77E26751" w14:textId="1D2E67C6" w:rsidR="00F01839" w:rsidRPr="000154ED" w:rsidRDefault="00F01839" w:rsidP="006B7B37">
            <w:pPr>
              <w:pStyle w:val="MetadatenHeadline"/>
            </w:pPr>
            <w:r w:rsidRPr="000154ED">
              <w:t>Status:</w:t>
            </w:r>
          </w:p>
        </w:tc>
        <w:sdt>
          <w:sdtPr>
            <w:rPr>
              <w:lang w:val="de-DE"/>
            </w:rPr>
            <w:alias w:val="Document Status"/>
            <w:tag w:val="Document_x0020_Status"/>
            <w:id w:val="-1563783132"/>
            <w:placeholder>
              <w:docPart w:val="5CEB2975954241AE9B429C307AB7811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81a1b883-290b-4648-af02-f5e896afe3d3' " w:xpath="/ns0:properties[1]/documentManagement[1]/ns3:Document_x0020_Status[1]" w:storeItemID="{30D23E46-2425-4131-885F-5A36B4DB1A18}"/>
            <w:dropDownList>
              <w:listItem w:value="[Document Status]"/>
            </w:dropDownList>
          </w:sdtPr>
          <w:sdtEndPr/>
          <w:sdtContent>
            <w:tc>
              <w:tcPr>
                <w:tcW w:w="6554" w:type="dxa"/>
              </w:tcPr>
              <w:p w14:paraId="43A288EF" w14:textId="5D2A7D4C" w:rsidR="00F01839" w:rsidRPr="00933757" w:rsidRDefault="00AB1DB3" w:rsidP="006977F4">
                <w:r>
                  <w:rPr>
                    <w:lang w:val="de-DE"/>
                  </w:rPr>
                  <w:t>in review</w:t>
                </w:r>
              </w:p>
            </w:tc>
          </w:sdtContent>
        </w:sdt>
      </w:tr>
      <w:tr w:rsidR="00F01839" w:rsidRPr="000154ED" w14:paraId="50FA97A6" w14:textId="77777777" w:rsidTr="003B0178">
        <w:tc>
          <w:tcPr>
            <w:tcW w:w="2518" w:type="dxa"/>
          </w:tcPr>
          <w:p w14:paraId="3FE806CA" w14:textId="77777777" w:rsidR="00F01839" w:rsidRPr="000154ED" w:rsidRDefault="00F01839" w:rsidP="006B7B37">
            <w:pPr>
              <w:pStyle w:val="MetadatenHeadline"/>
            </w:pPr>
            <w:r w:rsidRPr="000154ED">
              <w:t>Version:</w:t>
            </w:r>
          </w:p>
        </w:tc>
        <w:tc>
          <w:tcPr>
            <w:tcW w:w="6554" w:type="dxa"/>
          </w:tcPr>
          <w:p w14:paraId="4359395E" w14:textId="2FF8ED96" w:rsidR="00F01839" w:rsidRPr="000154ED" w:rsidRDefault="00EB196E" w:rsidP="006977F4">
            <w:r>
              <w:t>V1.0</w:t>
            </w:r>
          </w:p>
        </w:tc>
      </w:tr>
      <w:tr w:rsidR="00F01839" w:rsidRPr="000154ED" w14:paraId="496F5873" w14:textId="77777777" w:rsidTr="003B0178">
        <w:tc>
          <w:tcPr>
            <w:tcW w:w="2518" w:type="dxa"/>
          </w:tcPr>
          <w:p w14:paraId="3898A69A" w14:textId="74878FE1" w:rsidR="00F01839" w:rsidRPr="000154ED" w:rsidRDefault="000154ED" w:rsidP="006B7B37">
            <w:pPr>
              <w:pStyle w:val="MetadatenHeadline"/>
            </w:pPr>
            <w:r w:rsidRPr="000154ED">
              <w:t>Date:</w:t>
            </w:r>
          </w:p>
        </w:tc>
        <w:tc>
          <w:tcPr>
            <w:tcW w:w="6554" w:type="dxa"/>
          </w:tcPr>
          <w:p w14:paraId="533C3FFB" w14:textId="02AB455F" w:rsidR="00F01839" w:rsidRPr="000154ED" w:rsidRDefault="00F71AA0" w:rsidP="00DD5A4C">
            <w:r>
              <w:t>24</w:t>
            </w:r>
            <w:r w:rsidR="00EB196E">
              <w:t>/</w:t>
            </w:r>
            <w:r w:rsidR="00F44C6D">
              <w:t>0</w:t>
            </w:r>
            <w:r>
              <w:t>9</w:t>
            </w:r>
            <w:r w:rsidR="00EB196E">
              <w:t>/20</w:t>
            </w:r>
            <w:r w:rsidR="000D6D17">
              <w:t>2</w:t>
            </w:r>
            <w:r w:rsidR="00A53CD9">
              <w:t>5</w:t>
            </w:r>
          </w:p>
        </w:tc>
      </w:tr>
      <w:tr w:rsidR="00F01839" w:rsidRPr="000154ED" w14:paraId="795E1975" w14:textId="77777777" w:rsidTr="003B0178">
        <w:tc>
          <w:tcPr>
            <w:tcW w:w="2518" w:type="dxa"/>
          </w:tcPr>
          <w:p w14:paraId="4FA10C91" w14:textId="1DC75F0B" w:rsidR="00F01839" w:rsidRPr="000154ED" w:rsidRDefault="00F01839" w:rsidP="006B7B37">
            <w:pPr>
              <w:pStyle w:val="MetadatenHeadline"/>
            </w:pPr>
          </w:p>
        </w:tc>
        <w:tc>
          <w:tcPr>
            <w:tcW w:w="6554" w:type="dxa"/>
          </w:tcPr>
          <w:p w14:paraId="706BF9E1" w14:textId="0D94BA9A" w:rsidR="00F01839" w:rsidRPr="000154ED" w:rsidRDefault="00F01839" w:rsidP="006977F4"/>
        </w:tc>
      </w:tr>
      <w:tr w:rsidR="00F01839" w:rsidRPr="000154ED" w14:paraId="338B395A" w14:textId="77777777" w:rsidTr="003B0178">
        <w:tc>
          <w:tcPr>
            <w:tcW w:w="2518" w:type="dxa"/>
          </w:tcPr>
          <w:p w14:paraId="2A038CED" w14:textId="06938479" w:rsidR="00F01839" w:rsidRPr="000154ED" w:rsidRDefault="00F01839" w:rsidP="006B7B37">
            <w:pPr>
              <w:pStyle w:val="MetadatenHeadline"/>
            </w:pPr>
          </w:p>
        </w:tc>
        <w:tc>
          <w:tcPr>
            <w:tcW w:w="6554" w:type="dxa"/>
          </w:tcPr>
          <w:p w14:paraId="65421778" w14:textId="0495EC36" w:rsidR="00F01839" w:rsidRPr="000154ED" w:rsidRDefault="00F01839" w:rsidP="006977F4"/>
        </w:tc>
      </w:tr>
      <w:tr w:rsidR="00933757" w:rsidRPr="000154ED" w14:paraId="31D2C130" w14:textId="77777777" w:rsidTr="003B0178">
        <w:tc>
          <w:tcPr>
            <w:tcW w:w="2518" w:type="dxa"/>
          </w:tcPr>
          <w:p w14:paraId="3AC7B6F4" w14:textId="19ADDC8C" w:rsidR="00933757" w:rsidRPr="000154ED" w:rsidRDefault="00933757" w:rsidP="006B7B37">
            <w:pPr>
              <w:pStyle w:val="MetadatenHeadline"/>
            </w:pPr>
          </w:p>
        </w:tc>
        <w:tc>
          <w:tcPr>
            <w:tcW w:w="6554" w:type="dxa"/>
          </w:tcPr>
          <w:p w14:paraId="1AC27A19" w14:textId="644DD9EA" w:rsidR="00933757" w:rsidRDefault="00933757" w:rsidP="006977F4"/>
        </w:tc>
      </w:tr>
    </w:tbl>
    <w:p w14:paraId="67D68362" w14:textId="77777777" w:rsidR="00F01839" w:rsidRPr="000154ED" w:rsidRDefault="00F01839">
      <w:pPr>
        <w:spacing w:before="0" w:after="0" w:line="240" w:lineRule="auto"/>
        <w:jc w:val="left"/>
      </w:pPr>
      <w:bookmarkStart w:id="0" w:name="_Toc370721343"/>
      <w:bookmarkStart w:id="1" w:name="_Toc370721425"/>
      <w:bookmarkStart w:id="2" w:name="_Toc370721344"/>
      <w:bookmarkStart w:id="3" w:name="_Toc370721426"/>
      <w:bookmarkEnd w:id="0"/>
      <w:bookmarkEnd w:id="1"/>
      <w:r w:rsidRPr="000154ED">
        <w:br w:type="page"/>
      </w:r>
    </w:p>
    <w:p w14:paraId="0C5C4185" w14:textId="77777777" w:rsidR="00933757" w:rsidRDefault="00933757" w:rsidP="006B7B37">
      <w:pPr>
        <w:pStyle w:val="MetadatenHeadline"/>
      </w:pPr>
      <w:bookmarkStart w:id="4" w:name="_Toc370729865"/>
    </w:p>
    <w:p w14:paraId="38567579" w14:textId="5266FBFF" w:rsidR="00B17BB3" w:rsidRPr="000154ED" w:rsidRDefault="000154ED" w:rsidP="006B7B37">
      <w:pPr>
        <w:pStyle w:val="MetadatenHeadline"/>
      </w:pPr>
      <w:r w:rsidRPr="000154ED">
        <w:t>Version History</w:t>
      </w:r>
      <w:r w:rsidR="00B17BB3" w:rsidRPr="000154ED">
        <w:t>:</w:t>
      </w:r>
    </w:p>
    <w:tbl>
      <w:tblPr>
        <w:tblW w:w="0" w:type="auto"/>
        <w:tblBorders>
          <w:top w:val="single" w:sz="4" w:space="0" w:color="35667C"/>
          <w:left w:val="single" w:sz="4" w:space="0" w:color="35667C"/>
          <w:bottom w:val="single" w:sz="4" w:space="0" w:color="35667C"/>
          <w:right w:val="single" w:sz="4" w:space="0" w:color="35667C"/>
          <w:insideH w:val="single" w:sz="4" w:space="0" w:color="35667C"/>
          <w:insideV w:val="single" w:sz="4" w:space="0" w:color="35667C"/>
        </w:tblBorders>
        <w:tblLook w:val="01E0" w:firstRow="1" w:lastRow="1" w:firstColumn="1" w:lastColumn="1" w:noHBand="0" w:noVBand="0"/>
      </w:tblPr>
      <w:tblGrid>
        <w:gridCol w:w="1266"/>
        <w:gridCol w:w="1582"/>
        <w:gridCol w:w="1850"/>
        <w:gridCol w:w="4372"/>
      </w:tblGrid>
      <w:tr w:rsidR="00B17BB3" w:rsidRPr="000154ED" w14:paraId="6822E707" w14:textId="77777777" w:rsidTr="003B0178">
        <w:trPr>
          <w:trHeight w:val="397"/>
          <w:tblHeader/>
        </w:trPr>
        <w:tc>
          <w:tcPr>
            <w:tcW w:w="1276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67E56E55" w14:textId="77777777" w:rsidR="00B17BB3" w:rsidRPr="000154ED" w:rsidRDefault="00B17BB3" w:rsidP="00F01839">
            <w:pPr>
              <w:pStyle w:val="TabelleKopf"/>
            </w:pPr>
            <w:r w:rsidRPr="000154ED">
              <w:t>Version</w:t>
            </w:r>
          </w:p>
        </w:tc>
        <w:tc>
          <w:tcPr>
            <w:tcW w:w="1588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67C6A8BD" w14:textId="5E66F21F" w:rsidR="00B17BB3" w:rsidRPr="000154ED" w:rsidRDefault="000154ED" w:rsidP="00F01839">
            <w:pPr>
              <w:pStyle w:val="TabelleKopf"/>
            </w:pPr>
            <w:r w:rsidRPr="000154ED">
              <w:t>Date</w:t>
            </w:r>
          </w:p>
        </w:tc>
        <w:tc>
          <w:tcPr>
            <w:tcW w:w="1871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4B445026" w14:textId="2E6380EE" w:rsidR="00B17BB3" w:rsidRPr="000154ED" w:rsidRDefault="00B17BB3" w:rsidP="00F01839">
            <w:pPr>
              <w:pStyle w:val="TabelleKopf"/>
            </w:pPr>
            <w:r w:rsidRPr="000154ED">
              <w:t>Aut</w:t>
            </w:r>
            <w:r w:rsidR="000154ED" w:rsidRPr="000154ED">
              <w:t>h</w:t>
            </w:r>
            <w:r w:rsidRPr="000154ED">
              <w:t>or</w:t>
            </w:r>
          </w:p>
        </w:tc>
        <w:tc>
          <w:tcPr>
            <w:tcW w:w="4445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16C39474" w14:textId="59743996" w:rsidR="00B17BB3" w:rsidRPr="000154ED" w:rsidRDefault="000154ED" w:rsidP="00F01839">
            <w:pPr>
              <w:pStyle w:val="TabelleKopf"/>
            </w:pPr>
            <w:r w:rsidRPr="000154ED">
              <w:t>Comments</w:t>
            </w:r>
          </w:p>
        </w:tc>
      </w:tr>
      <w:tr w:rsidR="00B17BB3" w:rsidRPr="00287A35" w14:paraId="04543C89" w14:textId="77777777" w:rsidTr="003B0178">
        <w:trPr>
          <w:trHeight w:val="397"/>
          <w:tblHeader/>
        </w:trPr>
        <w:tc>
          <w:tcPr>
            <w:tcW w:w="1276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1E05DCEC" w14:textId="4C1B8125" w:rsidR="00B17BB3" w:rsidRPr="00F44C6D" w:rsidRDefault="00EB196E" w:rsidP="00F44C6D">
            <w:pPr>
              <w:rPr>
                <w:lang w:val="de-DE"/>
              </w:rPr>
            </w:pPr>
            <w:r w:rsidRPr="00F44C6D">
              <w:rPr>
                <w:lang w:val="de-DE"/>
              </w:rPr>
              <w:t>V</w:t>
            </w:r>
            <w:r w:rsidR="00B17BB3" w:rsidRPr="00F44C6D">
              <w:rPr>
                <w:lang w:val="de-DE"/>
              </w:rPr>
              <w:t>1</w:t>
            </w:r>
            <w:r w:rsidRPr="00F44C6D">
              <w:rPr>
                <w:lang w:val="de-DE"/>
              </w:rPr>
              <w:t>.0</w:t>
            </w:r>
          </w:p>
        </w:tc>
        <w:tc>
          <w:tcPr>
            <w:tcW w:w="1588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61F91A5B" w14:textId="70B9E83C" w:rsidR="00B17BB3" w:rsidRPr="00F44C6D" w:rsidRDefault="00F71AA0" w:rsidP="00F44C6D">
            <w:pPr>
              <w:rPr>
                <w:lang w:val="de-DE"/>
              </w:rPr>
            </w:pPr>
            <w:r>
              <w:rPr>
                <w:lang w:val="de-DE"/>
              </w:rPr>
              <w:t>24</w:t>
            </w:r>
            <w:r w:rsidR="00B91FAF" w:rsidRPr="00F44C6D">
              <w:rPr>
                <w:lang w:val="de-DE"/>
              </w:rPr>
              <w:t>/</w:t>
            </w:r>
            <w:r w:rsidR="00F44C6D">
              <w:rPr>
                <w:lang w:val="de-DE"/>
              </w:rPr>
              <w:t>0</w:t>
            </w:r>
            <w:r>
              <w:rPr>
                <w:lang w:val="de-DE"/>
              </w:rPr>
              <w:t>9</w:t>
            </w:r>
            <w:r w:rsidR="00B91FAF" w:rsidRPr="00F44C6D">
              <w:rPr>
                <w:lang w:val="de-DE"/>
              </w:rPr>
              <w:t>/202</w:t>
            </w:r>
            <w:r w:rsidR="000438D3">
              <w:rPr>
                <w:lang w:val="de-DE"/>
              </w:rPr>
              <w:t>5</w:t>
            </w:r>
          </w:p>
        </w:tc>
        <w:tc>
          <w:tcPr>
            <w:tcW w:w="1871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2C74FFFC" w14:textId="159714D6" w:rsidR="00B17BB3" w:rsidRPr="00F44C6D" w:rsidRDefault="00DF4EB8" w:rsidP="00F44C6D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J</w:t>
            </w:r>
            <w:r>
              <w:rPr>
                <w:lang w:val="de-DE" w:eastAsia="zh-CN"/>
              </w:rPr>
              <w:t xml:space="preserve">immy </w:t>
            </w:r>
            <w:proofErr w:type="spellStart"/>
            <w:r>
              <w:rPr>
                <w:lang w:val="de-DE" w:eastAsia="zh-CN"/>
              </w:rPr>
              <w:t>Xu</w:t>
            </w:r>
            <w:proofErr w:type="spellEnd"/>
          </w:p>
        </w:tc>
        <w:tc>
          <w:tcPr>
            <w:tcW w:w="4445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1F8D21BE" w14:textId="0ECCCB57" w:rsidR="00B17BB3" w:rsidRPr="00FD52E5" w:rsidRDefault="00B17BB3" w:rsidP="00636D1B">
            <w:pPr>
              <w:pStyle w:val="Beispiel"/>
              <w:rPr>
                <w:lang w:val="de-DE"/>
              </w:rPr>
            </w:pPr>
          </w:p>
        </w:tc>
      </w:tr>
      <w:tr w:rsidR="00B17BB3" w:rsidRPr="00287A35" w14:paraId="3836C2BE" w14:textId="77777777" w:rsidTr="003B0178">
        <w:trPr>
          <w:trHeight w:val="397"/>
          <w:tblHeader/>
        </w:trPr>
        <w:tc>
          <w:tcPr>
            <w:tcW w:w="1276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2EA30453" w14:textId="4CF82DA9" w:rsidR="00B17BB3" w:rsidRPr="00FD52E5" w:rsidRDefault="00B17BB3" w:rsidP="003B0178">
            <w:pPr>
              <w:rPr>
                <w:lang w:val="de-DE"/>
              </w:rPr>
            </w:pPr>
          </w:p>
        </w:tc>
        <w:tc>
          <w:tcPr>
            <w:tcW w:w="1588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3EE9B29A" w14:textId="31DB8132" w:rsidR="00B17BB3" w:rsidRPr="00FD52E5" w:rsidRDefault="00B17BB3" w:rsidP="003B0178">
            <w:pPr>
              <w:rPr>
                <w:lang w:val="de-DE"/>
              </w:rPr>
            </w:pPr>
          </w:p>
        </w:tc>
        <w:tc>
          <w:tcPr>
            <w:tcW w:w="1871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26759E9B" w14:textId="5508135C" w:rsidR="00B17BB3" w:rsidRPr="00FD52E5" w:rsidRDefault="00B17BB3" w:rsidP="003B0178">
            <w:pPr>
              <w:rPr>
                <w:lang w:val="de-DE"/>
              </w:rPr>
            </w:pPr>
          </w:p>
        </w:tc>
        <w:tc>
          <w:tcPr>
            <w:tcW w:w="4445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09525FED" w14:textId="41F3DB1A" w:rsidR="00B17BB3" w:rsidRPr="00FD52E5" w:rsidRDefault="00B17BB3" w:rsidP="003B0178">
            <w:pPr>
              <w:rPr>
                <w:lang w:val="de-DE"/>
              </w:rPr>
            </w:pPr>
          </w:p>
        </w:tc>
      </w:tr>
      <w:tr w:rsidR="00B17BB3" w:rsidRPr="00287A35" w14:paraId="0F7F1FE6" w14:textId="77777777" w:rsidTr="003B0178">
        <w:trPr>
          <w:trHeight w:val="397"/>
          <w:tblHeader/>
        </w:trPr>
        <w:tc>
          <w:tcPr>
            <w:tcW w:w="1276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27D9BCFB" w14:textId="77777777" w:rsidR="00B17BB3" w:rsidRPr="00FD52E5" w:rsidRDefault="00B17BB3" w:rsidP="003B0178">
            <w:pPr>
              <w:rPr>
                <w:lang w:val="de-DE"/>
              </w:rPr>
            </w:pPr>
          </w:p>
        </w:tc>
        <w:tc>
          <w:tcPr>
            <w:tcW w:w="1588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6733A75F" w14:textId="77777777" w:rsidR="00B17BB3" w:rsidRPr="00FD52E5" w:rsidRDefault="00B17BB3" w:rsidP="003B0178">
            <w:pPr>
              <w:rPr>
                <w:lang w:val="de-DE"/>
              </w:rPr>
            </w:pPr>
          </w:p>
        </w:tc>
        <w:tc>
          <w:tcPr>
            <w:tcW w:w="1871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43A8DE93" w14:textId="77777777" w:rsidR="00B17BB3" w:rsidRPr="00FD52E5" w:rsidRDefault="00B17BB3" w:rsidP="003B0178">
            <w:pPr>
              <w:rPr>
                <w:lang w:val="de-DE"/>
              </w:rPr>
            </w:pPr>
          </w:p>
        </w:tc>
        <w:tc>
          <w:tcPr>
            <w:tcW w:w="4445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406F78EE" w14:textId="77777777" w:rsidR="00B17BB3" w:rsidRPr="00FD52E5" w:rsidRDefault="00B17BB3" w:rsidP="003B0178">
            <w:pPr>
              <w:rPr>
                <w:lang w:val="de-DE"/>
              </w:rPr>
            </w:pPr>
          </w:p>
        </w:tc>
      </w:tr>
    </w:tbl>
    <w:p w14:paraId="27F8BC4B" w14:textId="5085827D" w:rsidR="00933757" w:rsidRDefault="00933757" w:rsidP="006B7B37">
      <w:pPr>
        <w:pStyle w:val="MetadatenHeadline"/>
        <w:rPr>
          <w:lang w:val="de-DE"/>
        </w:rPr>
      </w:pPr>
    </w:p>
    <w:p w14:paraId="63B11F83" w14:textId="77777777" w:rsidR="00853F16" w:rsidRDefault="00853F16" w:rsidP="006B7B37">
      <w:pPr>
        <w:pStyle w:val="MetadatenHeadline"/>
        <w:rPr>
          <w:lang w:val="de-DE"/>
        </w:rPr>
      </w:pPr>
    </w:p>
    <w:p w14:paraId="1D12BEA8" w14:textId="77777777" w:rsidR="00853F16" w:rsidRPr="00123AF7" w:rsidRDefault="00853F16" w:rsidP="006B7B37">
      <w:pPr>
        <w:pStyle w:val="MetadatenHeadline"/>
        <w:rPr>
          <w:lang w:val="de-DE"/>
        </w:rPr>
      </w:pPr>
    </w:p>
    <w:p w14:paraId="505ABB41" w14:textId="58428ABC" w:rsidR="007E33AF" w:rsidRPr="002972D5" w:rsidRDefault="00853F16" w:rsidP="002972D5">
      <w:pPr>
        <w:spacing w:before="0" w:after="0" w:line="240" w:lineRule="auto"/>
        <w:jc w:val="left"/>
        <w:rPr>
          <w:rFonts w:cs="Arial"/>
          <w:b/>
          <w:color w:val="35667C"/>
          <w:lang w:val="de-DE"/>
        </w:rPr>
      </w:pPr>
      <w:r>
        <w:rPr>
          <w:lang w:val="de-DE"/>
        </w:rPr>
        <w:br w:type="page"/>
      </w:r>
    </w:p>
    <w:p w14:paraId="62A84F04" w14:textId="71953FBC" w:rsidR="00885E71" w:rsidRDefault="00AC23EB" w:rsidP="006977F4">
      <w:pPr>
        <w:pStyle w:val="1"/>
      </w:pPr>
      <w:bookmarkStart w:id="5" w:name="_Berechtigungskonzept"/>
      <w:bookmarkStart w:id="6" w:name="_Ref383700188"/>
      <w:bookmarkStart w:id="7" w:name="_Toc400636086"/>
      <w:bookmarkStart w:id="8" w:name="_Toc159412403"/>
      <w:bookmarkStart w:id="9" w:name="_Toc373315328"/>
      <w:bookmarkStart w:id="10" w:name="_Toc350164249"/>
      <w:bookmarkEnd w:id="5"/>
      <w:r>
        <w:lastRenderedPageBreak/>
        <w:t xml:space="preserve">Business </w:t>
      </w:r>
      <w:r w:rsidR="00885E71">
        <w:t>Purpose</w:t>
      </w:r>
    </w:p>
    <w:p w14:paraId="1C76A7D0" w14:textId="2127E95C" w:rsidR="00DF2C2A" w:rsidRDefault="0024779C" w:rsidP="00626060">
      <w:pPr>
        <w:rPr>
          <w:lang w:eastAsia="zh-CN"/>
        </w:rPr>
      </w:pPr>
      <w:r>
        <w:rPr>
          <w:lang w:eastAsia="zh-CN"/>
        </w:rPr>
        <w:t>As described in “Rough Estimation” process, version and version header on sub planning filed will be created. Rough estimation figures will be saved on specific versions.</w:t>
      </w:r>
    </w:p>
    <w:p w14:paraId="69904CFF" w14:textId="3BAC690C" w:rsidR="00182BD4" w:rsidRPr="006969EE" w:rsidRDefault="00182BD4" w:rsidP="00626060">
      <w:pPr>
        <w:rPr>
          <w:lang w:eastAsia="zh-CN"/>
        </w:rPr>
      </w:pPr>
      <w:r w:rsidRPr="00182BD4">
        <w:rPr>
          <w:noProof/>
          <w:lang w:eastAsia="zh-CN"/>
        </w:rPr>
        <w:drawing>
          <wp:inline distT="0" distB="0" distL="0" distR="0" wp14:anchorId="6046B624" wp14:editId="2DFBDF64">
            <wp:extent cx="5759450" cy="2274570"/>
            <wp:effectExtent l="0" t="0" r="6350" b="0"/>
            <wp:docPr id="19107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308" w14:textId="77777777" w:rsidR="00626060" w:rsidRDefault="00626060" w:rsidP="00626060">
      <w:pPr>
        <w:rPr>
          <w:lang w:eastAsia="zh-CN"/>
        </w:rPr>
      </w:pPr>
    </w:p>
    <w:p w14:paraId="400CB44A" w14:textId="5524464D" w:rsidR="00E92920" w:rsidRDefault="0024779C" w:rsidP="00E92920">
      <w:pPr>
        <w:rPr>
          <w:lang w:eastAsia="zh-CN"/>
        </w:rPr>
      </w:pPr>
      <w:r>
        <w:t>Technically, r</w:t>
      </w:r>
      <w:r w:rsidR="00E92920">
        <w:t>ough estimations are saved on portfolio buckets and portfolio items.</w:t>
      </w:r>
    </w:p>
    <w:p w14:paraId="0B15509D" w14:textId="0BC4BD0C" w:rsidR="00F72189" w:rsidRDefault="00F72189" w:rsidP="00E92920">
      <w:pPr>
        <w:rPr>
          <w:lang w:eastAsia="zh-CN"/>
        </w:rPr>
      </w:pPr>
      <w:r>
        <w:rPr>
          <w:rFonts w:hint="eastAsia"/>
          <w:lang w:eastAsia="zh-CN"/>
        </w:rPr>
        <w:t>Version</w:t>
      </w:r>
      <w:r>
        <w:rPr>
          <w:lang w:eastAsia="zh-CN"/>
        </w:rPr>
        <w:t xml:space="preserve"> creation for portfolio items is standard in PFM. However, buckets do not have version function. The workaround is to create a copy of bucket structure under a dummy version portfolio.</w:t>
      </w:r>
    </w:p>
    <w:p w14:paraId="6BBAD78D" w14:textId="0340BDB7" w:rsidR="0024779C" w:rsidRDefault="00F72189" w:rsidP="00E92920">
      <w:pPr>
        <w:rPr>
          <w:lang w:eastAsia="zh-CN"/>
        </w:rPr>
      </w:pPr>
      <w:r w:rsidRPr="00F72189">
        <w:rPr>
          <w:noProof/>
          <w:lang w:eastAsia="zh-CN"/>
        </w:rPr>
        <w:drawing>
          <wp:inline distT="0" distB="0" distL="0" distR="0" wp14:anchorId="65BAC8F4" wp14:editId="6DDE82A4">
            <wp:extent cx="5759450" cy="2365375"/>
            <wp:effectExtent l="0" t="0" r="6350" b="0"/>
            <wp:docPr id="887539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39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180" w14:textId="77777777" w:rsidR="00E92920" w:rsidRPr="00E92920" w:rsidRDefault="00E92920" w:rsidP="00626060">
      <w:pPr>
        <w:rPr>
          <w:lang w:eastAsia="zh-CN"/>
        </w:rPr>
      </w:pPr>
    </w:p>
    <w:p w14:paraId="16340194" w14:textId="0D49867B" w:rsidR="006977F4" w:rsidRDefault="00AC23EB" w:rsidP="0033532E">
      <w:pPr>
        <w:pStyle w:val="1"/>
      </w:pPr>
      <w:r>
        <w:rPr>
          <w:lang w:eastAsia="zh-CN"/>
        </w:rPr>
        <w:lastRenderedPageBreak/>
        <w:t>Functional</w:t>
      </w:r>
      <w:r w:rsidR="00486127">
        <w:t xml:space="preserve"> </w:t>
      </w:r>
      <w:r w:rsidR="006977F4" w:rsidRPr="006977F4">
        <w:t>Specification</w:t>
      </w:r>
      <w:bookmarkEnd w:id="6"/>
      <w:bookmarkEnd w:id="7"/>
      <w:bookmarkEnd w:id="8"/>
    </w:p>
    <w:p w14:paraId="4841FFF3" w14:textId="21C66925" w:rsidR="00A2013D" w:rsidRDefault="00F87B6F" w:rsidP="001A5DF2">
      <w:pPr>
        <w:pStyle w:val="2"/>
        <w:numPr>
          <w:ilvl w:val="1"/>
          <w:numId w:val="3"/>
        </w:numPr>
        <w:rPr>
          <w:lang w:eastAsia="zh-CN"/>
        </w:rPr>
      </w:pPr>
      <w:bookmarkStart w:id="11" w:name="_Toc370923308"/>
      <w:bookmarkStart w:id="12" w:name="_Toc400636098"/>
      <w:bookmarkEnd w:id="9"/>
      <w:bookmarkEnd w:id="10"/>
      <w:r>
        <w:rPr>
          <w:lang w:eastAsia="zh-CN"/>
        </w:rPr>
        <w:t xml:space="preserve">APP </w:t>
      </w:r>
      <w:r w:rsidR="00F008B7">
        <w:rPr>
          <w:lang w:eastAsia="zh-CN"/>
        </w:rPr>
        <w:t xml:space="preserve">and UI </w:t>
      </w:r>
      <w:r>
        <w:rPr>
          <w:lang w:eastAsia="zh-CN"/>
        </w:rPr>
        <w:t>Overview</w:t>
      </w:r>
    </w:p>
    <w:p w14:paraId="2F5430FB" w14:textId="7D3B3197" w:rsidR="009E0659" w:rsidRDefault="009E0659" w:rsidP="009E0659">
      <w:pPr>
        <w:rPr>
          <w:lang w:eastAsia="zh-CN"/>
        </w:rPr>
      </w:pPr>
      <w:r>
        <w:rPr>
          <w:lang w:eastAsia="zh-CN"/>
        </w:rPr>
        <w:t>Functional requirement: Create versions for sub planning fields by Planning Field Product Controller on demand.</w:t>
      </w:r>
    </w:p>
    <w:p w14:paraId="54B59C68" w14:textId="77777777" w:rsidR="009E0659" w:rsidRDefault="009E0659" w:rsidP="009E0659">
      <w:pPr>
        <w:rPr>
          <w:lang w:eastAsia="zh-CN"/>
        </w:rPr>
      </w:pPr>
    </w:p>
    <w:p w14:paraId="01C45FD8" w14:textId="5B86D79A" w:rsidR="00A2013D" w:rsidRPr="00E70328" w:rsidRDefault="009E0659" w:rsidP="009E0659">
      <w:pPr>
        <w:rPr>
          <w:b/>
          <w:bCs/>
          <w:lang w:eastAsia="zh-CN"/>
        </w:rPr>
      </w:pPr>
      <w:r w:rsidRPr="00E70328">
        <w:rPr>
          <w:b/>
          <w:bCs/>
          <w:lang w:eastAsia="zh-CN"/>
        </w:rPr>
        <w:t>Fiori App: Create PFM Version</w:t>
      </w:r>
    </w:p>
    <w:p w14:paraId="659D8309" w14:textId="4122B819" w:rsidR="00A2013D" w:rsidRDefault="00A2013D" w:rsidP="00A2013D">
      <w:pPr>
        <w:rPr>
          <w:lang w:eastAsia="zh-CN"/>
        </w:rPr>
      </w:pPr>
    </w:p>
    <w:p w14:paraId="6DBD0D7E" w14:textId="62514DCA" w:rsidR="00164539" w:rsidRPr="00E70328" w:rsidRDefault="00164539" w:rsidP="00A2013D">
      <w:pPr>
        <w:rPr>
          <w:b/>
          <w:bCs/>
          <w:lang w:eastAsia="zh-CN"/>
        </w:rPr>
      </w:pPr>
      <w:r w:rsidRPr="00E70328">
        <w:rPr>
          <w:b/>
          <w:bCs/>
          <w:lang w:eastAsia="zh-CN"/>
        </w:rPr>
        <w:t>Filter Screen:</w:t>
      </w:r>
    </w:p>
    <w:p w14:paraId="0B4191CC" w14:textId="6AE3E15B" w:rsidR="00164539" w:rsidRPr="009E0659" w:rsidRDefault="002276D7" w:rsidP="00A2013D">
      <w:pPr>
        <w:rPr>
          <w:lang w:eastAsia="zh-CN"/>
        </w:rPr>
      </w:pPr>
      <w:r w:rsidRPr="002276D7">
        <w:rPr>
          <w:noProof/>
          <w:lang w:eastAsia="zh-CN"/>
        </w:rPr>
        <w:drawing>
          <wp:inline distT="0" distB="0" distL="0" distR="0" wp14:anchorId="43494177" wp14:editId="231D5DFE">
            <wp:extent cx="5759450" cy="1323975"/>
            <wp:effectExtent l="0" t="0" r="6350" b="0"/>
            <wp:docPr id="204673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31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D87F" w14:textId="77777777" w:rsidR="00A2013D" w:rsidRDefault="00A2013D" w:rsidP="00A2013D">
      <w:pPr>
        <w:rPr>
          <w:lang w:eastAsia="zh-CN"/>
        </w:rPr>
      </w:pPr>
    </w:p>
    <w:p w14:paraId="3B34CAEF" w14:textId="55FD7285" w:rsidR="00B955F1" w:rsidRDefault="00020774" w:rsidP="00A2013D">
      <w:pPr>
        <w:rPr>
          <w:lang w:eastAsia="zh-CN"/>
        </w:rPr>
      </w:pPr>
      <w:r>
        <w:rPr>
          <w:lang w:eastAsia="zh-CN"/>
        </w:rPr>
        <w:t>Select filter from following fields and values: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960"/>
        <w:gridCol w:w="4248"/>
        <w:gridCol w:w="1496"/>
      </w:tblGrid>
      <w:tr w:rsidR="002276D7" w14:paraId="19E8FA3F" w14:textId="77777777" w:rsidTr="00284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CF71A6D" w14:textId="6DF72AB8" w:rsidR="002276D7" w:rsidRDefault="002276D7" w:rsidP="007461E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Field</w:t>
            </w:r>
          </w:p>
        </w:tc>
        <w:tc>
          <w:tcPr>
            <w:tcW w:w="4248" w:type="dxa"/>
          </w:tcPr>
          <w:p w14:paraId="6B097F09" w14:textId="4D7B782E" w:rsidR="002276D7" w:rsidRDefault="002276D7" w:rsidP="007461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Value Help</w:t>
            </w:r>
          </w:p>
        </w:tc>
        <w:tc>
          <w:tcPr>
            <w:tcW w:w="1496" w:type="dxa"/>
          </w:tcPr>
          <w:p w14:paraId="5EBDB870" w14:textId="037C8283" w:rsidR="002276D7" w:rsidRDefault="00010BF2" w:rsidP="007461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Mandatory</w:t>
            </w:r>
          </w:p>
        </w:tc>
      </w:tr>
      <w:tr w:rsidR="002276D7" w14:paraId="38953B9A" w14:textId="77777777" w:rsidTr="0028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9D5110A" w14:textId="06C14812" w:rsidR="002276D7" w:rsidRDefault="002276D7" w:rsidP="007461E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Portfolio</w:t>
            </w:r>
          </w:p>
        </w:tc>
        <w:tc>
          <w:tcPr>
            <w:tcW w:w="4248" w:type="dxa"/>
          </w:tcPr>
          <w:p w14:paraId="0AA22280" w14:textId="7E95504B" w:rsidR="002276D7" w:rsidRDefault="00175FF7" w:rsidP="00746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All p</w:t>
            </w:r>
            <w:r w:rsidR="002276D7">
              <w:rPr>
                <w:lang w:eastAsia="zh-CN"/>
              </w:rPr>
              <w:t>ortfolio master data</w:t>
            </w:r>
          </w:p>
        </w:tc>
        <w:tc>
          <w:tcPr>
            <w:tcW w:w="1496" w:type="dxa"/>
          </w:tcPr>
          <w:p w14:paraId="1DFB716B" w14:textId="7893FA64" w:rsidR="002276D7" w:rsidRDefault="00010BF2" w:rsidP="00746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2276D7" w14:paraId="25BB8EBD" w14:textId="77777777" w:rsidTr="0028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1C5AFC" w14:textId="06E10DF8" w:rsidR="002276D7" w:rsidRDefault="002276D7" w:rsidP="007461E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 Type</w:t>
            </w:r>
          </w:p>
        </w:tc>
        <w:tc>
          <w:tcPr>
            <w:tcW w:w="4248" w:type="dxa"/>
          </w:tcPr>
          <w:p w14:paraId="52304D66" w14:textId="1827B2FA" w:rsidR="002276D7" w:rsidRDefault="002276D7" w:rsidP="00746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Item type</w:t>
            </w:r>
            <w:r w:rsidR="00175FF7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assigned under portfolio ty</w:t>
            </w:r>
            <w:r w:rsidR="00F47A5D">
              <w:rPr>
                <w:lang w:eastAsia="zh-CN"/>
              </w:rPr>
              <w:t>pe from view /RPM/V_PORT_ITM</w:t>
            </w:r>
          </w:p>
        </w:tc>
        <w:tc>
          <w:tcPr>
            <w:tcW w:w="1496" w:type="dxa"/>
          </w:tcPr>
          <w:p w14:paraId="6ADB5FCB" w14:textId="1A275E9D" w:rsidR="002276D7" w:rsidRDefault="00010BF2" w:rsidP="00746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2276D7" w14:paraId="5B337E69" w14:textId="77777777" w:rsidTr="0028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4EC373F" w14:textId="56D5901A" w:rsidR="002276D7" w:rsidRDefault="002276D7" w:rsidP="007461E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Planning Field</w:t>
            </w:r>
          </w:p>
        </w:tc>
        <w:tc>
          <w:tcPr>
            <w:tcW w:w="4248" w:type="dxa"/>
          </w:tcPr>
          <w:p w14:paraId="25105F6E" w14:textId="358F2298" w:rsidR="002276D7" w:rsidRDefault="002843DD" w:rsidP="00746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Planning field master data from view ZCON_CPMV_PLFLD</w:t>
            </w:r>
          </w:p>
        </w:tc>
        <w:tc>
          <w:tcPr>
            <w:tcW w:w="1496" w:type="dxa"/>
          </w:tcPr>
          <w:p w14:paraId="0029B5E3" w14:textId="2844F535" w:rsidR="002276D7" w:rsidRDefault="00010BF2" w:rsidP="00746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2843DD" w14:paraId="7D25F598" w14:textId="77777777" w:rsidTr="0028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4FD766" w14:textId="1587DC45" w:rsidR="002843DD" w:rsidRDefault="007461EE" w:rsidP="007461E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Sub </w:t>
            </w:r>
            <w:r w:rsidR="002843DD">
              <w:rPr>
                <w:lang w:eastAsia="zh-CN"/>
              </w:rPr>
              <w:t>Planning Field</w:t>
            </w:r>
          </w:p>
        </w:tc>
        <w:tc>
          <w:tcPr>
            <w:tcW w:w="4248" w:type="dxa"/>
          </w:tcPr>
          <w:p w14:paraId="1C072339" w14:textId="3524B807" w:rsidR="002843DD" w:rsidRDefault="002843DD" w:rsidP="00746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Sub planning field master data from view ZCON_CPMV_SUBPF</w:t>
            </w:r>
          </w:p>
        </w:tc>
        <w:tc>
          <w:tcPr>
            <w:tcW w:w="1496" w:type="dxa"/>
          </w:tcPr>
          <w:p w14:paraId="58DEF9E7" w14:textId="7F38EFFA" w:rsidR="002843DD" w:rsidRDefault="00010BF2" w:rsidP="00746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</w:tbl>
    <w:p w14:paraId="293DBD05" w14:textId="77777777" w:rsidR="002276D7" w:rsidRDefault="002276D7" w:rsidP="00A2013D">
      <w:pPr>
        <w:rPr>
          <w:lang w:eastAsia="zh-CN"/>
        </w:rPr>
      </w:pPr>
    </w:p>
    <w:p w14:paraId="32C474D1" w14:textId="6D3261D5" w:rsidR="00997B1C" w:rsidRPr="00E70328" w:rsidRDefault="007A6B30" w:rsidP="00A2013D">
      <w:pPr>
        <w:rPr>
          <w:b/>
          <w:bCs/>
          <w:lang w:eastAsia="zh-CN"/>
        </w:rPr>
      </w:pPr>
      <w:r w:rsidRPr="00E70328">
        <w:rPr>
          <w:b/>
          <w:bCs/>
          <w:lang w:eastAsia="zh-CN"/>
        </w:rPr>
        <w:t xml:space="preserve">Versions </w:t>
      </w:r>
      <w:r w:rsidR="00427F08" w:rsidRPr="00E70328">
        <w:rPr>
          <w:b/>
          <w:bCs/>
          <w:lang w:eastAsia="zh-CN"/>
        </w:rPr>
        <w:t>S</w:t>
      </w:r>
      <w:r w:rsidRPr="00E70328">
        <w:rPr>
          <w:b/>
          <w:bCs/>
          <w:lang w:eastAsia="zh-CN"/>
        </w:rPr>
        <w:t>creen:</w:t>
      </w:r>
    </w:p>
    <w:p w14:paraId="58652712" w14:textId="00F45C8E" w:rsidR="00164539" w:rsidRDefault="00427F08" w:rsidP="00A2013D">
      <w:pPr>
        <w:rPr>
          <w:lang w:eastAsia="zh-CN"/>
        </w:rPr>
      </w:pPr>
      <w:r w:rsidRPr="00427F08">
        <w:rPr>
          <w:noProof/>
          <w:lang w:eastAsia="zh-CN"/>
        </w:rPr>
        <w:drawing>
          <wp:inline distT="0" distB="0" distL="0" distR="0" wp14:anchorId="398F560E" wp14:editId="64D72F5C">
            <wp:extent cx="5759450" cy="1960880"/>
            <wp:effectExtent l="0" t="0" r="6350" b="0"/>
            <wp:docPr id="182092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5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46E8" w14:textId="7FA99B4E" w:rsidR="00164539" w:rsidRDefault="00006E3F" w:rsidP="00A2013D">
      <w:pPr>
        <w:rPr>
          <w:lang w:eastAsia="zh-CN"/>
        </w:rPr>
      </w:pPr>
      <w:r>
        <w:rPr>
          <w:lang w:eastAsia="zh-CN"/>
        </w:rPr>
        <w:lastRenderedPageBreak/>
        <w:t>Display table for version headers from input filters.</w:t>
      </w:r>
    </w:p>
    <w:p w14:paraId="7698B0DC" w14:textId="77777777" w:rsidR="002A2203" w:rsidRDefault="002A2203" w:rsidP="00A2013D">
      <w:pPr>
        <w:rPr>
          <w:lang w:eastAsia="zh-CN"/>
        </w:rPr>
      </w:pPr>
    </w:p>
    <w:p w14:paraId="10339C3D" w14:textId="5C9BA583" w:rsidR="002A2203" w:rsidRPr="00E70328" w:rsidRDefault="002A2203" w:rsidP="00A2013D">
      <w:pPr>
        <w:rPr>
          <w:b/>
          <w:bCs/>
          <w:lang w:eastAsia="zh-CN"/>
        </w:rPr>
      </w:pPr>
      <w:r w:rsidRPr="00E70328">
        <w:rPr>
          <w:b/>
          <w:bCs/>
          <w:lang w:eastAsia="zh-CN"/>
        </w:rPr>
        <w:t>Button: Create</w:t>
      </w:r>
    </w:p>
    <w:p w14:paraId="75A9AD9D" w14:textId="5E9626BE" w:rsidR="002A2203" w:rsidRDefault="002A2203" w:rsidP="00A2013D">
      <w:pPr>
        <w:rPr>
          <w:lang w:eastAsia="zh-CN"/>
        </w:rPr>
      </w:pPr>
      <w:r>
        <w:rPr>
          <w:lang w:eastAsia="zh-CN"/>
        </w:rPr>
        <w:t>Add new rows for following columns: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926"/>
        <w:gridCol w:w="4198"/>
        <w:gridCol w:w="1475"/>
      </w:tblGrid>
      <w:tr w:rsidR="0058472B" w14:paraId="0804B4F8" w14:textId="4F4EA00C" w:rsidTr="002A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1CEE39E" w14:textId="1E7EABF8" w:rsidR="0058472B" w:rsidRDefault="0058472B" w:rsidP="007461E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Column</w:t>
            </w:r>
          </w:p>
        </w:tc>
        <w:tc>
          <w:tcPr>
            <w:tcW w:w="4198" w:type="dxa"/>
          </w:tcPr>
          <w:p w14:paraId="68FEF3D2" w14:textId="129E0FA0" w:rsidR="0058472B" w:rsidRDefault="0058472B" w:rsidP="007461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Comment</w:t>
            </w:r>
          </w:p>
        </w:tc>
        <w:tc>
          <w:tcPr>
            <w:tcW w:w="1475" w:type="dxa"/>
          </w:tcPr>
          <w:p w14:paraId="17DCADD0" w14:textId="77777777" w:rsidR="0058472B" w:rsidRDefault="0058472B" w:rsidP="007461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Mandatory</w:t>
            </w:r>
          </w:p>
        </w:tc>
      </w:tr>
      <w:tr w:rsidR="0058472B" w14:paraId="4584FC5F" w14:textId="7E334887" w:rsidTr="002A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94FD6F8" w14:textId="77777777" w:rsidR="0058472B" w:rsidRDefault="0058472B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 Type</w:t>
            </w:r>
          </w:p>
        </w:tc>
        <w:tc>
          <w:tcPr>
            <w:tcW w:w="4198" w:type="dxa"/>
          </w:tcPr>
          <w:p w14:paraId="689C6DC3" w14:textId="341801D3" w:rsidR="0058472B" w:rsidRDefault="0058472B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Dropdown selection:</w:t>
            </w:r>
          </w:p>
          <w:p w14:paraId="16F6C4C8" w14:textId="54CA1BE1" w:rsidR="0058472B" w:rsidRDefault="0058472B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Item types assigned under portfolio type from view /RPM/V_PORT_ITM</w:t>
            </w:r>
          </w:p>
        </w:tc>
        <w:tc>
          <w:tcPr>
            <w:tcW w:w="1475" w:type="dxa"/>
          </w:tcPr>
          <w:p w14:paraId="13E7FA96" w14:textId="77777777" w:rsidR="0058472B" w:rsidRDefault="0058472B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58472B" w14:paraId="61BDAE74" w14:textId="1FF04407" w:rsidTr="002A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9D2A4FA" w14:textId="77777777" w:rsidR="0058472B" w:rsidRDefault="0058472B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Planning Field</w:t>
            </w:r>
          </w:p>
        </w:tc>
        <w:tc>
          <w:tcPr>
            <w:tcW w:w="4198" w:type="dxa"/>
          </w:tcPr>
          <w:p w14:paraId="4471045A" w14:textId="754D570E" w:rsidR="0058472B" w:rsidRDefault="0058472B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Dropdown selection:</w:t>
            </w:r>
          </w:p>
          <w:p w14:paraId="410FC3D7" w14:textId="6E68C596" w:rsidR="0058472B" w:rsidRDefault="0058472B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Planning field master data from view ZCON_CPMV_PLFLD</w:t>
            </w:r>
          </w:p>
        </w:tc>
        <w:tc>
          <w:tcPr>
            <w:tcW w:w="1475" w:type="dxa"/>
          </w:tcPr>
          <w:p w14:paraId="14D8F1B7" w14:textId="77777777" w:rsidR="0058472B" w:rsidRDefault="0058472B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58472B" w14:paraId="5275E919" w14:textId="7243D044" w:rsidTr="002A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4DA8217" w14:textId="6343DD78" w:rsidR="0058472B" w:rsidRDefault="0058472B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Sub Planning Field</w:t>
            </w:r>
          </w:p>
        </w:tc>
        <w:tc>
          <w:tcPr>
            <w:tcW w:w="4198" w:type="dxa"/>
          </w:tcPr>
          <w:p w14:paraId="4A4C8079" w14:textId="15A27DF6" w:rsidR="0058472B" w:rsidRDefault="0058472B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Dropdown selection:</w:t>
            </w:r>
          </w:p>
          <w:p w14:paraId="0DBD800E" w14:textId="3311BB55" w:rsidR="0058472B" w:rsidRDefault="0058472B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Sub planning field master data from view ZCON_CPMV_SUBPF</w:t>
            </w:r>
          </w:p>
        </w:tc>
        <w:tc>
          <w:tcPr>
            <w:tcW w:w="1475" w:type="dxa"/>
          </w:tcPr>
          <w:p w14:paraId="39E64871" w14:textId="05E75FCA" w:rsidR="0058472B" w:rsidRDefault="0058472B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58472B" w14:paraId="349F3712" w14:textId="77777777" w:rsidTr="002A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8447EA6" w14:textId="087DDCCE" w:rsidR="0058472B" w:rsidRDefault="0058472B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  <w:r w:rsidR="00DB7D43">
              <w:rPr>
                <w:lang w:eastAsia="zh-CN"/>
              </w:rPr>
              <w:t xml:space="preserve"> ID</w:t>
            </w:r>
          </w:p>
        </w:tc>
        <w:tc>
          <w:tcPr>
            <w:tcW w:w="4198" w:type="dxa"/>
          </w:tcPr>
          <w:p w14:paraId="26BBA4A3" w14:textId="669FEF7B" w:rsidR="0058472B" w:rsidRDefault="0058472B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404C44">
              <w:rPr>
                <w:lang w:eastAsia="zh-CN"/>
              </w:rPr>
              <w:t xml:space="preserve"> text.</w:t>
            </w:r>
          </w:p>
        </w:tc>
        <w:tc>
          <w:tcPr>
            <w:tcW w:w="1475" w:type="dxa"/>
          </w:tcPr>
          <w:p w14:paraId="07A7BE23" w14:textId="1427282A" w:rsidR="0058472B" w:rsidRDefault="00810264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58472B" w14:paraId="76994125" w14:textId="77777777" w:rsidTr="002A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5EABBB4F" w14:textId="393A2B72" w:rsidR="0058472B" w:rsidRDefault="00810264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4198" w:type="dxa"/>
          </w:tcPr>
          <w:p w14:paraId="7D3DBA22" w14:textId="79A363A4" w:rsidR="0058472B" w:rsidRDefault="00810264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404C44">
              <w:rPr>
                <w:lang w:eastAsia="zh-CN"/>
              </w:rPr>
              <w:t xml:space="preserve"> text.</w:t>
            </w:r>
          </w:p>
        </w:tc>
        <w:tc>
          <w:tcPr>
            <w:tcW w:w="1475" w:type="dxa"/>
          </w:tcPr>
          <w:p w14:paraId="441AB4E5" w14:textId="61A2F6C9" w:rsidR="0058472B" w:rsidRDefault="005E7544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58472B" w14:paraId="173F82A6" w14:textId="77777777" w:rsidTr="002A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2DF8E90" w14:textId="0954A431" w:rsidR="0058472B" w:rsidRDefault="00957355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Link</w:t>
            </w:r>
          </w:p>
        </w:tc>
        <w:tc>
          <w:tcPr>
            <w:tcW w:w="4198" w:type="dxa"/>
          </w:tcPr>
          <w:p w14:paraId="256CF638" w14:textId="3215F279" w:rsidR="0058472B" w:rsidRDefault="00957355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404C44">
              <w:rPr>
                <w:lang w:eastAsia="zh-CN"/>
              </w:rPr>
              <w:t xml:space="preserve"> text.</w:t>
            </w:r>
          </w:p>
        </w:tc>
        <w:tc>
          <w:tcPr>
            <w:tcW w:w="1475" w:type="dxa"/>
          </w:tcPr>
          <w:p w14:paraId="602E75E5" w14:textId="5F69EDBA" w:rsidR="0058472B" w:rsidRDefault="005E7544" w:rsidP="00493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  <w:tr w:rsidR="0058472B" w14:paraId="6674E204" w14:textId="77777777" w:rsidTr="002A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A2B528E" w14:textId="3D9C7230" w:rsidR="0058472B" w:rsidRDefault="00203329" w:rsidP="0049363E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Status</w:t>
            </w:r>
          </w:p>
        </w:tc>
        <w:tc>
          <w:tcPr>
            <w:tcW w:w="4198" w:type="dxa"/>
          </w:tcPr>
          <w:p w14:paraId="1B0AF34C" w14:textId="44440573" w:rsidR="0058472B" w:rsidRDefault="00D50B7C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Display.</w:t>
            </w:r>
          </w:p>
        </w:tc>
        <w:tc>
          <w:tcPr>
            <w:tcW w:w="1475" w:type="dxa"/>
          </w:tcPr>
          <w:p w14:paraId="0E2458B2" w14:textId="3C7482CE" w:rsidR="0058472B" w:rsidRDefault="00D50B7C" w:rsidP="00493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</w:tbl>
    <w:p w14:paraId="5AA0B301" w14:textId="77777777" w:rsidR="00C35302" w:rsidRDefault="00C35302" w:rsidP="00A2013D">
      <w:pPr>
        <w:rPr>
          <w:lang w:eastAsia="zh-CN"/>
        </w:rPr>
      </w:pPr>
    </w:p>
    <w:p w14:paraId="07508422" w14:textId="2C433A3B" w:rsidR="00DA1AA0" w:rsidRPr="00E70328" w:rsidRDefault="00DA1AA0" w:rsidP="00A2013D">
      <w:pPr>
        <w:rPr>
          <w:b/>
          <w:bCs/>
          <w:lang w:eastAsia="zh-CN"/>
        </w:rPr>
      </w:pPr>
      <w:r w:rsidRPr="00E70328">
        <w:rPr>
          <w:b/>
          <w:bCs/>
          <w:lang w:eastAsia="zh-CN"/>
        </w:rPr>
        <w:t>Button: Delete</w:t>
      </w:r>
    </w:p>
    <w:p w14:paraId="4ECE54A9" w14:textId="2260F7B5" w:rsidR="00DA1AA0" w:rsidRDefault="00DA1AA0" w:rsidP="00A2013D">
      <w:pPr>
        <w:rPr>
          <w:lang w:eastAsia="zh-CN"/>
        </w:rPr>
      </w:pPr>
      <w:r>
        <w:rPr>
          <w:lang w:eastAsia="zh-CN"/>
        </w:rPr>
        <w:t>Delete rows from table.</w:t>
      </w:r>
    </w:p>
    <w:p w14:paraId="6774B2C6" w14:textId="77777777" w:rsidR="00D50B7C" w:rsidRDefault="00D50B7C" w:rsidP="00A2013D">
      <w:pPr>
        <w:rPr>
          <w:lang w:eastAsia="zh-CN"/>
        </w:rPr>
      </w:pPr>
    </w:p>
    <w:p w14:paraId="7B97D0E3" w14:textId="664F7F4D" w:rsidR="00D50B7C" w:rsidRPr="00E70328" w:rsidRDefault="00D50B7C" w:rsidP="00A2013D">
      <w:pPr>
        <w:rPr>
          <w:b/>
          <w:bCs/>
          <w:lang w:eastAsia="zh-CN"/>
        </w:rPr>
      </w:pPr>
      <w:r w:rsidRPr="00E70328">
        <w:rPr>
          <w:b/>
          <w:bCs/>
          <w:lang w:eastAsia="zh-CN"/>
        </w:rPr>
        <w:t>Button: Save</w:t>
      </w:r>
    </w:p>
    <w:p w14:paraId="5843A718" w14:textId="65022E4E" w:rsidR="00D50B7C" w:rsidRDefault="00D50B7C" w:rsidP="00A2013D">
      <w:pPr>
        <w:rPr>
          <w:lang w:eastAsia="zh-CN"/>
        </w:rPr>
      </w:pPr>
      <w:r>
        <w:rPr>
          <w:lang w:eastAsia="zh-CN"/>
        </w:rPr>
        <w:t xml:space="preserve">Save </w:t>
      </w:r>
      <w:r w:rsidR="00F72A72">
        <w:rPr>
          <w:lang w:eastAsia="zh-CN"/>
        </w:rPr>
        <w:t>version creation or deletion</w:t>
      </w:r>
      <w:r w:rsidR="00FD7716">
        <w:rPr>
          <w:lang w:eastAsia="zh-CN"/>
        </w:rPr>
        <w:t xml:space="preserve"> to backend.</w:t>
      </w:r>
    </w:p>
    <w:p w14:paraId="3ED83511" w14:textId="4DCFA903" w:rsidR="00FD7716" w:rsidRDefault="00B35A36" w:rsidP="00A2013D">
      <w:pPr>
        <w:rPr>
          <w:lang w:eastAsia="zh-CN"/>
        </w:rPr>
      </w:pPr>
      <w:r>
        <w:rPr>
          <w:lang w:eastAsia="zh-CN"/>
        </w:rPr>
        <w:t>S</w:t>
      </w:r>
      <w:r w:rsidR="00FD7716">
        <w:rPr>
          <w:lang w:eastAsia="zh-CN"/>
        </w:rPr>
        <w:t xml:space="preserve">et Version Status to “In Progress” during </w:t>
      </w:r>
      <w:r w:rsidR="00D70715">
        <w:rPr>
          <w:lang w:eastAsia="zh-CN"/>
        </w:rPr>
        <w:t>creation</w:t>
      </w:r>
      <w:r w:rsidR="00FD7716">
        <w:rPr>
          <w:lang w:eastAsia="zh-CN"/>
        </w:rPr>
        <w:t>.</w:t>
      </w:r>
    </w:p>
    <w:p w14:paraId="5A6E84BB" w14:textId="43116775" w:rsidR="00FD7716" w:rsidRDefault="00FD7716" w:rsidP="00A2013D">
      <w:pPr>
        <w:rPr>
          <w:lang w:eastAsia="zh-CN"/>
        </w:rPr>
      </w:pPr>
      <w:r>
        <w:rPr>
          <w:lang w:eastAsia="zh-CN"/>
        </w:rPr>
        <w:t xml:space="preserve">Refresh </w:t>
      </w:r>
      <w:r w:rsidR="004E22CE">
        <w:rPr>
          <w:lang w:eastAsia="zh-CN"/>
        </w:rPr>
        <w:t xml:space="preserve">version </w:t>
      </w:r>
      <w:r>
        <w:rPr>
          <w:lang w:eastAsia="zh-CN"/>
        </w:rPr>
        <w:t>table after saving.</w:t>
      </w:r>
    </w:p>
    <w:p w14:paraId="613577F2" w14:textId="77777777" w:rsidR="00A834B8" w:rsidRDefault="00A834B8" w:rsidP="00A2013D">
      <w:pPr>
        <w:rPr>
          <w:lang w:eastAsia="zh-CN"/>
        </w:rPr>
      </w:pPr>
    </w:p>
    <w:p w14:paraId="5B596902" w14:textId="3D0BF86B" w:rsidR="00960D9D" w:rsidRDefault="00960D9D" w:rsidP="00A2013D">
      <w:pPr>
        <w:pStyle w:val="2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Technic </w:t>
      </w:r>
      <w:r>
        <w:rPr>
          <w:rFonts w:hint="eastAsia"/>
          <w:lang w:eastAsia="zh-CN"/>
        </w:rPr>
        <w:t>Prerequisite</w:t>
      </w:r>
    </w:p>
    <w:p w14:paraId="7641049E" w14:textId="09B808CF" w:rsidR="001E336C" w:rsidRPr="003C6374" w:rsidRDefault="001E336C" w:rsidP="00960D9D">
      <w:pPr>
        <w:pStyle w:val="3"/>
        <w:rPr>
          <w:lang w:eastAsia="zh-CN"/>
        </w:rPr>
      </w:pPr>
      <w:r>
        <w:rPr>
          <w:lang w:eastAsia="zh-CN"/>
        </w:rPr>
        <w:t>Version Header Table</w:t>
      </w:r>
    </w:p>
    <w:p w14:paraId="04456BB0" w14:textId="1954DE50" w:rsidR="001E336C" w:rsidRDefault="001B3790" w:rsidP="00A2013D">
      <w:pPr>
        <w:rPr>
          <w:lang w:eastAsia="zh-CN"/>
        </w:rPr>
      </w:pPr>
      <w:r>
        <w:rPr>
          <w:lang w:eastAsia="zh-CN"/>
        </w:rPr>
        <w:t>Create a new table to save version header information.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926"/>
        <w:gridCol w:w="1423"/>
        <w:gridCol w:w="1423"/>
      </w:tblGrid>
      <w:tr w:rsidR="007431E9" w14:paraId="1597CCA4" w14:textId="5FF3892B" w:rsidTr="0097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A083C39" w14:textId="77777777" w:rsidR="007431E9" w:rsidRDefault="007431E9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Column</w:t>
            </w:r>
          </w:p>
        </w:tc>
        <w:tc>
          <w:tcPr>
            <w:tcW w:w="1423" w:type="dxa"/>
          </w:tcPr>
          <w:p w14:paraId="18FB29CE" w14:textId="5997801A" w:rsidR="007431E9" w:rsidRDefault="007431E9" w:rsidP="008252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Key</w:t>
            </w:r>
          </w:p>
        </w:tc>
        <w:tc>
          <w:tcPr>
            <w:tcW w:w="1423" w:type="dxa"/>
          </w:tcPr>
          <w:p w14:paraId="1CE23374" w14:textId="0260D0CD" w:rsidR="007431E9" w:rsidRDefault="00FC3FBE" w:rsidP="008252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Data </w:t>
            </w:r>
            <w:r w:rsidR="007431E9">
              <w:rPr>
                <w:lang w:eastAsia="zh-CN"/>
              </w:rPr>
              <w:t>Type</w:t>
            </w:r>
          </w:p>
        </w:tc>
      </w:tr>
      <w:tr w:rsidR="00A92F3D" w14:paraId="3258A200" w14:textId="77777777" w:rsidTr="0097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E574F4" w14:textId="2E6FCCBD" w:rsidR="00A92F3D" w:rsidRDefault="00A92F3D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Object Type</w:t>
            </w:r>
          </w:p>
        </w:tc>
        <w:tc>
          <w:tcPr>
            <w:tcW w:w="1423" w:type="dxa"/>
          </w:tcPr>
          <w:p w14:paraId="56C492E6" w14:textId="6E5BC9CA" w:rsidR="00A92F3D" w:rsidRDefault="00A92F3D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1423" w:type="dxa"/>
          </w:tcPr>
          <w:p w14:paraId="4E446EBA" w14:textId="624EB7B5" w:rsidR="00A92F3D" w:rsidRDefault="00432B5C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CHAR, 3</w:t>
            </w:r>
          </w:p>
        </w:tc>
      </w:tr>
      <w:tr w:rsidR="00A92F3D" w14:paraId="24217823" w14:textId="77777777" w:rsidTr="0097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15FDDF6" w14:textId="6D6AEEBC" w:rsidR="00A92F3D" w:rsidRDefault="00A92F3D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Object GUID</w:t>
            </w:r>
          </w:p>
        </w:tc>
        <w:tc>
          <w:tcPr>
            <w:tcW w:w="1423" w:type="dxa"/>
          </w:tcPr>
          <w:p w14:paraId="25D2EC94" w14:textId="6FEF11EB" w:rsidR="00A92F3D" w:rsidRDefault="00A92F3D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1423" w:type="dxa"/>
          </w:tcPr>
          <w:p w14:paraId="27CAA4D0" w14:textId="68C1B25C" w:rsidR="00A92F3D" w:rsidRDefault="00432B5C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RAW, 16</w:t>
            </w:r>
          </w:p>
        </w:tc>
      </w:tr>
      <w:tr w:rsidR="007431E9" w14:paraId="1EE3AE58" w14:textId="20EC0C99" w:rsidTr="0097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50B9F50" w14:textId="1F5BA249" w:rsidR="007431E9" w:rsidRDefault="007431E9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ID</w:t>
            </w:r>
          </w:p>
        </w:tc>
        <w:tc>
          <w:tcPr>
            <w:tcW w:w="1423" w:type="dxa"/>
          </w:tcPr>
          <w:p w14:paraId="19EB7D0F" w14:textId="7FB46FD1" w:rsidR="007431E9" w:rsidRDefault="00A92F3D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1423" w:type="dxa"/>
          </w:tcPr>
          <w:p w14:paraId="1AAC1A5B" w14:textId="4586AA64" w:rsidR="007431E9" w:rsidRDefault="00432B5C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CHAR, </w:t>
            </w:r>
            <w:r w:rsidR="00172591">
              <w:rPr>
                <w:lang w:eastAsia="zh-CN"/>
              </w:rPr>
              <w:t>2</w:t>
            </w:r>
            <w:r>
              <w:rPr>
                <w:lang w:eastAsia="zh-CN"/>
              </w:rPr>
              <w:t>4</w:t>
            </w:r>
          </w:p>
        </w:tc>
      </w:tr>
      <w:tr w:rsidR="007431E9" w14:paraId="438855A4" w14:textId="0A28642E" w:rsidTr="0097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1CBB606" w14:textId="77777777" w:rsidR="007431E9" w:rsidRDefault="007431E9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423" w:type="dxa"/>
          </w:tcPr>
          <w:p w14:paraId="3F12D747" w14:textId="5743D3C6" w:rsidR="007431E9" w:rsidRDefault="00A92F3D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4A97E239" w14:textId="1DC8E165" w:rsidR="007431E9" w:rsidRDefault="00432B5C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CHAR, </w:t>
            </w:r>
            <w:r w:rsidR="009A2830">
              <w:rPr>
                <w:lang w:eastAsia="zh-CN"/>
              </w:rPr>
              <w:t>100</w:t>
            </w:r>
          </w:p>
        </w:tc>
      </w:tr>
      <w:tr w:rsidR="007431E9" w14:paraId="385C38D5" w14:textId="3094AD92" w:rsidTr="0097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04A4772" w14:textId="77777777" w:rsidR="007431E9" w:rsidRDefault="007431E9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Link</w:t>
            </w:r>
          </w:p>
        </w:tc>
        <w:tc>
          <w:tcPr>
            <w:tcW w:w="1423" w:type="dxa"/>
          </w:tcPr>
          <w:p w14:paraId="1CA3DC93" w14:textId="4D1A7679" w:rsidR="007431E9" w:rsidRDefault="00A92F3D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52D38DE2" w14:textId="2AA3726D" w:rsidR="007431E9" w:rsidRDefault="009A2830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CHAR, 100</w:t>
            </w:r>
          </w:p>
        </w:tc>
      </w:tr>
      <w:tr w:rsidR="007431E9" w14:paraId="4209CF56" w14:textId="2670D6C6" w:rsidTr="0097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4FD23BD" w14:textId="77777777" w:rsidR="007431E9" w:rsidRDefault="007431E9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Status</w:t>
            </w:r>
          </w:p>
        </w:tc>
        <w:tc>
          <w:tcPr>
            <w:tcW w:w="1423" w:type="dxa"/>
          </w:tcPr>
          <w:p w14:paraId="3E50D3C4" w14:textId="29B32E61" w:rsidR="007431E9" w:rsidRDefault="00A92F3D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51EC42DE" w14:textId="7582032C" w:rsidR="007431E9" w:rsidRDefault="00BD59AE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CHAR, 4</w:t>
            </w:r>
          </w:p>
        </w:tc>
      </w:tr>
      <w:tr w:rsidR="00053D15" w14:paraId="7B506AAE" w14:textId="77777777" w:rsidTr="0097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91E2EA8" w14:textId="73928D8D" w:rsidR="00053D15" w:rsidRDefault="00053D15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Created On</w:t>
            </w:r>
          </w:p>
        </w:tc>
        <w:tc>
          <w:tcPr>
            <w:tcW w:w="1423" w:type="dxa"/>
          </w:tcPr>
          <w:p w14:paraId="25F0BA53" w14:textId="0552A6F7" w:rsidR="00053D15" w:rsidRDefault="00053D15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1F28CD15" w14:textId="52806D5B" w:rsidR="00053D15" w:rsidRDefault="0004769F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DATS, 8</w:t>
            </w:r>
          </w:p>
        </w:tc>
      </w:tr>
      <w:tr w:rsidR="00053D15" w14:paraId="27083B26" w14:textId="77777777" w:rsidTr="0097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D9A0159" w14:textId="2684F7F2" w:rsidR="00053D15" w:rsidRDefault="00053D15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Created By</w:t>
            </w:r>
          </w:p>
        </w:tc>
        <w:tc>
          <w:tcPr>
            <w:tcW w:w="1423" w:type="dxa"/>
          </w:tcPr>
          <w:p w14:paraId="58329902" w14:textId="44DE4F7B" w:rsidR="00053D15" w:rsidRDefault="0004769F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2824CE39" w14:textId="733B0203" w:rsidR="00053D15" w:rsidRDefault="0004769F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CHAR, 12</w:t>
            </w:r>
          </w:p>
        </w:tc>
      </w:tr>
      <w:tr w:rsidR="0004769F" w14:paraId="5928204A" w14:textId="77777777" w:rsidTr="0097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88DA558" w14:textId="45FD70AA" w:rsidR="0004769F" w:rsidRDefault="0004769F" w:rsidP="0004769F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Changed On</w:t>
            </w:r>
          </w:p>
        </w:tc>
        <w:tc>
          <w:tcPr>
            <w:tcW w:w="1423" w:type="dxa"/>
          </w:tcPr>
          <w:p w14:paraId="3D0CD9FD" w14:textId="584471F3" w:rsidR="0004769F" w:rsidRDefault="0004769F" w:rsidP="000476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3113A184" w14:textId="54D44AF9" w:rsidR="0004769F" w:rsidRDefault="0004769F" w:rsidP="000476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DATS, 8</w:t>
            </w:r>
          </w:p>
        </w:tc>
      </w:tr>
      <w:tr w:rsidR="0004769F" w14:paraId="58A37D6F" w14:textId="77777777" w:rsidTr="0097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51F1F3EC" w14:textId="1F14B437" w:rsidR="0004769F" w:rsidRDefault="0004769F" w:rsidP="0004769F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Changed By</w:t>
            </w:r>
          </w:p>
        </w:tc>
        <w:tc>
          <w:tcPr>
            <w:tcW w:w="1423" w:type="dxa"/>
          </w:tcPr>
          <w:p w14:paraId="4A277FD9" w14:textId="111547DE" w:rsidR="0004769F" w:rsidRDefault="0004769F" w:rsidP="000476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423" w:type="dxa"/>
          </w:tcPr>
          <w:p w14:paraId="68607CE0" w14:textId="7872C1B3" w:rsidR="0004769F" w:rsidRDefault="0004769F" w:rsidP="000476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CHAR, 12</w:t>
            </w:r>
          </w:p>
        </w:tc>
      </w:tr>
    </w:tbl>
    <w:p w14:paraId="49F886DB" w14:textId="77777777" w:rsidR="001B3790" w:rsidRDefault="001B3790" w:rsidP="00A2013D">
      <w:pPr>
        <w:rPr>
          <w:lang w:eastAsia="zh-CN"/>
        </w:rPr>
      </w:pPr>
    </w:p>
    <w:p w14:paraId="2159AF13" w14:textId="139F1BD5" w:rsidR="004B1A2B" w:rsidRDefault="004B1A2B" w:rsidP="004B1A2B">
      <w:pPr>
        <w:pStyle w:val="3"/>
        <w:numPr>
          <w:ilvl w:val="2"/>
          <w:numId w:val="8"/>
        </w:numPr>
        <w:rPr>
          <w:lang w:eastAsia="zh-CN"/>
        </w:rPr>
      </w:pPr>
      <w:r>
        <w:rPr>
          <w:lang w:eastAsia="zh-CN"/>
        </w:rPr>
        <w:t>Field Extension on Bucket</w:t>
      </w:r>
    </w:p>
    <w:p w14:paraId="6DA01935" w14:textId="2660CFAF" w:rsidR="00931689" w:rsidRDefault="00931689" w:rsidP="00D47403">
      <w:pPr>
        <w:rPr>
          <w:lang w:eastAsia="zh-CN"/>
        </w:rPr>
      </w:pPr>
      <w:r>
        <w:rPr>
          <w:lang w:eastAsia="zh-CN"/>
        </w:rPr>
        <w:t>Extend following fields to bucket master data table /RPM/BUCKET_D.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926"/>
        <w:gridCol w:w="1423"/>
        <w:gridCol w:w="1423"/>
      </w:tblGrid>
      <w:tr w:rsidR="00931689" w14:paraId="5E8CA182" w14:textId="77777777" w:rsidTr="0082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5EDC35" w14:textId="77777777" w:rsidR="00931689" w:rsidRDefault="00931689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Column</w:t>
            </w:r>
          </w:p>
        </w:tc>
        <w:tc>
          <w:tcPr>
            <w:tcW w:w="1423" w:type="dxa"/>
          </w:tcPr>
          <w:p w14:paraId="2B32AE54" w14:textId="77777777" w:rsidR="00931689" w:rsidRDefault="00931689" w:rsidP="008252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Key</w:t>
            </w:r>
          </w:p>
        </w:tc>
        <w:tc>
          <w:tcPr>
            <w:tcW w:w="1423" w:type="dxa"/>
          </w:tcPr>
          <w:p w14:paraId="52569485" w14:textId="77777777" w:rsidR="00931689" w:rsidRDefault="00931689" w:rsidP="008252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Data Type</w:t>
            </w:r>
          </w:p>
        </w:tc>
      </w:tr>
      <w:tr w:rsidR="00931689" w14:paraId="17869798" w14:textId="77777777" w:rsidTr="008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541CE758" w14:textId="4322392B" w:rsidR="00931689" w:rsidRDefault="0017259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ID</w:t>
            </w:r>
          </w:p>
        </w:tc>
        <w:tc>
          <w:tcPr>
            <w:tcW w:w="1423" w:type="dxa"/>
          </w:tcPr>
          <w:p w14:paraId="73E4031E" w14:textId="12F7FC58" w:rsidR="00931689" w:rsidRDefault="00931689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423" w:type="dxa"/>
          </w:tcPr>
          <w:p w14:paraId="0D58822C" w14:textId="522DE3BD" w:rsidR="00931689" w:rsidRDefault="00931689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CHAR, </w:t>
            </w:r>
            <w:r w:rsidR="00172591">
              <w:rPr>
                <w:lang w:eastAsia="zh-CN"/>
              </w:rPr>
              <w:t>24</w:t>
            </w:r>
          </w:p>
        </w:tc>
      </w:tr>
      <w:tr w:rsidR="00931689" w14:paraId="32A55555" w14:textId="77777777" w:rsidTr="008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72723F" w14:textId="32D3D108" w:rsidR="00931689" w:rsidRDefault="00080A17" w:rsidP="008252B4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Mirror </w:t>
            </w:r>
            <w:r w:rsidR="00931689">
              <w:rPr>
                <w:lang w:eastAsia="zh-CN"/>
              </w:rPr>
              <w:t>Object GUID</w:t>
            </w:r>
          </w:p>
        </w:tc>
        <w:tc>
          <w:tcPr>
            <w:tcW w:w="1423" w:type="dxa"/>
          </w:tcPr>
          <w:p w14:paraId="3E958E10" w14:textId="4E9867A7" w:rsidR="00931689" w:rsidRDefault="00931689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423" w:type="dxa"/>
          </w:tcPr>
          <w:p w14:paraId="0A77D7FA" w14:textId="77777777" w:rsidR="00931689" w:rsidRDefault="00931689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RAW, 16</w:t>
            </w:r>
          </w:p>
        </w:tc>
      </w:tr>
    </w:tbl>
    <w:p w14:paraId="0B283A85" w14:textId="77777777" w:rsidR="004B1A2B" w:rsidRPr="00F5039B" w:rsidRDefault="004B1A2B" w:rsidP="00A2013D">
      <w:pPr>
        <w:rPr>
          <w:lang w:eastAsia="zh-CN"/>
        </w:rPr>
      </w:pPr>
    </w:p>
    <w:p w14:paraId="5C566404" w14:textId="74FC6BE2" w:rsidR="00A2013D" w:rsidRPr="003C6374" w:rsidRDefault="008D18C6" w:rsidP="001A5DF2">
      <w:pPr>
        <w:pStyle w:val="2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Display</w:t>
      </w:r>
      <w:r w:rsidR="00177737">
        <w:rPr>
          <w:lang w:eastAsia="zh-CN"/>
        </w:rPr>
        <w:t xml:space="preserve"> Version</w:t>
      </w:r>
      <w:r>
        <w:rPr>
          <w:lang w:eastAsia="zh-CN"/>
        </w:rPr>
        <w:t xml:space="preserve"> Header</w:t>
      </w:r>
    </w:p>
    <w:p w14:paraId="66F9AEA4" w14:textId="62E93F9D" w:rsidR="005F552C" w:rsidRDefault="005F552C" w:rsidP="00E70328">
      <w:pPr>
        <w:rPr>
          <w:rFonts w:asciiTheme="minorHAnsi" w:hAnsiTheme="minorHAnsi" w:cstheme="minorHAnsi"/>
          <w:lang w:eastAsia="zh-CN"/>
        </w:rPr>
      </w:pPr>
      <w:r w:rsidRPr="00E70328">
        <w:rPr>
          <w:rFonts w:asciiTheme="minorHAnsi" w:hAnsiTheme="minorHAnsi" w:cstheme="minorHAnsi"/>
          <w:lang w:eastAsia="zh-CN"/>
        </w:rPr>
        <w:t xml:space="preserve">Get Bucket </w:t>
      </w:r>
      <w:r w:rsidR="00087386">
        <w:rPr>
          <w:rFonts w:asciiTheme="minorHAnsi" w:hAnsiTheme="minorHAnsi" w:cstheme="minorHAnsi"/>
          <w:lang w:eastAsia="zh-CN"/>
        </w:rPr>
        <w:t>GU</w:t>
      </w:r>
      <w:r w:rsidRPr="00E70328">
        <w:rPr>
          <w:rFonts w:asciiTheme="minorHAnsi" w:hAnsiTheme="minorHAnsi" w:cstheme="minorHAnsi"/>
          <w:lang w:eastAsia="zh-CN"/>
        </w:rPr>
        <w:t>ID</w:t>
      </w:r>
      <w:r w:rsidR="00234A6E">
        <w:rPr>
          <w:rFonts w:asciiTheme="minorHAnsi" w:hAnsiTheme="minorHAnsi" w:cstheme="minorHAnsi"/>
          <w:lang w:eastAsia="zh-CN"/>
        </w:rPr>
        <w:t>s</w:t>
      </w:r>
      <w:r w:rsidRPr="00E70328">
        <w:rPr>
          <w:rFonts w:asciiTheme="minorHAnsi" w:hAnsiTheme="minorHAnsi" w:cstheme="minorHAnsi"/>
          <w:lang w:eastAsia="zh-CN"/>
        </w:rPr>
        <w:t xml:space="preserve"> for Sub Planning Fields from </w:t>
      </w:r>
      <w:r w:rsidR="004D7377">
        <w:rPr>
          <w:rFonts w:asciiTheme="minorHAnsi" w:hAnsiTheme="minorHAnsi" w:cstheme="minorHAnsi"/>
          <w:lang w:eastAsia="zh-CN"/>
        </w:rPr>
        <w:t xml:space="preserve">input </w:t>
      </w:r>
      <w:r w:rsidRPr="00E70328">
        <w:rPr>
          <w:rFonts w:asciiTheme="minorHAnsi" w:hAnsiTheme="minorHAnsi" w:cstheme="minorHAnsi"/>
          <w:lang w:eastAsia="zh-CN"/>
        </w:rPr>
        <w:t>filter</w:t>
      </w:r>
    </w:p>
    <w:p w14:paraId="187AC24F" w14:textId="0F678645" w:rsidR="001A5DF2" w:rsidRDefault="001A5DF2" w:rsidP="001A5DF2">
      <w:pPr>
        <w:pStyle w:val="aa"/>
        <w:numPr>
          <w:ilvl w:val="0"/>
          <w:numId w:val="4"/>
        </w:numPr>
        <w:rPr>
          <w:rFonts w:asciiTheme="minorHAnsi" w:hAnsiTheme="minorHAnsi" w:cstheme="minorHAnsi"/>
          <w:lang w:eastAsia="zh-CN"/>
        </w:rPr>
      </w:pPr>
      <w:r w:rsidRPr="001A5DF2">
        <w:rPr>
          <w:rFonts w:asciiTheme="minorHAnsi" w:hAnsiTheme="minorHAnsi" w:cstheme="minorHAnsi"/>
          <w:lang w:eastAsia="zh-CN"/>
        </w:rPr>
        <w:t>Load bucket structure</w:t>
      </w:r>
      <w:r w:rsidR="00C9549C">
        <w:rPr>
          <w:rFonts w:asciiTheme="minorHAnsi" w:hAnsiTheme="minorHAnsi" w:cstheme="minorHAnsi"/>
          <w:lang w:eastAsia="zh-CN"/>
        </w:rPr>
        <w:t xml:space="preserve"> from level 1 to level 4</w:t>
      </w:r>
      <w:r w:rsidRPr="001A5DF2">
        <w:rPr>
          <w:rFonts w:asciiTheme="minorHAnsi" w:hAnsiTheme="minorHAnsi" w:cstheme="minorHAnsi"/>
          <w:lang w:eastAsia="zh-CN"/>
        </w:rPr>
        <w:t xml:space="preserve"> </w:t>
      </w:r>
      <w:r w:rsidR="0009611B">
        <w:rPr>
          <w:rFonts w:asciiTheme="minorHAnsi" w:hAnsiTheme="minorHAnsi" w:cstheme="minorHAnsi"/>
          <w:lang w:eastAsia="zh-CN"/>
        </w:rPr>
        <w:t>by importing</w:t>
      </w:r>
      <w:r w:rsidRPr="001A5DF2">
        <w:rPr>
          <w:rFonts w:asciiTheme="minorHAnsi" w:hAnsiTheme="minorHAnsi" w:cstheme="minorHAnsi"/>
          <w:lang w:eastAsia="zh-CN"/>
        </w:rPr>
        <w:t xml:space="preserve"> filter “Portfolio”</w:t>
      </w:r>
      <w:r w:rsidR="0009611B">
        <w:rPr>
          <w:rFonts w:asciiTheme="minorHAnsi" w:hAnsiTheme="minorHAnsi" w:cstheme="minorHAnsi"/>
          <w:lang w:eastAsia="zh-CN"/>
        </w:rPr>
        <w:t xml:space="preserve"> ID</w:t>
      </w:r>
      <w:r w:rsidRPr="001A5DF2">
        <w:rPr>
          <w:rFonts w:asciiTheme="minorHAnsi" w:hAnsiTheme="minorHAnsi" w:cstheme="minorHAnsi"/>
          <w:lang w:eastAsia="zh-CN"/>
        </w:rPr>
        <w:t>.</w:t>
      </w:r>
    </w:p>
    <w:p w14:paraId="18C1910F" w14:textId="5E1002F2" w:rsidR="001A5DF2" w:rsidRDefault="001A5DF2" w:rsidP="001A5DF2">
      <w:pPr>
        <w:pStyle w:val="aa"/>
        <w:numPr>
          <w:ilvl w:val="0"/>
          <w:numId w:val="4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Input filter “Project Type” ID to 2</w:t>
      </w:r>
      <w:r w:rsidRPr="001A5DF2">
        <w:rPr>
          <w:rFonts w:asciiTheme="minorHAnsi" w:hAnsiTheme="minorHAnsi" w:cstheme="minorHAnsi"/>
          <w:vertAlign w:val="superscript"/>
          <w:lang w:eastAsia="zh-CN"/>
        </w:rPr>
        <w:t>nd</w:t>
      </w:r>
      <w:r>
        <w:rPr>
          <w:rFonts w:asciiTheme="minorHAnsi" w:hAnsiTheme="minorHAnsi" w:cstheme="minorHAnsi"/>
          <w:lang w:eastAsia="zh-CN"/>
        </w:rPr>
        <w:t xml:space="preserve"> level bucket external ID.</w:t>
      </w:r>
    </w:p>
    <w:p w14:paraId="0C7F0DDB" w14:textId="2BA4EE51" w:rsidR="001A5DF2" w:rsidRPr="001A5DF2" w:rsidRDefault="001A5DF2" w:rsidP="001A5DF2">
      <w:pPr>
        <w:pStyle w:val="aa"/>
        <w:numPr>
          <w:ilvl w:val="0"/>
          <w:numId w:val="4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Input filter “Planning Field” ID to 3</w:t>
      </w:r>
      <w:r w:rsidRPr="001A5DF2">
        <w:rPr>
          <w:rFonts w:asciiTheme="minorHAnsi" w:hAnsiTheme="minorHAnsi" w:cstheme="minorHAnsi"/>
          <w:vertAlign w:val="superscript"/>
          <w:lang w:eastAsia="zh-CN"/>
        </w:rPr>
        <w:t>rd</w:t>
      </w:r>
      <w:r>
        <w:rPr>
          <w:rFonts w:asciiTheme="minorHAnsi" w:hAnsiTheme="minorHAnsi" w:cstheme="minorHAnsi"/>
          <w:lang w:eastAsia="zh-CN"/>
        </w:rPr>
        <w:t xml:space="preserve"> level bucket external ID.</w:t>
      </w:r>
    </w:p>
    <w:p w14:paraId="4A5DD346" w14:textId="0113763B" w:rsidR="001A5DF2" w:rsidRDefault="001A5DF2" w:rsidP="001A5DF2">
      <w:pPr>
        <w:pStyle w:val="aa"/>
        <w:numPr>
          <w:ilvl w:val="0"/>
          <w:numId w:val="4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Input filter “Sub Planning Field” ID to 4</w:t>
      </w:r>
      <w:r w:rsidRPr="001A5DF2">
        <w:rPr>
          <w:rFonts w:asciiTheme="minorHAnsi" w:hAnsiTheme="minorHAnsi" w:cstheme="minorHAnsi"/>
          <w:vertAlign w:val="superscript"/>
          <w:lang w:eastAsia="zh-CN"/>
        </w:rPr>
        <w:t>th</w:t>
      </w:r>
      <w:r>
        <w:rPr>
          <w:rFonts w:asciiTheme="minorHAnsi" w:hAnsiTheme="minorHAnsi" w:cstheme="minorHAnsi"/>
          <w:lang w:eastAsia="zh-CN"/>
        </w:rPr>
        <w:t xml:space="preserve"> level bucket external ID.</w:t>
      </w:r>
    </w:p>
    <w:p w14:paraId="661DD638" w14:textId="57D38BF8" w:rsidR="001A5DF2" w:rsidRDefault="000E4C39" w:rsidP="001A5DF2">
      <w:pPr>
        <w:pStyle w:val="aa"/>
        <w:numPr>
          <w:ilvl w:val="0"/>
          <w:numId w:val="4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Get </w:t>
      </w:r>
      <w:r w:rsidR="00EB1655">
        <w:rPr>
          <w:rFonts w:asciiTheme="minorHAnsi" w:hAnsiTheme="minorHAnsi" w:cstheme="minorHAnsi"/>
          <w:lang w:eastAsia="zh-CN"/>
        </w:rPr>
        <w:t xml:space="preserve">all </w:t>
      </w:r>
      <w:r>
        <w:rPr>
          <w:rFonts w:asciiTheme="minorHAnsi" w:hAnsiTheme="minorHAnsi" w:cstheme="minorHAnsi"/>
          <w:lang w:eastAsia="zh-CN"/>
        </w:rPr>
        <w:t xml:space="preserve">bucket GUIDs for </w:t>
      </w:r>
      <w:r w:rsidR="00EB1655">
        <w:rPr>
          <w:rFonts w:asciiTheme="minorHAnsi" w:hAnsiTheme="minorHAnsi" w:cstheme="minorHAnsi"/>
          <w:lang w:eastAsia="zh-CN"/>
        </w:rPr>
        <w:t>l</w:t>
      </w:r>
      <w:r>
        <w:rPr>
          <w:rFonts w:asciiTheme="minorHAnsi" w:hAnsiTheme="minorHAnsi" w:cstheme="minorHAnsi"/>
          <w:lang w:eastAsia="zh-CN"/>
        </w:rPr>
        <w:t>evel 4 buckets.</w:t>
      </w:r>
    </w:p>
    <w:p w14:paraId="11D0A809" w14:textId="77777777" w:rsidR="007A6E82" w:rsidRDefault="007A6E82" w:rsidP="007A6E82">
      <w:pPr>
        <w:rPr>
          <w:rFonts w:asciiTheme="minorHAnsi" w:hAnsiTheme="minorHAnsi" w:cstheme="minorHAnsi"/>
          <w:lang w:eastAsia="zh-CN"/>
        </w:rPr>
      </w:pPr>
    </w:p>
    <w:p w14:paraId="2C59AEB7" w14:textId="6D19CCBF" w:rsidR="007A6E82" w:rsidRDefault="007A6E82" w:rsidP="007A6E82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Get version headers</w:t>
      </w:r>
    </w:p>
    <w:p w14:paraId="3AFDDDF0" w14:textId="340E99D8" w:rsidR="007A6E82" w:rsidRDefault="007A6E82" w:rsidP="007A6E82">
      <w:pPr>
        <w:pStyle w:val="aa"/>
        <w:numPr>
          <w:ilvl w:val="0"/>
          <w:numId w:val="5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Import all bucket GUIDs to version header table, filed Object GUID.</w:t>
      </w:r>
    </w:p>
    <w:p w14:paraId="28857AC5" w14:textId="34CDEA89" w:rsidR="00053D15" w:rsidRDefault="00053D15" w:rsidP="007A6E82">
      <w:pPr>
        <w:pStyle w:val="aa"/>
        <w:numPr>
          <w:ilvl w:val="0"/>
          <w:numId w:val="5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Get following table as output.</w:t>
      </w:r>
    </w:p>
    <w:p w14:paraId="7978879A" w14:textId="77777777" w:rsidR="00053D15" w:rsidRDefault="00053D15" w:rsidP="00053D15">
      <w:pPr>
        <w:rPr>
          <w:rFonts w:asciiTheme="minorHAnsi" w:hAnsiTheme="minorHAnsi" w:cstheme="minorHAnsi"/>
          <w:lang w:eastAsia="zh-CN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436"/>
        <w:gridCol w:w="3963"/>
      </w:tblGrid>
      <w:tr w:rsidR="00233511" w14:paraId="2EBEE43B" w14:textId="77777777" w:rsidTr="00E9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273BD28F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Column</w:t>
            </w:r>
          </w:p>
        </w:tc>
        <w:tc>
          <w:tcPr>
            <w:tcW w:w="3963" w:type="dxa"/>
          </w:tcPr>
          <w:p w14:paraId="3D09794A" w14:textId="1B058E7A" w:rsidR="00233511" w:rsidRDefault="00233511" w:rsidP="008252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Comment</w:t>
            </w:r>
          </w:p>
        </w:tc>
      </w:tr>
      <w:tr w:rsidR="00233511" w14:paraId="66A6F276" w14:textId="77777777" w:rsidTr="00E9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C46723D" w14:textId="00FC4D66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 Type</w:t>
            </w:r>
          </w:p>
        </w:tc>
        <w:tc>
          <w:tcPr>
            <w:tcW w:w="3963" w:type="dxa"/>
          </w:tcPr>
          <w:p w14:paraId="659980F3" w14:textId="5A700AD7" w:rsidR="009C70E5" w:rsidRDefault="009C70E5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Pr="009C70E5">
              <w:rPr>
                <w:vertAlign w:val="superscript"/>
                <w:lang w:eastAsia="zh-CN"/>
              </w:rPr>
              <w:t>nd</w:t>
            </w:r>
            <w:r>
              <w:rPr>
                <w:lang w:eastAsia="zh-CN"/>
              </w:rPr>
              <w:t xml:space="preserve"> level bucket </w:t>
            </w:r>
            <w:r w:rsidR="001D1518">
              <w:rPr>
                <w:lang w:eastAsia="zh-CN"/>
              </w:rPr>
              <w:t xml:space="preserve">External </w:t>
            </w:r>
            <w:r>
              <w:rPr>
                <w:lang w:eastAsia="zh-CN"/>
              </w:rPr>
              <w:t>ID &amp; Name</w:t>
            </w:r>
          </w:p>
        </w:tc>
      </w:tr>
      <w:tr w:rsidR="00233511" w14:paraId="5E4C23AE" w14:textId="77777777" w:rsidTr="00E9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2DB0971F" w14:textId="1784EC02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Planning Field</w:t>
            </w:r>
          </w:p>
        </w:tc>
        <w:tc>
          <w:tcPr>
            <w:tcW w:w="3963" w:type="dxa"/>
          </w:tcPr>
          <w:p w14:paraId="6AA25C92" w14:textId="09D4DDB1" w:rsidR="00233511" w:rsidRDefault="00E92674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E92674">
              <w:rPr>
                <w:vertAlign w:val="superscript"/>
                <w:lang w:eastAsia="zh-CN"/>
              </w:rPr>
              <w:t>rd</w:t>
            </w:r>
            <w:r>
              <w:rPr>
                <w:lang w:eastAsia="zh-CN"/>
              </w:rPr>
              <w:t xml:space="preserve"> level bucket External ID &amp; Name</w:t>
            </w:r>
          </w:p>
        </w:tc>
      </w:tr>
      <w:tr w:rsidR="00233511" w14:paraId="35974729" w14:textId="77777777" w:rsidTr="00E9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C7731B8" w14:textId="3AB4D854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Sub Planning Field</w:t>
            </w:r>
          </w:p>
        </w:tc>
        <w:tc>
          <w:tcPr>
            <w:tcW w:w="3963" w:type="dxa"/>
          </w:tcPr>
          <w:p w14:paraId="33BB5ACD" w14:textId="6FCB545B" w:rsidR="00233511" w:rsidRDefault="00E92674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Pr="00E92674">
              <w:rPr>
                <w:vertAlign w:val="superscript"/>
                <w:lang w:eastAsia="zh-CN"/>
              </w:rPr>
              <w:t>th</w:t>
            </w:r>
            <w:r>
              <w:rPr>
                <w:lang w:eastAsia="zh-CN"/>
              </w:rPr>
              <w:t xml:space="preserve"> level bucket External ID &amp; Name</w:t>
            </w:r>
          </w:p>
        </w:tc>
      </w:tr>
      <w:tr w:rsidR="00233511" w14:paraId="6411B9E1" w14:textId="77777777" w:rsidTr="00E9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2A01A4CD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ID</w:t>
            </w:r>
          </w:p>
        </w:tc>
        <w:tc>
          <w:tcPr>
            <w:tcW w:w="3963" w:type="dxa"/>
          </w:tcPr>
          <w:p w14:paraId="1C1C171B" w14:textId="4FB9359F" w:rsidR="00233511" w:rsidRDefault="00233511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33511" w14:paraId="57CF66B4" w14:textId="77777777" w:rsidTr="00E9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1714E201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3963" w:type="dxa"/>
          </w:tcPr>
          <w:p w14:paraId="172EFE1B" w14:textId="0F4AEB88" w:rsidR="00233511" w:rsidRDefault="00233511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33511" w14:paraId="5E6AA6AC" w14:textId="77777777" w:rsidTr="00E9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4AA3E294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Link</w:t>
            </w:r>
          </w:p>
        </w:tc>
        <w:tc>
          <w:tcPr>
            <w:tcW w:w="3963" w:type="dxa"/>
          </w:tcPr>
          <w:p w14:paraId="0C382F3F" w14:textId="483A80EB" w:rsidR="00233511" w:rsidRDefault="00233511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33511" w14:paraId="72E3DC7E" w14:textId="77777777" w:rsidTr="00E9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3C890088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Status</w:t>
            </w:r>
          </w:p>
        </w:tc>
        <w:tc>
          <w:tcPr>
            <w:tcW w:w="3963" w:type="dxa"/>
          </w:tcPr>
          <w:p w14:paraId="3725B07D" w14:textId="77777777" w:rsidR="00233511" w:rsidRDefault="009725DC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ID &amp; Name</w:t>
            </w:r>
          </w:p>
          <w:p w14:paraId="6EE63865" w14:textId="6E9265D3" w:rsidR="00E84CD1" w:rsidRDefault="00E84CD1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Get Name from /</w:t>
            </w:r>
            <w:r w:rsidR="001C778D">
              <w:rPr>
                <w:lang w:eastAsia="zh-CN"/>
              </w:rPr>
              <w:t>RPM/V</w:t>
            </w:r>
            <w:r>
              <w:rPr>
                <w:lang w:eastAsia="zh-CN"/>
              </w:rPr>
              <w:t>_STATUS</w:t>
            </w:r>
          </w:p>
        </w:tc>
      </w:tr>
      <w:tr w:rsidR="00233511" w14:paraId="47187B87" w14:textId="77777777" w:rsidTr="00E9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2A8EB421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Created On</w:t>
            </w:r>
          </w:p>
        </w:tc>
        <w:tc>
          <w:tcPr>
            <w:tcW w:w="3963" w:type="dxa"/>
          </w:tcPr>
          <w:p w14:paraId="3FA10E1C" w14:textId="06C15C4C" w:rsidR="00233511" w:rsidRDefault="00233511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33511" w14:paraId="48172E71" w14:textId="77777777" w:rsidTr="00E9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1147CF80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Created By</w:t>
            </w:r>
          </w:p>
        </w:tc>
        <w:tc>
          <w:tcPr>
            <w:tcW w:w="3963" w:type="dxa"/>
          </w:tcPr>
          <w:p w14:paraId="0AF012BB" w14:textId="2A31C729" w:rsidR="00233511" w:rsidRDefault="006436FD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User </w:t>
            </w:r>
            <w:r w:rsidR="009725DC">
              <w:rPr>
                <w:lang w:eastAsia="zh-CN"/>
              </w:rPr>
              <w:t>ID &amp; Name</w:t>
            </w:r>
          </w:p>
        </w:tc>
      </w:tr>
      <w:tr w:rsidR="00233511" w14:paraId="7FC3B006" w14:textId="77777777" w:rsidTr="00E9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3C5D8E67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Changed On</w:t>
            </w:r>
          </w:p>
        </w:tc>
        <w:tc>
          <w:tcPr>
            <w:tcW w:w="3963" w:type="dxa"/>
          </w:tcPr>
          <w:p w14:paraId="6C2CC7BA" w14:textId="3B3F3A69" w:rsidR="00233511" w:rsidRDefault="00233511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33511" w14:paraId="4F70C531" w14:textId="77777777" w:rsidTr="00E9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1144C839" w14:textId="77777777" w:rsidR="00233511" w:rsidRDefault="0023351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Changed By</w:t>
            </w:r>
          </w:p>
        </w:tc>
        <w:tc>
          <w:tcPr>
            <w:tcW w:w="3963" w:type="dxa"/>
          </w:tcPr>
          <w:p w14:paraId="16C1F7B8" w14:textId="64267235" w:rsidR="00233511" w:rsidRDefault="006436FD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User </w:t>
            </w:r>
            <w:r w:rsidR="009725DC">
              <w:rPr>
                <w:lang w:eastAsia="zh-CN"/>
              </w:rPr>
              <w:t>ID &amp; Name</w:t>
            </w:r>
          </w:p>
        </w:tc>
      </w:tr>
    </w:tbl>
    <w:p w14:paraId="05ABB498" w14:textId="77777777" w:rsidR="00233511" w:rsidRDefault="00233511" w:rsidP="00053D15">
      <w:pPr>
        <w:rPr>
          <w:rFonts w:asciiTheme="minorHAnsi" w:hAnsiTheme="minorHAnsi" w:cstheme="minorHAnsi"/>
          <w:lang w:eastAsia="zh-CN"/>
        </w:rPr>
      </w:pPr>
    </w:p>
    <w:p w14:paraId="7CC16986" w14:textId="21FE553F" w:rsidR="00084398" w:rsidRPr="003C6374" w:rsidRDefault="00084398" w:rsidP="00084398">
      <w:pPr>
        <w:pStyle w:val="2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Create Version</w:t>
      </w:r>
    </w:p>
    <w:p w14:paraId="22FA4460" w14:textId="4FCE8886" w:rsidR="00084398" w:rsidRDefault="001E5FF7" w:rsidP="00084398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Following steps are </w:t>
      </w:r>
      <w:r w:rsidR="001B6963">
        <w:rPr>
          <w:rFonts w:asciiTheme="minorHAnsi" w:hAnsiTheme="minorHAnsi" w:cstheme="minorHAnsi"/>
          <w:lang w:eastAsia="zh-CN"/>
        </w:rPr>
        <w:t xml:space="preserve">to be </w:t>
      </w:r>
      <w:r>
        <w:rPr>
          <w:rFonts w:asciiTheme="minorHAnsi" w:hAnsiTheme="minorHAnsi" w:cstheme="minorHAnsi"/>
          <w:lang w:eastAsia="zh-CN"/>
        </w:rPr>
        <w:t>carried out when creat</w:t>
      </w:r>
      <w:r w:rsidR="006810F4">
        <w:rPr>
          <w:rFonts w:asciiTheme="minorHAnsi" w:hAnsiTheme="minorHAnsi" w:cstheme="minorHAnsi"/>
          <w:lang w:eastAsia="zh-CN"/>
        </w:rPr>
        <w:t>ing</w:t>
      </w:r>
      <w:r>
        <w:rPr>
          <w:rFonts w:asciiTheme="minorHAnsi" w:hAnsiTheme="minorHAnsi" w:cstheme="minorHAnsi"/>
          <w:lang w:eastAsia="zh-CN"/>
        </w:rPr>
        <w:t xml:space="preserve"> version.</w:t>
      </w:r>
    </w:p>
    <w:p w14:paraId="5163CEDA" w14:textId="7712A5A5" w:rsidR="001E5FF7" w:rsidRDefault="00E97CE9" w:rsidP="001E5FF7">
      <w:pPr>
        <w:pStyle w:val="aa"/>
        <w:numPr>
          <w:ilvl w:val="0"/>
          <w:numId w:val="6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Create Version Header</w:t>
      </w:r>
    </w:p>
    <w:p w14:paraId="2CB1A870" w14:textId="7CF54499" w:rsidR="00E97CE9" w:rsidRDefault="00E97CE9" w:rsidP="001E5FF7">
      <w:pPr>
        <w:pStyle w:val="aa"/>
        <w:numPr>
          <w:ilvl w:val="0"/>
          <w:numId w:val="6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Create Buckets and Bucket Structure for versioning</w:t>
      </w:r>
    </w:p>
    <w:p w14:paraId="6F53CBE1" w14:textId="66D957ED" w:rsidR="00084398" w:rsidRPr="004B1A2B" w:rsidRDefault="00E97CE9" w:rsidP="00053D15">
      <w:pPr>
        <w:pStyle w:val="aa"/>
        <w:numPr>
          <w:ilvl w:val="0"/>
          <w:numId w:val="6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Create Item Versions</w:t>
      </w:r>
    </w:p>
    <w:p w14:paraId="692415B9" w14:textId="07E1F837" w:rsidR="00E44E64" w:rsidRPr="00E44E64" w:rsidRDefault="00E44E64" w:rsidP="003A14C1">
      <w:pPr>
        <w:pStyle w:val="3"/>
        <w:rPr>
          <w:lang w:eastAsia="zh-CN"/>
        </w:rPr>
      </w:pPr>
      <w:r w:rsidRPr="00E44E64">
        <w:rPr>
          <w:lang w:eastAsia="zh-CN"/>
        </w:rPr>
        <w:t>Create Version Header</w:t>
      </w:r>
    </w:p>
    <w:p w14:paraId="19FDDF70" w14:textId="1F2A0098" w:rsidR="00E44E64" w:rsidRDefault="007D58B1" w:rsidP="00053D15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Write following information to version header table: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926"/>
        <w:gridCol w:w="3598"/>
      </w:tblGrid>
      <w:tr w:rsidR="007D58B1" w14:paraId="46CC16BA" w14:textId="77777777" w:rsidTr="007D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B664D87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Column</w:t>
            </w:r>
          </w:p>
        </w:tc>
        <w:tc>
          <w:tcPr>
            <w:tcW w:w="3598" w:type="dxa"/>
          </w:tcPr>
          <w:p w14:paraId="0EB8F024" w14:textId="3A63AE2F" w:rsidR="007D58B1" w:rsidRDefault="007D58B1" w:rsidP="008252B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Comment</w:t>
            </w:r>
          </w:p>
        </w:tc>
      </w:tr>
      <w:tr w:rsidR="007D58B1" w14:paraId="666905FF" w14:textId="77777777" w:rsidTr="007D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E90B085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Object Type</w:t>
            </w:r>
          </w:p>
        </w:tc>
        <w:tc>
          <w:tcPr>
            <w:tcW w:w="3598" w:type="dxa"/>
          </w:tcPr>
          <w:p w14:paraId="2FD094B7" w14:textId="409C92CF" w:rsidR="007D58B1" w:rsidRDefault="007D58B1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Set to “RBH”</w:t>
            </w:r>
          </w:p>
        </w:tc>
      </w:tr>
      <w:tr w:rsidR="007D58B1" w14:paraId="10467B19" w14:textId="77777777" w:rsidTr="007D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617E479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Object GUID</w:t>
            </w:r>
          </w:p>
        </w:tc>
        <w:tc>
          <w:tcPr>
            <w:tcW w:w="3598" w:type="dxa"/>
          </w:tcPr>
          <w:p w14:paraId="3DA4D1D2" w14:textId="243DD5D6" w:rsidR="007D58B1" w:rsidRDefault="007D58B1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Sub Planning Field’s Bucket GUID</w:t>
            </w:r>
          </w:p>
        </w:tc>
      </w:tr>
      <w:tr w:rsidR="007D58B1" w14:paraId="19ED576A" w14:textId="77777777" w:rsidTr="007D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AED200E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ID</w:t>
            </w:r>
          </w:p>
        </w:tc>
        <w:tc>
          <w:tcPr>
            <w:tcW w:w="3598" w:type="dxa"/>
          </w:tcPr>
          <w:p w14:paraId="75F3BF34" w14:textId="1F59A588" w:rsidR="007D58B1" w:rsidRDefault="00136E85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 from UI</w:t>
            </w:r>
          </w:p>
        </w:tc>
      </w:tr>
      <w:tr w:rsidR="007D58B1" w14:paraId="74A6640A" w14:textId="77777777" w:rsidTr="007D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13F49EF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3598" w:type="dxa"/>
          </w:tcPr>
          <w:p w14:paraId="34043A27" w14:textId="089C7E45" w:rsidR="007D58B1" w:rsidRDefault="00136E85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 from UI</w:t>
            </w:r>
          </w:p>
        </w:tc>
      </w:tr>
      <w:tr w:rsidR="007D58B1" w14:paraId="31A0E579" w14:textId="77777777" w:rsidTr="007D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E58D64F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Link</w:t>
            </w:r>
          </w:p>
        </w:tc>
        <w:tc>
          <w:tcPr>
            <w:tcW w:w="3598" w:type="dxa"/>
          </w:tcPr>
          <w:p w14:paraId="21226626" w14:textId="2E95F700" w:rsidR="007D58B1" w:rsidRDefault="00136E85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 from UI</w:t>
            </w:r>
          </w:p>
        </w:tc>
      </w:tr>
      <w:tr w:rsidR="007D58B1" w14:paraId="6E9DE26C" w14:textId="77777777" w:rsidTr="007D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4901D97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Version Status</w:t>
            </w:r>
          </w:p>
        </w:tc>
        <w:tc>
          <w:tcPr>
            <w:tcW w:w="3598" w:type="dxa"/>
          </w:tcPr>
          <w:p w14:paraId="27CBDA09" w14:textId="7053C763" w:rsidR="007D58B1" w:rsidRDefault="00136E85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Set to “ZES01 – In Progress”</w:t>
            </w:r>
          </w:p>
        </w:tc>
      </w:tr>
      <w:tr w:rsidR="007D58B1" w14:paraId="4428AEC0" w14:textId="77777777" w:rsidTr="007D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A042D57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Created On</w:t>
            </w:r>
          </w:p>
        </w:tc>
        <w:tc>
          <w:tcPr>
            <w:tcW w:w="3598" w:type="dxa"/>
          </w:tcPr>
          <w:p w14:paraId="4D4C2FDB" w14:textId="56ED901D" w:rsidR="007D58B1" w:rsidRDefault="00FE5F58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Current Date</w:t>
            </w:r>
          </w:p>
        </w:tc>
      </w:tr>
      <w:tr w:rsidR="007D58B1" w14:paraId="2649C5A2" w14:textId="77777777" w:rsidTr="007D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7C4D7D6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Created By</w:t>
            </w:r>
          </w:p>
        </w:tc>
        <w:tc>
          <w:tcPr>
            <w:tcW w:w="3598" w:type="dxa"/>
          </w:tcPr>
          <w:p w14:paraId="05990FA7" w14:textId="0E051088" w:rsidR="007D58B1" w:rsidRDefault="00FE5F58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Current User</w:t>
            </w:r>
          </w:p>
        </w:tc>
      </w:tr>
      <w:tr w:rsidR="007D58B1" w14:paraId="61558F8F" w14:textId="77777777" w:rsidTr="007D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72FAD0B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Changed On</w:t>
            </w:r>
          </w:p>
        </w:tc>
        <w:tc>
          <w:tcPr>
            <w:tcW w:w="3598" w:type="dxa"/>
          </w:tcPr>
          <w:p w14:paraId="7B0E6CFD" w14:textId="6F2729B1" w:rsidR="007D58B1" w:rsidRDefault="007D58B1" w:rsidP="008252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D58B1" w14:paraId="6650A643" w14:textId="77777777" w:rsidTr="007D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A714E45" w14:textId="77777777" w:rsidR="007D58B1" w:rsidRDefault="007D58B1" w:rsidP="008252B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Changed By</w:t>
            </w:r>
          </w:p>
        </w:tc>
        <w:tc>
          <w:tcPr>
            <w:tcW w:w="3598" w:type="dxa"/>
          </w:tcPr>
          <w:p w14:paraId="57D4876E" w14:textId="18C6E47F" w:rsidR="007D58B1" w:rsidRDefault="007D58B1" w:rsidP="008252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62F042E" w14:textId="77777777" w:rsidR="007D58B1" w:rsidRPr="007D58B1" w:rsidRDefault="007D58B1" w:rsidP="00053D15">
      <w:pPr>
        <w:rPr>
          <w:rFonts w:asciiTheme="minorHAnsi" w:hAnsiTheme="minorHAnsi" w:cstheme="minorHAnsi"/>
          <w:lang w:eastAsia="zh-CN"/>
        </w:rPr>
      </w:pPr>
    </w:p>
    <w:p w14:paraId="0C6D342D" w14:textId="0D5D9CE6" w:rsidR="008F7D8F" w:rsidRPr="00E44E64" w:rsidRDefault="008F7D8F" w:rsidP="008F7D8F">
      <w:pPr>
        <w:pStyle w:val="3"/>
        <w:rPr>
          <w:lang w:eastAsia="zh-CN"/>
        </w:rPr>
      </w:pPr>
      <w:r w:rsidRPr="00E44E64">
        <w:rPr>
          <w:lang w:eastAsia="zh-CN"/>
        </w:rPr>
        <w:t xml:space="preserve">Create </w:t>
      </w:r>
      <w:r>
        <w:rPr>
          <w:rFonts w:hint="eastAsia"/>
          <w:lang w:eastAsia="zh-CN"/>
        </w:rPr>
        <w:t>Bucket</w:t>
      </w:r>
      <w:r>
        <w:rPr>
          <w:lang w:eastAsia="zh-CN"/>
        </w:rPr>
        <w:t>s and Structure</w:t>
      </w:r>
    </w:p>
    <w:p w14:paraId="4E1B67E2" w14:textId="5A6B8F3A" w:rsidR="008F7D8F" w:rsidRDefault="00936160" w:rsidP="00053D15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For</w:t>
      </w:r>
      <w:r>
        <w:rPr>
          <w:rFonts w:asciiTheme="minorHAnsi" w:hAnsiTheme="minorHAnsi" w:cstheme="minorHAnsi"/>
          <w:lang w:eastAsia="zh-CN"/>
        </w:rPr>
        <w:t xml:space="preserve"> each </w:t>
      </w:r>
      <w:r w:rsidR="006F1FCC">
        <w:rPr>
          <w:rFonts w:asciiTheme="minorHAnsi" w:hAnsiTheme="minorHAnsi" w:cstheme="minorHAnsi"/>
          <w:lang w:eastAsia="zh-CN"/>
        </w:rPr>
        <w:t>s</w:t>
      </w:r>
      <w:r>
        <w:rPr>
          <w:rFonts w:asciiTheme="minorHAnsi" w:hAnsiTheme="minorHAnsi" w:cstheme="minorHAnsi"/>
          <w:lang w:eastAsia="zh-CN"/>
        </w:rPr>
        <w:t xml:space="preserve">ub </w:t>
      </w:r>
      <w:r w:rsidR="006F1FCC">
        <w:rPr>
          <w:rFonts w:asciiTheme="minorHAnsi" w:hAnsiTheme="minorHAnsi" w:cstheme="minorHAnsi"/>
          <w:lang w:eastAsia="zh-CN"/>
        </w:rPr>
        <w:t>p</w:t>
      </w:r>
      <w:r>
        <w:rPr>
          <w:rFonts w:asciiTheme="minorHAnsi" w:hAnsiTheme="minorHAnsi" w:cstheme="minorHAnsi"/>
          <w:lang w:eastAsia="zh-CN"/>
        </w:rPr>
        <w:t xml:space="preserve">lanning </w:t>
      </w:r>
      <w:r w:rsidR="006F1FCC">
        <w:rPr>
          <w:rFonts w:asciiTheme="minorHAnsi" w:hAnsiTheme="minorHAnsi" w:cstheme="minorHAnsi"/>
          <w:lang w:eastAsia="zh-CN"/>
        </w:rPr>
        <w:t>f</w:t>
      </w:r>
      <w:r>
        <w:rPr>
          <w:rFonts w:asciiTheme="minorHAnsi" w:hAnsiTheme="minorHAnsi" w:cstheme="minorHAnsi"/>
          <w:lang w:eastAsia="zh-CN"/>
        </w:rPr>
        <w:t>ield bucket, perform the following step:</w:t>
      </w:r>
    </w:p>
    <w:p w14:paraId="0C08F34C" w14:textId="3BF3D260" w:rsidR="00936160" w:rsidRDefault="00936160" w:rsidP="00936160">
      <w:pPr>
        <w:pStyle w:val="aa"/>
        <w:numPr>
          <w:ilvl w:val="0"/>
          <w:numId w:val="9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Load all the sub buckets and </w:t>
      </w:r>
      <w:r w:rsidR="00136EFC">
        <w:rPr>
          <w:rFonts w:asciiTheme="minorHAnsi" w:hAnsiTheme="minorHAnsi" w:cstheme="minorHAnsi"/>
          <w:lang w:eastAsia="zh-CN"/>
        </w:rPr>
        <w:t xml:space="preserve">bucket </w:t>
      </w:r>
      <w:r>
        <w:rPr>
          <w:rFonts w:asciiTheme="minorHAnsi" w:hAnsiTheme="minorHAnsi" w:cstheme="minorHAnsi"/>
          <w:lang w:eastAsia="zh-CN"/>
        </w:rPr>
        <w:t>structure</w:t>
      </w:r>
      <w:r w:rsidR="0063100E">
        <w:rPr>
          <w:rFonts w:asciiTheme="minorHAnsi" w:hAnsiTheme="minorHAnsi" w:cstheme="minorHAnsi"/>
          <w:lang w:eastAsia="zh-CN"/>
        </w:rPr>
        <w:t xml:space="preserve"> as source</w:t>
      </w:r>
      <w:r>
        <w:rPr>
          <w:rFonts w:asciiTheme="minorHAnsi" w:hAnsiTheme="minorHAnsi" w:cstheme="minorHAnsi"/>
          <w:lang w:eastAsia="zh-CN"/>
        </w:rPr>
        <w:t>.</w:t>
      </w:r>
    </w:p>
    <w:p w14:paraId="7A152467" w14:textId="7499310C" w:rsidR="00936160" w:rsidRDefault="00936160" w:rsidP="00936160">
      <w:pPr>
        <w:pStyle w:val="aa"/>
        <w:numPr>
          <w:ilvl w:val="0"/>
          <w:numId w:val="9"/>
        </w:numPr>
        <w:jc w:val="lef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Create</w:t>
      </w:r>
      <w:r w:rsidR="00080A17">
        <w:rPr>
          <w:rFonts w:asciiTheme="minorHAnsi" w:hAnsiTheme="minorHAnsi" w:cstheme="minorHAnsi"/>
          <w:lang w:eastAsia="zh-CN"/>
        </w:rPr>
        <w:t xml:space="preserve"> version</w:t>
      </w:r>
      <w:r w:rsidR="0063100E">
        <w:rPr>
          <w:rFonts w:asciiTheme="minorHAnsi" w:hAnsiTheme="minorHAnsi" w:cstheme="minorHAnsi"/>
          <w:lang w:eastAsia="zh-CN"/>
        </w:rPr>
        <w:t>ing</w:t>
      </w:r>
      <w:r>
        <w:rPr>
          <w:rFonts w:asciiTheme="minorHAnsi" w:hAnsiTheme="minorHAnsi" w:cstheme="minorHAnsi"/>
          <w:lang w:eastAsia="zh-CN"/>
        </w:rPr>
        <w:t xml:space="preserve"> buckets by coping </w:t>
      </w:r>
      <w:r w:rsidR="0063100E">
        <w:rPr>
          <w:rFonts w:asciiTheme="minorHAnsi" w:hAnsiTheme="minorHAnsi" w:cstheme="minorHAnsi"/>
          <w:lang w:eastAsia="zh-CN"/>
        </w:rPr>
        <w:t xml:space="preserve">source </w:t>
      </w:r>
      <w:r w:rsidR="006F1FCC">
        <w:rPr>
          <w:rFonts w:asciiTheme="minorHAnsi" w:hAnsiTheme="minorHAnsi" w:cstheme="minorHAnsi"/>
          <w:lang w:eastAsia="zh-CN"/>
        </w:rPr>
        <w:t xml:space="preserve">sub </w:t>
      </w:r>
      <w:r w:rsidR="00136EFC">
        <w:rPr>
          <w:rFonts w:asciiTheme="minorHAnsi" w:hAnsiTheme="minorHAnsi" w:cstheme="minorHAnsi"/>
          <w:lang w:eastAsia="zh-CN"/>
        </w:rPr>
        <w:t xml:space="preserve">planning field bucket and </w:t>
      </w:r>
      <w:r w:rsidR="006F1FCC">
        <w:rPr>
          <w:rFonts w:asciiTheme="minorHAnsi" w:hAnsiTheme="minorHAnsi" w:cstheme="minorHAnsi"/>
          <w:lang w:eastAsia="zh-CN"/>
        </w:rPr>
        <w:t xml:space="preserve">all </w:t>
      </w:r>
      <w:r>
        <w:rPr>
          <w:rFonts w:asciiTheme="minorHAnsi" w:hAnsiTheme="minorHAnsi" w:cstheme="minorHAnsi"/>
          <w:lang w:eastAsia="zh-CN"/>
        </w:rPr>
        <w:t>sub buckets.</w:t>
      </w:r>
      <w:r w:rsidR="00B46206">
        <w:rPr>
          <w:rFonts w:asciiTheme="minorHAnsi" w:hAnsiTheme="minorHAnsi" w:cstheme="minorHAnsi"/>
          <w:lang w:eastAsia="zh-CN"/>
        </w:rPr>
        <w:br/>
        <w:t>Copy financial plan and capacity plan data together with bucket master data.</w:t>
      </w:r>
      <w:r>
        <w:rPr>
          <w:rFonts w:asciiTheme="minorHAnsi" w:hAnsiTheme="minorHAnsi" w:cstheme="minorHAnsi"/>
          <w:lang w:eastAsia="zh-CN"/>
        </w:rPr>
        <w:br/>
        <w:t xml:space="preserve">Write Version ID and </w:t>
      </w:r>
      <w:r w:rsidR="0063100E">
        <w:rPr>
          <w:rFonts w:asciiTheme="minorHAnsi" w:hAnsiTheme="minorHAnsi" w:cstheme="minorHAnsi"/>
          <w:lang w:eastAsia="zh-CN"/>
        </w:rPr>
        <w:t xml:space="preserve">source </w:t>
      </w:r>
      <w:r>
        <w:rPr>
          <w:rFonts w:asciiTheme="minorHAnsi" w:hAnsiTheme="minorHAnsi" w:cstheme="minorHAnsi"/>
          <w:lang w:eastAsia="zh-CN"/>
        </w:rPr>
        <w:t>bucket GUID</w:t>
      </w:r>
      <w:r w:rsidR="00644B30">
        <w:rPr>
          <w:rFonts w:asciiTheme="minorHAnsi" w:hAnsiTheme="minorHAnsi" w:cstheme="minorHAnsi"/>
          <w:lang w:eastAsia="zh-CN"/>
        </w:rPr>
        <w:t xml:space="preserve"> </w:t>
      </w:r>
      <w:r>
        <w:rPr>
          <w:rFonts w:asciiTheme="minorHAnsi" w:hAnsiTheme="minorHAnsi" w:cstheme="minorHAnsi"/>
          <w:lang w:eastAsia="zh-CN"/>
        </w:rPr>
        <w:t>to the new buckets</w:t>
      </w:r>
      <w:r w:rsidR="0063100E">
        <w:rPr>
          <w:rFonts w:asciiTheme="minorHAnsi" w:hAnsiTheme="minorHAnsi" w:cstheme="minorHAnsi"/>
          <w:lang w:eastAsia="zh-CN"/>
        </w:rPr>
        <w:t>. Field Version ID and Mirror Object GUID.</w:t>
      </w:r>
    </w:p>
    <w:p w14:paraId="06C9F7CA" w14:textId="4298330B" w:rsidR="0063100E" w:rsidRDefault="0063100E" w:rsidP="00936160">
      <w:pPr>
        <w:pStyle w:val="aa"/>
        <w:numPr>
          <w:ilvl w:val="0"/>
          <w:numId w:val="9"/>
        </w:numPr>
        <w:jc w:val="lef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Create versioning bucket structure for sub planning filed by copy original structure.</w:t>
      </w:r>
    </w:p>
    <w:p w14:paraId="01AEAF45" w14:textId="535A0979" w:rsidR="00936160" w:rsidRPr="0063100E" w:rsidRDefault="005F73E5" w:rsidP="0063100E">
      <w:pPr>
        <w:pStyle w:val="aa"/>
        <w:numPr>
          <w:ilvl w:val="0"/>
          <w:numId w:val="9"/>
        </w:numPr>
        <w:jc w:val="lef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Get </w:t>
      </w:r>
      <w:r w:rsidR="0063100E">
        <w:rPr>
          <w:rFonts w:asciiTheme="minorHAnsi" w:hAnsiTheme="minorHAnsi" w:cstheme="minorHAnsi"/>
          <w:lang w:eastAsia="zh-CN"/>
        </w:rPr>
        <w:t>versioning dummy</w:t>
      </w:r>
      <w:r>
        <w:rPr>
          <w:rFonts w:asciiTheme="minorHAnsi" w:hAnsiTheme="minorHAnsi" w:cstheme="minorHAnsi"/>
          <w:lang w:eastAsia="zh-CN"/>
        </w:rPr>
        <w:t xml:space="preserve"> buckets</w:t>
      </w:r>
      <w:r w:rsidR="0063100E">
        <w:rPr>
          <w:rFonts w:asciiTheme="minorHAnsi" w:hAnsiTheme="minorHAnsi" w:cstheme="minorHAnsi"/>
          <w:lang w:eastAsia="zh-CN"/>
        </w:rPr>
        <w:t xml:space="preserve"> </w:t>
      </w:r>
      <w:r>
        <w:rPr>
          <w:rFonts w:asciiTheme="minorHAnsi" w:hAnsiTheme="minorHAnsi" w:cstheme="minorHAnsi"/>
          <w:lang w:eastAsia="zh-CN"/>
        </w:rPr>
        <w:t>for parent planning fields.</w:t>
      </w:r>
      <w:r>
        <w:rPr>
          <w:rFonts w:asciiTheme="minorHAnsi" w:hAnsiTheme="minorHAnsi" w:cstheme="minorHAnsi"/>
          <w:lang w:eastAsia="zh-CN"/>
        </w:rPr>
        <w:br/>
        <w:t xml:space="preserve">Import </w:t>
      </w:r>
      <w:r w:rsidR="0063100E">
        <w:rPr>
          <w:rFonts w:asciiTheme="minorHAnsi" w:hAnsiTheme="minorHAnsi" w:cstheme="minorHAnsi"/>
          <w:lang w:eastAsia="zh-CN"/>
        </w:rPr>
        <w:t xml:space="preserve">source </w:t>
      </w:r>
      <w:r>
        <w:rPr>
          <w:rFonts w:asciiTheme="minorHAnsi" w:hAnsiTheme="minorHAnsi" w:cstheme="minorHAnsi"/>
          <w:lang w:eastAsia="zh-CN"/>
        </w:rPr>
        <w:t xml:space="preserve">planning field bucket GUID to </w:t>
      </w:r>
      <w:r w:rsidR="0063100E">
        <w:rPr>
          <w:rFonts w:asciiTheme="minorHAnsi" w:hAnsiTheme="minorHAnsi" w:cstheme="minorHAnsi"/>
          <w:lang w:eastAsia="zh-CN"/>
        </w:rPr>
        <w:t xml:space="preserve">bucket master data table </w:t>
      </w:r>
      <w:r w:rsidR="0063100E">
        <w:rPr>
          <w:lang w:eastAsia="zh-CN"/>
        </w:rPr>
        <w:t>/RPM/BUCKET_D</w:t>
      </w:r>
      <w:r w:rsidR="0063100E">
        <w:rPr>
          <w:lang w:eastAsia="zh-CN"/>
        </w:rPr>
        <w:t xml:space="preserve"> – Mirror Object GUID, get dummy buckets for planning fields.</w:t>
      </w:r>
    </w:p>
    <w:p w14:paraId="5129DFAB" w14:textId="5693726F" w:rsidR="0063100E" w:rsidRPr="00936160" w:rsidRDefault="0063100E" w:rsidP="00936160">
      <w:pPr>
        <w:pStyle w:val="aa"/>
        <w:numPr>
          <w:ilvl w:val="0"/>
          <w:numId w:val="9"/>
        </w:numPr>
        <w:jc w:val="lef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Assign versioning buckets for sub planning fields and version dummy buckets for planning fields.</w:t>
      </w:r>
    </w:p>
    <w:p w14:paraId="5CE3510F" w14:textId="77777777" w:rsidR="002A32F0" w:rsidRPr="0063100E" w:rsidRDefault="002A32F0" w:rsidP="00053D15">
      <w:pPr>
        <w:rPr>
          <w:rFonts w:asciiTheme="minorHAnsi" w:hAnsiTheme="minorHAnsi" w:cstheme="minorHAnsi"/>
          <w:lang w:eastAsia="zh-CN"/>
        </w:rPr>
      </w:pPr>
    </w:p>
    <w:p w14:paraId="51785112" w14:textId="7473AD24" w:rsidR="008F7D8F" w:rsidRPr="00E44E64" w:rsidRDefault="008F7D8F" w:rsidP="008F7D8F">
      <w:pPr>
        <w:pStyle w:val="3"/>
        <w:rPr>
          <w:lang w:eastAsia="zh-CN"/>
        </w:rPr>
      </w:pPr>
      <w:r w:rsidRPr="00E44E64">
        <w:rPr>
          <w:lang w:eastAsia="zh-CN"/>
        </w:rPr>
        <w:t xml:space="preserve">Create </w:t>
      </w:r>
      <w:r>
        <w:rPr>
          <w:lang w:eastAsia="zh-CN"/>
        </w:rPr>
        <w:t>Item Version</w:t>
      </w:r>
    </w:p>
    <w:p w14:paraId="7D3ABD2D" w14:textId="4BC967CF" w:rsidR="008F7D8F" w:rsidRDefault="00B46206" w:rsidP="00053D15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For each portfolio item</w:t>
      </w:r>
      <w:r w:rsidR="00280483">
        <w:rPr>
          <w:rFonts w:asciiTheme="minorHAnsi" w:hAnsiTheme="minorHAnsi" w:cstheme="minorHAnsi"/>
          <w:lang w:eastAsia="zh-CN"/>
        </w:rPr>
        <w:t>, perform the following steps:</w:t>
      </w:r>
    </w:p>
    <w:p w14:paraId="47BFA55C" w14:textId="522610F0" w:rsidR="00280483" w:rsidRDefault="00280483" w:rsidP="00280483">
      <w:pPr>
        <w:pStyle w:val="aa"/>
        <w:numPr>
          <w:ilvl w:val="0"/>
          <w:numId w:val="10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Get parent bucket and its versioning bucket.</w:t>
      </w:r>
    </w:p>
    <w:p w14:paraId="0A30BD32" w14:textId="0F3BCCA2" w:rsidR="00280483" w:rsidRDefault="00280483" w:rsidP="00280483">
      <w:pPr>
        <w:pStyle w:val="aa"/>
        <w:numPr>
          <w:ilvl w:val="0"/>
          <w:numId w:val="10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Create portfolio item simulation version by importing Version ID.</w:t>
      </w:r>
    </w:p>
    <w:p w14:paraId="45964ECD" w14:textId="14607848" w:rsidR="00280483" w:rsidRPr="0038557E" w:rsidRDefault="0038557E" w:rsidP="0038557E">
      <w:pPr>
        <w:pStyle w:val="aa"/>
        <w:numPr>
          <w:ilvl w:val="0"/>
          <w:numId w:val="10"/>
        </w:num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Set version</w:t>
      </w:r>
      <w:r w:rsidR="00107251">
        <w:rPr>
          <w:rFonts w:asciiTheme="minorHAnsi" w:hAnsiTheme="minorHAnsi" w:cstheme="minorHAnsi"/>
          <w:lang w:eastAsia="zh-CN"/>
        </w:rPr>
        <w:t>ing</w:t>
      </w:r>
      <w:r>
        <w:rPr>
          <w:rFonts w:asciiTheme="minorHAnsi" w:hAnsiTheme="minorHAnsi" w:cstheme="minorHAnsi"/>
          <w:lang w:eastAsia="zh-CN"/>
        </w:rPr>
        <w:t xml:space="preserve"> bucket </w:t>
      </w:r>
      <w:r w:rsidR="00107251">
        <w:rPr>
          <w:rFonts w:asciiTheme="minorHAnsi" w:hAnsiTheme="minorHAnsi" w:cstheme="minorHAnsi"/>
          <w:lang w:eastAsia="zh-CN"/>
        </w:rPr>
        <w:t xml:space="preserve">in step 1 </w:t>
      </w:r>
      <w:r>
        <w:rPr>
          <w:rFonts w:asciiTheme="minorHAnsi" w:hAnsiTheme="minorHAnsi" w:cstheme="minorHAnsi"/>
          <w:lang w:eastAsia="zh-CN"/>
        </w:rPr>
        <w:t>as item version’s parent bucket.</w:t>
      </w:r>
    </w:p>
    <w:p w14:paraId="38664855" w14:textId="77777777" w:rsidR="001D0CDC" w:rsidRPr="00107251" w:rsidRDefault="001D0CDC" w:rsidP="001D0CDC">
      <w:pPr>
        <w:rPr>
          <w:rFonts w:asciiTheme="minorHAnsi" w:hAnsiTheme="minorHAnsi" w:cstheme="minorHAnsi"/>
          <w:lang w:eastAsia="zh-CN"/>
        </w:rPr>
      </w:pPr>
    </w:p>
    <w:p w14:paraId="7C9DD8E6" w14:textId="77DFBAB3" w:rsidR="001D0CDC" w:rsidRPr="003C6374" w:rsidRDefault="001D0CDC" w:rsidP="001D0CDC">
      <w:pPr>
        <w:pStyle w:val="2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Delete</w:t>
      </w:r>
      <w:r>
        <w:rPr>
          <w:lang w:eastAsia="zh-CN"/>
        </w:rPr>
        <w:t xml:space="preserve"> Version</w:t>
      </w:r>
    </w:p>
    <w:p w14:paraId="4E96DC0D" w14:textId="6D7205E1" w:rsidR="001D0CDC" w:rsidRDefault="001D0CDC" w:rsidP="001D0CDC">
      <w:pPr>
        <w:rPr>
          <w:rFonts w:asciiTheme="minorHAnsi" w:hAnsiTheme="minorHAnsi" w:cstheme="minorHAnsi"/>
          <w:lang w:eastAsia="zh-CN"/>
        </w:rPr>
      </w:pPr>
    </w:p>
    <w:p w14:paraId="41C9FA8D" w14:textId="77777777" w:rsidR="001D0CDC" w:rsidRPr="001D0CDC" w:rsidRDefault="001D0CDC" w:rsidP="001D0CDC">
      <w:pPr>
        <w:rPr>
          <w:rFonts w:asciiTheme="minorHAnsi" w:hAnsiTheme="minorHAnsi" w:cstheme="minorHAnsi"/>
          <w:lang w:eastAsia="zh-CN"/>
        </w:rPr>
      </w:pPr>
    </w:p>
    <w:p w14:paraId="62758DDB" w14:textId="0AB780BE" w:rsidR="00247155" w:rsidRDefault="000118C4" w:rsidP="000118C4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Authorization</w:t>
      </w:r>
    </w:p>
    <w:p w14:paraId="72C16467" w14:textId="1721C112" w:rsidR="008741DE" w:rsidRPr="00736C2E" w:rsidRDefault="00FD04A0" w:rsidP="00FD04A0">
      <w:pPr>
        <w:rPr>
          <w:lang w:eastAsia="zh-CN"/>
        </w:rPr>
      </w:pPr>
      <w:r>
        <w:rPr>
          <w:lang w:eastAsia="zh-CN"/>
        </w:rPr>
        <w:t>NA</w:t>
      </w:r>
    </w:p>
    <w:p w14:paraId="64E49078" w14:textId="77777777" w:rsidR="00A64DF5" w:rsidRDefault="00A64DF5" w:rsidP="000118C4">
      <w:pPr>
        <w:rPr>
          <w:color w:val="FF0000"/>
          <w:lang w:eastAsia="zh-CN"/>
        </w:rPr>
      </w:pPr>
    </w:p>
    <w:p w14:paraId="512FE60A" w14:textId="3AF238A2" w:rsidR="000118C4" w:rsidRPr="000118C4" w:rsidRDefault="000118C4" w:rsidP="000118C4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Others</w:t>
      </w:r>
      <w:bookmarkEnd w:id="2"/>
      <w:bookmarkEnd w:id="3"/>
      <w:bookmarkEnd w:id="4"/>
      <w:bookmarkEnd w:id="11"/>
      <w:bookmarkEnd w:id="12"/>
    </w:p>
    <w:sectPr w:rsidR="000118C4" w:rsidRPr="000118C4" w:rsidSect="00B97236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622" w:right="1418" w:bottom="1418" w:left="1418" w:header="14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A25AD" w14:textId="77777777" w:rsidR="00DE0D15" w:rsidRDefault="00DE0D15">
      <w:r>
        <w:separator/>
      </w:r>
    </w:p>
  </w:endnote>
  <w:endnote w:type="continuationSeparator" w:id="0">
    <w:p w14:paraId="76C6E412" w14:textId="77777777" w:rsidR="00DE0D15" w:rsidRDefault="00DE0D15">
      <w:r>
        <w:continuationSeparator/>
      </w:r>
    </w:p>
  </w:endnote>
  <w:endnote w:type="continuationNotice" w:id="1">
    <w:p w14:paraId="78307F7E" w14:textId="77777777" w:rsidR="00DE0D15" w:rsidRDefault="00DE0D1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rsche News Gothic">
    <w:panose1 w:val="020B0604020202020204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85765" w14:textId="1F7CFC87" w:rsidR="00BF7165" w:rsidRDefault="00D0039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E2EEC0B" wp14:editId="2CA0246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0255" cy="421640"/>
              <wp:effectExtent l="0" t="0" r="0" b="0"/>
              <wp:wrapNone/>
              <wp:docPr id="1818759618" name="文本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025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EC790" w14:textId="645A9316" w:rsidR="00BF7165" w:rsidRPr="00BF7165" w:rsidRDefault="00BF7165" w:rsidP="00BF71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71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none" lIns="254000" tIns="0" rIns="0" bIns="19050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EEC0B"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7" type="#_x0000_t202" style="position:absolute;left:0;text-align:left;margin-left:0;margin-top:0;width:60.65pt;height:33.2pt;z-index:251658243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" filled="f" stroked="f">
              <v:path arrowok="t"/>
              <v:textbox style="mso-fit-shape-to-text:t" inset="20pt,0,0,15pt">
                <w:txbxContent>
                  <w:p w14:paraId="169EC790" w14:textId="645A9316" w:rsidR="00BF7165" w:rsidRPr="00BF7165" w:rsidRDefault="00BF7165" w:rsidP="00BF71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71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CFB58" w14:textId="6B5DD596" w:rsidR="00BF7165" w:rsidRDefault="00D0039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0B9F9DE4" wp14:editId="16A0C2E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5398488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ACDD2" w14:textId="3E36DA1D" w:rsidR="00BF7165" w:rsidRPr="00BF7165" w:rsidRDefault="00BF7165" w:rsidP="00BF71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71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F9D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0;text-align:left;margin-left:0;margin-top:0;width:34.95pt;height:34.95pt;z-index:251658244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" filled="f" stroked="f">
              <v:textbox style="mso-fit-shape-to-text:t" inset="20pt,0,0,15pt">
                <w:txbxContent>
                  <w:p w14:paraId="6C7ACDD2" w14:textId="3E36DA1D" w:rsidR="00BF7165" w:rsidRPr="00BF7165" w:rsidRDefault="00BF7165" w:rsidP="00BF71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71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A93CD" w14:textId="34BD041E" w:rsidR="00BF7165" w:rsidRDefault="00D0039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0212BE3" wp14:editId="306209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20219104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9B723F" w14:textId="2E7AC8E2" w:rsidR="00BF7165" w:rsidRPr="00BF7165" w:rsidRDefault="00BF7165" w:rsidP="00BF71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71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12BE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left:0;text-align:left;margin-left:0;margin-top:0;width:34.95pt;height:34.95pt;z-index:251658242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" filled="f" stroked="f">
              <v:textbox style="mso-fit-shape-to-text:t" inset="20pt,0,0,15pt">
                <w:txbxContent>
                  <w:p w14:paraId="689B723F" w14:textId="2E7AC8E2" w:rsidR="00BF7165" w:rsidRPr="00BF7165" w:rsidRDefault="00BF7165" w:rsidP="00BF71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71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A4620" w14:textId="77777777" w:rsidR="00DE0D15" w:rsidRDefault="00DE0D15">
      <w:r>
        <w:separator/>
      </w:r>
    </w:p>
  </w:footnote>
  <w:footnote w:type="continuationSeparator" w:id="0">
    <w:p w14:paraId="3CE06027" w14:textId="77777777" w:rsidR="00DE0D15" w:rsidRDefault="00DE0D15">
      <w:r>
        <w:continuationSeparator/>
      </w:r>
    </w:p>
  </w:footnote>
  <w:footnote w:type="continuationNotice" w:id="1">
    <w:p w14:paraId="4C1553F7" w14:textId="77777777" w:rsidR="00DE0D15" w:rsidRDefault="00DE0D1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8505"/>
    </w:tblGrid>
    <w:tr w:rsidR="006A5334" w:rsidRPr="000154ED" w14:paraId="313A7DC9" w14:textId="77777777">
      <w:tc>
        <w:tcPr>
          <w:tcW w:w="8645" w:type="dxa"/>
          <w:vAlign w:val="bottom"/>
        </w:tcPr>
        <w:p w14:paraId="6FFBFD8A" w14:textId="27FFC1D5" w:rsidR="00853F16" w:rsidRPr="00853F16" w:rsidRDefault="00853F16" w:rsidP="00F81669">
          <w:pPr>
            <w:pStyle w:val="a4"/>
            <w:framePr w:w="8505" w:wrap="around" w:vAnchor="page" w:hAnchor="page" w:x="1486" w:y="661"/>
            <w:rPr>
              <w:color w:val="35667C"/>
            </w:rPr>
          </w:pPr>
          <w:r>
            <w:rPr>
              <w:color w:val="35667C"/>
            </w:rPr>
            <w:t>CARIAD SE CPM Project | Technical Specification</w:t>
          </w:r>
        </w:p>
      </w:tc>
    </w:tr>
  </w:tbl>
  <w:p w14:paraId="2BF85C2A" w14:textId="20AC6689" w:rsidR="006A5334" w:rsidRPr="000154ED" w:rsidRDefault="00D00391">
    <w:pPr>
      <w:pStyle w:val="a4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E55254A" wp14:editId="0DD165F7">
              <wp:simplePos x="0" y="0"/>
              <wp:positionH relativeFrom="column">
                <wp:posOffset>4947920</wp:posOffset>
              </wp:positionH>
              <wp:positionV relativeFrom="paragraph">
                <wp:posOffset>235584</wp:posOffset>
              </wp:positionV>
              <wp:extent cx="143510" cy="0"/>
              <wp:effectExtent l="12700" t="25400" r="0" b="12700"/>
              <wp:wrapNone/>
              <wp:docPr id="502449617" name="直线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rot="21180000">
                        <a:off x="0" y="0"/>
                        <a:ext cx="143510" cy="0"/>
                      </a:xfrm>
                      <a:prstGeom prst="line">
                        <a:avLst/>
                      </a:prstGeom>
                      <a:solidFill>
                        <a:srgbClr val="4C5356"/>
                      </a:solidFill>
                      <a:ln w="9525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08319" id="直线连接符 4" o:spid="_x0000_s1026" style="position:absolute;rotation:-7;z-index:251658241;visibility:visible;mso-wrap-style:square;mso-width-percent:0;mso-height-percent:0;mso-wrap-distance-left:9pt;mso-wrap-distance-top:.mmm;mso-wrap-distance-right:9pt;mso-wrap-distance-bottom:.mmm;mso-position-horizontal:absolute;mso-position-horizontal-relative:text;mso-position-vertical:absolute;mso-position-vertical-relative:text;mso-width-percent:0;mso-height-percent:0;mso-width-relative:page;mso-height-relative:page" from="389.6pt,18.55pt" to="400.9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" filled="t" fillcolor="#4c5356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C1BF24" wp14:editId="35417E89">
              <wp:simplePos x="0" y="0"/>
              <wp:positionH relativeFrom="page">
                <wp:posOffset>6301105</wp:posOffset>
              </wp:positionH>
              <wp:positionV relativeFrom="page">
                <wp:posOffset>427990</wp:posOffset>
              </wp:positionV>
              <wp:extent cx="360045" cy="179705"/>
              <wp:effectExtent l="0" t="0" r="0" b="0"/>
              <wp:wrapNone/>
              <wp:docPr id="439972189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8B1CEA" w14:textId="6793B2B4" w:rsidR="006A5334" w:rsidRPr="003278A7" w:rsidRDefault="006A5334" w:rsidP="00062979">
                          <w:pPr>
                            <w:pStyle w:val="a4"/>
                            <w:jc w:val="right"/>
                            <w:rPr>
                              <w:color w:val="35667C"/>
                            </w:rPr>
                          </w:pPr>
                          <w:r w:rsidRPr="003278A7">
                            <w:rPr>
                              <w:rStyle w:val="a6"/>
                              <w:color w:val="35667C"/>
                            </w:rPr>
                            <w:fldChar w:fldCharType="begin"/>
                          </w:r>
                          <w:r w:rsidRPr="003278A7">
                            <w:rPr>
                              <w:rStyle w:val="a6"/>
                              <w:color w:val="35667C"/>
                            </w:rPr>
                            <w:instrText xml:space="preserve"> PAGE </w:instrText>
                          </w:r>
                          <w:r w:rsidRPr="003278A7">
                            <w:rPr>
                              <w:rStyle w:val="a6"/>
                              <w:color w:val="35667C"/>
                            </w:rPr>
                            <w:fldChar w:fldCharType="separate"/>
                          </w:r>
                          <w:r w:rsidR="006123C4">
                            <w:rPr>
                              <w:rStyle w:val="a6"/>
                              <w:noProof/>
                              <w:color w:val="35667C"/>
                            </w:rPr>
                            <w:t>9</w:t>
                          </w:r>
                          <w:r w:rsidRPr="003278A7">
                            <w:rPr>
                              <w:rStyle w:val="a6"/>
                              <w:color w:val="35667C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1BF2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496.15pt;margin-top:33.7pt;width:28.3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" filled="f" stroked="f">
              <v:textbox inset="0,0,0,0">
                <w:txbxContent>
                  <w:p w14:paraId="5E8B1CEA" w14:textId="6793B2B4" w:rsidR="006A5334" w:rsidRPr="003278A7" w:rsidRDefault="006A5334" w:rsidP="00062979">
                    <w:pPr>
                      <w:pStyle w:val="a4"/>
                      <w:jc w:val="right"/>
                      <w:rPr>
                        <w:color w:val="35667C"/>
                      </w:rPr>
                    </w:pPr>
                    <w:r w:rsidRPr="003278A7">
                      <w:rPr>
                        <w:rStyle w:val="a6"/>
                        <w:color w:val="35667C"/>
                      </w:rPr>
                      <w:fldChar w:fldCharType="begin"/>
                    </w:r>
                    <w:r w:rsidRPr="003278A7">
                      <w:rPr>
                        <w:rStyle w:val="a6"/>
                        <w:color w:val="35667C"/>
                      </w:rPr>
                      <w:instrText xml:space="preserve"> PAGE </w:instrText>
                    </w:r>
                    <w:r w:rsidRPr="003278A7">
                      <w:rPr>
                        <w:rStyle w:val="a6"/>
                        <w:color w:val="35667C"/>
                      </w:rPr>
                      <w:fldChar w:fldCharType="separate"/>
                    </w:r>
                    <w:r w:rsidR="006123C4">
                      <w:rPr>
                        <w:rStyle w:val="a6"/>
                        <w:noProof/>
                        <w:color w:val="35667C"/>
                      </w:rPr>
                      <w:t>9</w:t>
                    </w:r>
                    <w:r w:rsidRPr="003278A7">
                      <w:rPr>
                        <w:rStyle w:val="a6"/>
                        <w:color w:val="35667C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712F" w14:textId="1E53B6C4" w:rsidR="006A5334" w:rsidRDefault="006A5334" w:rsidP="00397594">
    <w:pPr>
      <w:pStyle w:val="a4"/>
      <w:spacing w:after="6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591"/>
    <w:multiLevelType w:val="multilevel"/>
    <w:tmpl w:val="747671D6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5667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0" w:firstLine="0"/>
      </w:pPr>
      <w:rPr>
        <w:rFonts w:hint="default"/>
      </w:rPr>
    </w:lvl>
  </w:abstractNum>
  <w:abstractNum w:abstractNumId="1" w15:restartNumberingAfterBreak="0">
    <w:nsid w:val="1E281C4F"/>
    <w:multiLevelType w:val="hybridMultilevel"/>
    <w:tmpl w:val="280CD426"/>
    <w:lvl w:ilvl="0" w:tplc="1130D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E95739"/>
    <w:multiLevelType w:val="hybridMultilevel"/>
    <w:tmpl w:val="988A5360"/>
    <w:lvl w:ilvl="0" w:tplc="1C9E4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A623DC"/>
    <w:multiLevelType w:val="hybridMultilevel"/>
    <w:tmpl w:val="CD908DA2"/>
    <w:lvl w:ilvl="0" w:tplc="1C9E4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32732A"/>
    <w:multiLevelType w:val="hybridMultilevel"/>
    <w:tmpl w:val="A02094E4"/>
    <w:lvl w:ilvl="0" w:tplc="A5A4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B64C62"/>
    <w:multiLevelType w:val="hybridMultilevel"/>
    <w:tmpl w:val="C172A888"/>
    <w:lvl w:ilvl="0" w:tplc="88A47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D1657D"/>
    <w:multiLevelType w:val="multilevel"/>
    <w:tmpl w:val="77485F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8"/>
        </w:tabs>
        <w:ind w:left="709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u w:color="0000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33119672">
    <w:abstractNumId w:val="6"/>
  </w:num>
  <w:num w:numId="2" w16cid:durableId="438646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3716271">
    <w:abstractNumId w:val="0"/>
  </w:num>
  <w:num w:numId="4" w16cid:durableId="1312098118">
    <w:abstractNumId w:val="5"/>
  </w:num>
  <w:num w:numId="5" w16cid:durableId="171722903">
    <w:abstractNumId w:val="1"/>
  </w:num>
  <w:num w:numId="6" w16cid:durableId="69818122">
    <w:abstractNumId w:val="4"/>
  </w:num>
  <w:num w:numId="7" w16cid:durableId="1085800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3902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9806164">
    <w:abstractNumId w:val="3"/>
  </w:num>
  <w:num w:numId="10" w16cid:durableId="103704667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5D"/>
    <w:rsid w:val="00001BEC"/>
    <w:rsid w:val="0000380C"/>
    <w:rsid w:val="000039DE"/>
    <w:rsid w:val="00003A38"/>
    <w:rsid w:val="000042AF"/>
    <w:rsid w:val="000046D7"/>
    <w:rsid w:val="0000483F"/>
    <w:rsid w:val="000049B2"/>
    <w:rsid w:val="00006E1F"/>
    <w:rsid w:val="00006E3F"/>
    <w:rsid w:val="00006E5D"/>
    <w:rsid w:val="00007FD4"/>
    <w:rsid w:val="00010BF2"/>
    <w:rsid w:val="0001182D"/>
    <w:rsid w:val="000118C4"/>
    <w:rsid w:val="00013DC1"/>
    <w:rsid w:val="00015261"/>
    <w:rsid w:val="000154ED"/>
    <w:rsid w:val="00016291"/>
    <w:rsid w:val="00017526"/>
    <w:rsid w:val="0002009A"/>
    <w:rsid w:val="000206F3"/>
    <w:rsid w:val="00020774"/>
    <w:rsid w:val="0002241D"/>
    <w:rsid w:val="00022A05"/>
    <w:rsid w:val="00023B23"/>
    <w:rsid w:val="0002465E"/>
    <w:rsid w:val="000246FF"/>
    <w:rsid w:val="000249CD"/>
    <w:rsid w:val="000252C5"/>
    <w:rsid w:val="00026EBB"/>
    <w:rsid w:val="00027A15"/>
    <w:rsid w:val="00030753"/>
    <w:rsid w:val="00033AC9"/>
    <w:rsid w:val="00034DB8"/>
    <w:rsid w:val="00035CD3"/>
    <w:rsid w:val="000366ED"/>
    <w:rsid w:val="0003680F"/>
    <w:rsid w:val="00036EE0"/>
    <w:rsid w:val="00040952"/>
    <w:rsid w:val="0004190B"/>
    <w:rsid w:val="00041C10"/>
    <w:rsid w:val="000438D3"/>
    <w:rsid w:val="00044169"/>
    <w:rsid w:val="00045230"/>
    <w:rsid w:val="00045317"/>
    <w:rsid w:val="00046159"/>
    <w:rsid w:val="00047650"/>
    <w:rsid w:val="0004769F"/>
    <w:rsid w:val="00047C26"/>
    <w:rsid w:val="000529F1"/>
    <w:rsid w:val="000537A6"/>
    <w:rsid w:val="00053D15"/>
    <w:rsid w:val="00053E35"/>
    <w:rsid w:val="00054AEF"/>
    <w:rsid w:val="00055342"/>
    <w:rsid w:val="00055367"/>
    <w:rsid w:val="00055577"/>
    <w:rsid w:val="00056CCE"/>
    <w:rsid w:val="00056E1A"/>
    <w:rsid w:val="000575D2"/>
    <w:rsid w:val="000576DB"/>
    <w:rsid w:val="00062136"/>
    <w:rsid w:val="00062979"/>
    <w:rsid w:val="00064AAD"/>
    <w:rsid w:val="00065C4E"/>
    <w:rsid w:val="000665E9"/>
    <w:rsid w:val="000668A3"/>
    <w:rsid w:val="00067D09"/>
    <w:rsid w:val="000715E6"/>
    <w:rsid w:val="00071E11"/>
    <w:rsid w:val="0007326B"/>
    <w:rsid w:val="0007413A"/>
    <w:rsid w:val="000743DA"/>
    <w:rsid w:val="00074632"/>
    <w:rsid w:val="00074CFE"/>
    <w:rsid w:val="00074D5D"/>
    <w:rsid w:val="00074F21"/>
    <w:rsid w:val="00075C09"/>
    <w:rsid w:val="00075C88"/>
    <w:rsid w:val="00075EF0"/>
    <w:rsid w:val="000769BF"/>
    <w:rsid w:val="00080A17"/>
    <w:rsid w:val="00080B3E"/>
    <w:rsid w:val="00080C5D"/>
    <w:rsid w:val="00081189"/>
    <w:rsid w:val="000827B7"/>
    <w:rsid w:val="00082AB2"/>
    <w:rsid w:val="00083FA2"/>
    <w:rsid w:val="000841CC"/>
    <w:rsid w:val="00084398"/>
    <w:rsid w:val="000853B6"/>
    <w:rsid w:val="00087386"/>
    <w:rsid w:val="000879A6"/>
    <w:rsid w:val="00087AE9"/>
    <w:rsid w:val="00087B17"/>
    <w:rsid w:val="00090208"/>
    <w:rsid w:val="00090522"/>
    <w:rsid w:val="000906F5"/>
    <w:rsid w:val="00090907"/>
    <w:rsid w:val="00091865"/>
    <w:rsid w:val="00092E73"/>
    <w:rsid w:val="00092E98"/>
    <w:rsid w:val="00093CC7"/>
    <w:rsid w:val="00095B23"/>
    <w:rsid w:val="00095E6A"/>
    <w:rsid w:val="0009611B"/>
    <w:rsid w:val="000961E0"/>
    <w:rsid w:val="000962BF"/>
    <w:rsid w:val="00097502"/>
    <w:rsid w:val="00097706"/>
    <w:rsid w:val="000A005D"/>
    <w:rsid w:val="000A1DE6"/>
    <w:rsid w:val="000A20B0"/>
    <w:rsid w:val="000A27CD"/>
    <w:rsid w:val="000A3124"/>
    <w:rsid w:val="000A4FA8"/>
    <w:rsid w:val="000A5A36"/>
    <w:rsid w:val="000A613D"/>
    <w:rsid w:val="000A7438"/>
    <w:rsid w:val="000A7C46"/>
    <w:rsid w:val="000B0736"/>
    <w:rsid w:val="000B11E8"/>
    <w:rsid w:val="000B1F3D"/>
    <w:rsid w:val="000B22D0"/>
    <w:rsid w:val="000B38FE"/>
    <w:rsid w:val="000B507A"/>
    <w:rsid w:val="000B5179"/>
    <w:rsid w:val="000B5ABE"/>
    <w:rsid w:val="000B5CB3"/>
    <w:rsid w:val="000B613D"/>
    <w:rsid w:val="000B68DB"/>
    <w:rsid w:val="000C0543"/>
    <w:rsid w:val="000C06A9"/>
    <w:rsid w:val="000C29C7"/>
    <w:rsid w:val="000C327F"/>
    <w:rsid w:val="000C49D0"/>
    <w:rsid w:val="000C537E"/>
    <w:rsid w:val="000C5D41"/>
    <w:rsid w:val="000C64DD"/>
    <w:rsid w:val="000C73A1"/>
    <w:rsid w:val="000C77F4"/>
    <w:rsid w:val="000C79B3"/>
    <w:rsid w:val="000D05C1"/>
    <w:rsid w:val="000D11A7"/>
    <w:rsid w:val="000D1254"/>
    <w:rsid w:val="000D4539"/>
    <w:rsid w:val="000D4D92"/>
    <w:rsid w:val="000D5B21"/>
    <w:rsid w:val="000D6410"/>
    <w:rsid w:val="000D6D17"/>
    <w:rsid w:val="000D783C"/>
    <w:rsid w:val="000E02F5"/>
    <w:rsid w:val="000E127F"/>
    <w:rsid w:val="000E12D2"/>
    <w:rsid w:val="000E1ECE"/>
    <w:rsid w:val="000E337A"/>
    <w:rsid w:val="000E386B"/>
    <w:rsid w:val="000E3E4D"/>
    <w:rsid w:val="000E4C39"/>
    <w:rsid w:val="000E6FC8"/>
    <w:rsid w:val="000E7569"/>
    <w:rsid w:val="000F1041"/>
    <w:rsid w:val="000F1248"/>
    <w:rsid w:val="000F17A1"/>
    <w:rsid w:val="000F19E6"/>
    <w:rsid w:val="000F217D"/>
    <w:rsid w:val="000F2605"/>
    <w:rsid w:val="000F26F4"/>
    <w:rsid w:val="000F3271"/>
    <w:rsid w:val="000F4FB0"/>
    <w:rsid w:val="000F554C"/>
    <w:rsid w:val="000F6EE6"/>
    <w:rsid w:val="000F7AF9"/>
    <w:rsid w:val="000F7FD0"/>
    <w:rsid w:val="0010015B"/>
    <w:rsid w:val="00100832"/>
    <w:rsid w:val="00100F54"/>
    <w:rsid w:val="0010140E"/>
    <w:rsid w:val="001023D5"/>
    <w:rsid w:val="00102BCC"/>
    <w:rsid w:val="00103084"/>
    <w:rsid w:val="001041C2"/>
    <w:rsid w:val="00104BB6"/>
    <w:rsid w:val="00106765"/>
    <w:rsid w:val="00107251"/>
    <w:rsid w:val="00111C3B"/>
    <w:rsid w:val="00111EDE"/>
    <w:rsid w:val="00113578"/>
    <w:rsid w:val="00113E24"/>
    <w:rsid w:val="00115498"/>
    <w:rsid w:val="001165E7"/>
    <w:rsid w:val="00117C39"/>
    <w:rsid w:val="00117D5E"/>
    <w:rsid w:val="00117FEC"/>
    <w:rsid w:val="001218FD"/>
    <w:rsid w:val="00121A92"/>
    <w:rsid w:val="0012216C"/>
    <w:rsid w:val="00123085"/>
    <w:rsid w:val="00123AF7"/>
    <w:rsid w:val="00123B41"/>
    <w:rsid w:val="001249CB"/>
    <w:rsid w:val="001252E5"/>
    <w:rsid w:val="00125997"/>
    <w:rsid w:val="00125DE9"/>
    <w:rsid w:val="001265BD"/>
    <w:rsid w:val="0012716A"/>
    <w:rsid w:val="00127E49"/>
    <w:rsid w:val="001308D9"/>
    <w:rsid w:val="00131D67"/>
    <w:rsid w:val="00132762"/>
    <w:rsid w:val="00133AC7"/>
    <w:rsid w:val="001344BE"/>
    <w:rsid w:val="00135688"/>
    <w:rsid w:val="00135D3B"/>
    <w:rsid w:val="001363ED"/>
    <w:rsid w:val="001367BE"/>
    <w:rsid w:val="00136E85"/>
    <w:rsid w:val="00136EFC"/>
    <w:rsid w:val="001371BB"/>
    <w:rsid w:val="00137CCB"/>
    <w:rsid w:val="00140C2A"/>
    <w:rsid w:val="001411E9"/>
    <w:rsid w:val="001418E9"/>
    <w:rsid w:val="00141D13"/>
    <w:rsid w:val="00142075"/>
    <w:rsid w:val="00142848"/>
    <w:rsid w:val="0014364D"/>
    <w:rsid w:val="00143A4B"/>
    <w:rsid w:val="00144832"/>
    <w:rsid w:val="00146733"/>
    <w:rsid w:val="00146819"/>
    <w:rsid w:val="001470BB"/>
    <w:rsid w:val="00150BB3"/>
    <w:rsid w:val="00152019"/>
    <w:rsid w:val="00152E04"/>
    <w:rsid w:val="0015406E"/>
    <w:rsid w:val="00155CAD"/>
    <w:rsid w:val="00155FF5"/>
    <w:rsid w:val="001575AD"/>
    <w:rsid w:val="00157E19"/>
    <w:rsid w:val="001602BE"/>
    <w:rsid w:val="00160528"/>
    <w:rsid w:val="00161252"/>
    <w:rsid w:val="001624A0"/>
    <w:rsid w:val="0016272C"/>
    <w:rsid w:val="00162C99"/>
    <w:rsid w:val="001635C8"/>
    <w:rsid w:val="00164539"/>
    <w:rsid w:val="001650BE"/>
    <w:rsid w:val="00165DBB"/>
    <w:rsid w:val="00166E8A"/>
    <w:rsid w:val="0017061B"/>
    <w:rsid w:val="00170A38"/>
    <w:rsid w:val="00171BCF"/>
    <w:rsid w:val="00171D26"/>
    <w:rsid w:val="00172591"/>
    <w:rsid w:val="00172702"/>
    <w:rsid w:val="00174067"/>
    <w:rsid w:val="001742F4"/>
    <w:rsid w:val="00175FF7"/>
    <w:rsid w:val="0017613D"/>
    <w:rsid w:val="00176538"/>
    <w:rsid w:val="00176F5B"/>
    <w:rsid w:val="00177737"/>
    <w:rsid w:val="001804A0"/>
    <w:rsid w:val="001805DA"/>
    <w:rsid w:val="00180826"/>
    <w:rsid w:val="00182BD4"/>
    <w:rsid w:val="00182CDB"/>
    <w:rsid w:val="00183D47"/>
    <w:rsid w:val="00184805"/>
    <w:rsid w:val="00185C55"/>
    <w:rsid w:val="00185D1E"/>
    <w:rsid w:val="00190504"/>
    <w:rsid w:val="00190583"/>
    <w:rsid w:val="00190793"/>
    <w:rsid w:val="00192122"/>
    <w:rsid w:val="00194614"/>
    <w:rsid w:val="00194929"/>
    <w:rsid w:val="00194B3A"/>
    <w:rsid w:val="00195D0C"/>
    <w:rsid w:val="00195D77"/>
    <w:rsid w:val="00196341"/>
    <w:rsid w:val="00196920"/>
    <w:rsid w:val="00196A50"/>
    <w:rsid w:val="00197C39"/>
    <w:rsid w:val="001A0173"/>
    <w:rsid w:val="001A1183"/>
    <w:rsid w:val="001A3A27"/>
    <w:rsid w:val="001A3F6C"/>
    <w:rsid w:val="001A465A"/>
    <w:rsid w:val="001A59D7"/>
    <w:rsid w:val="001A5DF2"/>
    <w:rsid w:val="001A7442"/>
    <w:rsid w:val="001B0847"/>
    <w:rsid w:val="001B091B"/>
    <w:rsid w:val="001B33EC"/>
    <w:rsid w:val="001B3432"/>
    <w:rsid w:val="001B3790"/>
    <w:rsid w:val="001B497F"/>
    <w:rsid w:val="001B54D0"/>
    <w:rsid w:val="001B6963"/>
    <w:rsid w:val="001B6AF7"/>
    <w:rsid w:val="001B6FDC"/>
    <w:rsid w:val="001B726D"/>
    <w:rsid w:val="001B7B15"/>
    <w:rsid w:val="001C1621"/>
    <w:rsid w:val="001C3754"/>
    <w:rsid w:val="001C3E79"/>
    <w:rsid w:val="001C40D4"/>
    <w:rsid w:val="001C440E"/>
    <w:rsid w:val="001C51EB"/>
    <w:rsid w:val="001C580A"/>
    <w:rsid w:val="001C6A0D"/>
    <w:rsid w:val="001C778D"/>
    <w:rsid w:val="001C7C89"/>
    <w:rsid w:val="001C7F19"/>
    <w:rsid w:val="001D0977"/>
    <w:rsid w:val="001D0CDC"/>
    <w:rsid w:val="001D13D7"/>
    <w:rsid w:val="001D1518"/>
    <w:rsid w:val="001D215B"/>
    <w:rsid w:val="001D233A"/>
    <w:rsid w:val="001D28D7"/>
    <w:rsid w:val="001D313C"/>
    <w:rsid w:val="001D6730"/>
    <w:rsid w:val="001D6A7B"/>
    <w:rsid w:val="001D6BFE"/>
    <w:rsid w:val="001D6C4B"/>
    <w:rsid w:val="001D7081"/>
    <w:rsid w:val="001D785D"/>
    <w:rsid w:val="001D7D17"/>
    <w:rsid w:val="001D7E9D"/>
    <w:rsid w:val="001E1121"/>
    <w:rsid w:val="001E13A3"/>
    <w:rsid w:val="001E2174"/>
    <w:rsid w:val="001E2A37"/>
    <w:rsid w:val="001E3318"/>
    <w:rsid w:val="001E336C"/>
    <w:rsid w:val="001E3C9D"/>
    <w:rsid w:val="001E3EBB"/>
    <w:rsid w:val="001E3EC3"/>
    <w:rsid w:val="001E56BD"/>
    <w:rsid w:val="001E5FD5"/>
    <w:rsid w:val="001E5FF7"/>
    <w:rsid w:val="001E62FE"/>
    <w:rsid w:val="001E66AA"/>
    <w:rsid w:val="001E7894"/>
    <w:rsid w:val="001E7F00"/>
    <w:rsid w:val="001E7F81"/>
    <w:rsid w:val="001E7FD9"/>
    <w:rsid w:val="001F1061"/>
    <w:rsid w:val="001F10A4"/>
    <w:rsid w:val="001F220A"/>
    <w:rsid w:val="001F3468"/>
    <w:rsid w:val="001F3D27"/>
    <w:rsid w:val="001F5005"/>
    <w:rsid w:val="001F5542"/>
    <w:rsid w:val="001F5D2B"/>
    <w:rsid w:val="0020084E"/>
    <w:rsid w:val="00200FBB"/>
    <w:rsid w:val="00202341"/>
    <w:rsid w:val="00203114"/>
    <w:rsid w:val="00203200"/>
    <w:rsid w:val="00203329"/>
    <w:rsid w:val="00204956"/>
    <w:rsid w:val="0020560E"/>
    <w:rsid w:val="002127B7"/>
    <w:rsid w:val="0021371F"/>
    <w:rsid w:val="00213730"/>
    <w:rsid w:val="00213B99"/>
    <w:rsid w:val="00213FE6"/>
    <w:rsid w:val="002159FF"/>
    <w:rsid w:val="00220301"/>
    <w:rsid w:val="002210EA"/>
    <w:rsid w:val="0022171C"/>
    <w:rsid w:val="00222CBD"/>
    <w:rsid w:val="0022363E"/>
    <w:rsid w:val="00223939"/>
    <w:rsid w:val="00223C73"/>
    <w:rsid w:val="00225473"/>
    <w:rsid w:val="00226071"/>
    <w:rsid w:val="002276D7"/>
    <w:rsid w:val="002303AF"/>
    <w:rsid w:val="00230D64"/>
    <w:rsid w:val="002313D8"/>
    <w:rsid w:val="00232553"/>
    <w:rsid w:val="002331BC"/>
    <w:rsid w:val="00233511"/>
    <w:rsid w:val="00233BA7"/>
    <w:rsid w:val="002343D7"/>
    <w:rsid w:val="00234A6E"/>
    <w:rsid w:val="00234E8E"/>
    <w:rsid w:val="002352F2"/>
    <w:rsid w:val="00240802"/>
    <w:rsid w:val="00241D86"/>
    <w:rsid w:val="00242587"/>
    <w:rsid w:val="00243C27"/>
    <w:rsid w:val="00244627"/>
    <w:rsid w:val="002457B0"/>
    <w:rsid w:val="00245A20"/>
    <w:rsid w:val="00246210"/>
    <w:rsid w:val="00246E62"/>
    <w:rsid w:val="00247155"/>
    <w:rsid w:val="0024779C"/>
    <w:rsid w:val="00250D9B"/>
    <w:rsid w:val="0025164F"/>
    <w:rsid w:val="002517D4"/>
    <w:rsid w:val="00251E54"/>
    <w:rsid w:val="0025239C"/>
    <w:rsid w:val="002529DD"/>
    <w:rsid w:val="002531C9"/>
    <w:rsid w:val="002559F2"/>
    <w:rsid w:val="0025603D"/>
    <w:rsid w:val="002568C2"/>
    <w:rsid w:val="002570E5"/>
    <w:rsid w:val="00257BEE"/>
    <w:rsid w:val="002600E1"/>
    <w:rsid w:val="00260BA9"/>
    <w:rsid w:val="00260BFE"/>
    <w:rsid w:val="00261220"/>
    <w:rsid w:val="002614FE"/>
    <w:rsid w:val="00261B31"/>
    <w:rsid w:val="0026227F"/>
    <w:rsid w:val="0026284D"/>
    <w:rsid w:val="00262CDE"/>
    <w:rsid w:val="00262F0F"/>
    <w:rsid w:val="00264369"/>
    <w:rsid w:val="002651CD"/>
    <w:rsid w:val="0026578D"/>
    <w:rsid w:val="00265F1B"/>
    <w:rsid w:val="0026691C"/>
    <w:rsid w:val="002672E5"/>
    <w:rsid w:val="0026762E"/>
    <w:rsid w:val="00267715"/>
    <w:rsid w:val="00267833"/>
    <w:rsid w:val="00271652"/>
    <w:rsid w:val="00271B11"/>
    <w:rsid w:val="00272949"/>
    <w:rsid w:val="00273260"/>
    <w:rsid w:val="002752F9"/>
    <w:rsid w:val="00275480"/>
    <w:rsid w:val="0027625D"/>
    <w:rsid w:val="002763FC"/>
    <w:rsid w:val="002779C3"/>
    <w:rsid w:val="00280483"/>
    <w:rsid w:val="0028098C"/>
    <w:rsid w:val="00280F55"/>
    <w:rsid w:val="00281704"/>
    <w:rsid w:val="0028175A"/>
    <w:rsid w:val="00281AA9"/>
    <w:rsid w:val="00282802"/>
    <w:rsid w:val="00283A4E"/>
    <w:rsid w:val="00283AA6"/>
    <w:rsid w:val="002843DD"/>
    <w:rsid w:val="002848F3"/>
    <w:rsid w:val="00284C95"/>
    <w:rsid w:val="002854EA"/>
    <w:rsid w:val="00286A7D"/>
    <w:rsid w:val="00286A87"/>
    <w:rsid w:val="00287A35"/>
    <w:rsid w:val="0029081F"/>
    <w:rsid w:val="0029103C"/>
    <w:rsid w:val="0029256A"/>
    <w:rsid w:val="00293077"/>
    <w:rsid w:val="002933DE"/>
    <w:rsid w:val="00294E43"/>
    <w:rsid w:val="002955E2"/>
    <w:rsid w:val="002972D5"/>
    <w:rsid w:val="002977B6"/>
    <w:rsid w:val="002A031D"/>
    <w:rsid w:val="002A187D"/>
    <w:rsid w:val="002A2203"/>
    <w:rsid w:val="002A3130"/>
    <w:rsid w:val="002A32F0"/>
    <w:rsid w:val="002A376A"/>
    <w:rsid w:val="002A43B5"/>
    <w:rsid w:val="002A4679"/>
    <w:rsid w:val="002A4786"/>
    <w:rsid w:val="002A4861"/>
    <w:rsid w:val="002A5E5B"/>
    <w:rsid w:val="002A6724"/>
    <w:rsid w:val="002A7316"/>
    <w:rsid w:val="002A79D6"/>
    <w:rsid w:val="002B0013"/>
    <w:rsid w:val="002B01B2"/>
    <w:rsid w:val="002B01F4"/>
    <w:rsid w:val="002B218C"/>
    <w:rsid w:val="002B261F"/>
    <w:rsid w:val="002B2A7D"/>
    <w:rsid w:val="002B2AD2"/>
    <w:rsid w:val="002B2D39"/>
    <w:rsid w:val="002B2D6D"/>
    <w:rsid w:val="002B4733"/>
    <w:rsid w:val="002B54CC"/>
    <w:rsid w:val="002B59DE"/>
    <w:rsid w:val="002B7605"/>
    <w:rsid w:val="002B77AF"/>
    <w:rsid w:val="002B7976"/>
    <w:rsid w:val="002B79F8"/>
    <w:rsid w:val="002B7AEF"/>
    <w:rsid w:val="002C195A"/>
    <w:rsid w:val="002C1DAA"/>
    <w:rsid w:val="002C3071"/>
    <w:rsid w:val="002C4E57"/>
    <w:rsid w:val="002C5572"/>
    <w:rsid w:val="002C62D2"/>
    <w:rsid w:val="002C65FA"/>
    <w:rsid w:val="002C7657"/>
    <w:rsid w:val="002D002E"/>
    <w:rsid w:val="002D0B26"/>
    <w:rsid w:val="002D0B75"/>
    <w:rsid w:val="002D2543"/>
    <w:rsid w:val="002D3654"/>
    <w:rsid w:val="002D40F2"/>
    <w:rsid w:val="002D446A"/>
    <w:rsid w:val="002D4ABC"/>
    <w:rsid w:val="002D62E8"/>
    <w:rsid w:val="002D6476"/>
    <w:rsid w:val="002D69EE"/>
    <w:rsid w:val="002D6D16"/>
    <w:rsid w:val="002D71A3"/>
    <w:rsid w:val="002E005E"/>
    <w:rsid w:val="002E02F3"/>
    <w:rsid w:val="002E0FB9"/>
    <w:rsid w:val="002E1286"/>
    <w:rsid w:val="002E18C9"/>
    <w:rsid w:val="002E193D"/>
    <w:rsid w:val="002E2058"/>
    <w:rsid w:val="002E2559"/>
    <w:rsid w:val="002E4713"/>
    <w:rsid w:val="002E49B4"/>
    <w:rsid w:val="002E4A5C"/>
    <w:rsid w:val="002E5AB6"/>
    <w:rsid w:val="002E6042"/>
    <w:rsid w:val="002F32F2"/>
    <w:rsid w:val="002F3A82"/>
    <w:rsid w:val="002F4486"/>
    <w:rsid w:val="002F6052"/>
    <w:rsid w:val="002F6845"/>
    <w:rsid w:val="002F75EB"/>
    <w:rsid w:val="002F7BD7"/>
    <w:rsid w:val="003008B8"/>
    <w:rsid w:val="003023ED"/>
    <w:rsid w:val="00302AD3"/>
    <w:rsid w:val="00302FC6"/>
    <w:rsid w:val="003032AF"/>
    <w:rsid w:val="00304526"/>
    <w:rsid w:val="00304A0B"/>
    <w:rsid w:val="003056E2"/>
    <w:rsid w:val="00305E25"/>
    <w:rsid w:val="00306F3B"/>
    <w:rsid w:val="00307136"/>
    <w:rsid w:val="003076B9"/>
    <w:rsid w:val="00310B67"/>
    <w:rsid w:val="00310EFF"/>
    <w:rsid w:val="00311781"/>
    <w:rsid w:val="0031178B"/>
    <w:rsid w:val="00312979"/>
    <w:rsid w:val="00312E80"/>
    <w:rsid w:val="00313043"/>
    <w:rsid w:val="0031403B"/>
    <w:rsid w:val="00314D1A"/>
    <w:rsid w:val="00314EF9"/>
    <w:rsid w:val="00315C1C"/>
    <w:rsid w:val="00315DAC"/>
    <w:rsid w:val="00316639"/>
    <w:rsid w:val="00317263"/>
    <w:rsid w:val="0031750A"/>
    <w:rsid w:val="0031771F"/>
    <w:rsid w:val="00317A4F"/>
    <w:rsid w:val="00322610"/>
    <w:rsid w:val="003227EA"/>
    <w:rsid w:val="003229A6"/>
    <w:rsid w:val="003241AA"/>
    <w:rsid w:val="00324743"/>
    <w:rsid w:val="003250F9"/>
    <w:rsid w:val="003264DD"/>
    <w:rsid w:val="00326EB2"/>
    <w:rsid w:val="00327080"/>
    <w:rsid w:val="0032727F"/>
    <w:rsid w:val="003278A7"/>
    <w:rsid w:val="00327A32"/>
    <w:rsid w:val="00330161"/>
    <w:rsid w:val="0033078C"/>
    <w:rsid w:val="003324F5"/>
    <w:rsid w:val="00332715"/>
    <w:rsid w:val="00332850"/>
    <w:rsid w:val="00332AB9"/>
    <w:rsid w:val="00333256"/>
    <w:rsid w:val="0033413C"/>
    <w:rsid w:val="00334834"/>
    <w:rsid w:val="0033532E"/>
    <w:rsid w:val="00335760"/>
    <w:rsid w:val="0034061D"/>
    <w:rsid w:val="00340DA7"/>
    <w:rsid w:val="00341076"/>
    <w:rsid w:val="00343627"/>
    <w:rsid w:val="003451A9"/>
    <w:rsid w:val="00346ADB"/>
    <w:rsid w:val="00346FFA"/>
    <w:rsid w:val="00351A2C"/>
    <w:rsid w:val="00353B22"/>
    <w:rsid w:val="003543A1"/>
    <w:rsid w:val="0035460F"/>
    <w:rsid w:val="0035607A"/>
    <w:rsid w:val="00356084"/>
    <w:rsid w:val="00356617"/>
    <w:rsid w:val="00357A18"/>
    <w:rsid w:val="00357BE9"/>
    <w:rsid w:val="003600AC"/>
    <w:rsid w:val="00361294"/>
    <w:rsid w:val="00361749"/>
    <w:rsid w:val="00362259"/>
    <w:rsid w:val="003623BA"/>
    <w:rsid w:val="00363C53"/>
    <w:rsid w:val="0036462B"/>
    <w:rsid w:val="00364E93"/>
    <w:rsid w:val="003715FE"/>
    <w:rsid w:val="00373285"/>
    <w:rsid w:val="00375434"/>
    <w:rsid w:val="00375A32"/>
    <w:rsid w:val="00375EDA"/>
    <w:rsid w:val="00376995"/>
    <w:rsid w:val="00376AD1"/>
    <w:rsid w:val="003773FC"/>
    <w:rsid w:val="0037741E"/>
    <w:rsid w:val="003800C6"/>
    <w:rsid w:val="00381AD0"/>
    <w:rsid w:val="00381D8D"/>
    <w:rsid w:val="00381D93"/>
    <w:rsid w:val="00381F40"/>
    <w:rsid w:val="00383747"/>
    <w:rsid w:val="0038375C"/>
    <w:rsid w:val="003845ED"/>
    <w:rsid w:val="0038557E"/>
    <w:rsid w:val="00385729"/>
    <w:rsid w:val="00385A9E"/>
    <w:rsid w:val="003867BD"/>
    <w:rsid w:val="00386846"/>
    <w:rsid w:val="00387779"/>
    <w:rsid w:val="00390486"/>
    <w:rsid w:val="00390AEE"/>
    <w:rsid w:val="003915DF"/>
    <w:rsid w:val="00391E0F"/>
    <w:rsid w:val="003932F4"/>
    <w:rsid w:val="003941E5"/>
    <w:rsid w:val="003948E1"/>
    <w:rsid w:val="003949B1"/>
    <w:rsid w:val="00395227"/>
    <w:rsid w:val="00395FBB"/>
    <w:rsid w:val="0039642B"/>
    <w:rsid w:val="003966CB"/>
    <w:rsid w:val="00397594"/>
    <w:rsid w:val="00397924"/>
    <w:rsid w:val="003A0110"/>
    <w:rsid w:val="003A083A"/>
    <w:rsid w:val="003A139B"/>
    <w:rsid w:val="003A14C1"/>
    <w:rsid w:val="003A2026"/>
    <w:rsid w:val="003A2D24"/>
    <w:rsid w:val="003A425B"/>
    <w:rsid w:val="003A5438"/>
    <w:rsid w:val="003A5A8B"/>
    <w:rsid w:val="003A5D70"/>
    <w:rsid w:val="003A6BD2"/>
    <w:rsid w:val="003A7710"/>
    <w:rsid w:val="003B0178"/>
    <w:rsid w:val="003B0E4E"/>
    <w:rsid w:val="003B0FAB"/>
    <w:rsid w:val="003B3470"/>
    <w:rsid w:val="003B35C8"/>
    <w:rsid w:val="003B4412"/>
    <w:rsid w:val="003B4772"/>
    <w:rsid w:val="003B4E14"/>
    <w:rsid w:val="003B54C5"/>
    <w:rsid w:val="003B6013"/>
    <w:rsid w:val="003B65BE"/>
    <w:rsid w:val="003B671A"/>
    <w:rsid w:val="003B719E"/>
    <w:rsid w:val="003C02CA"/>
    <w:rsid w:val="003C5FA7"/>
    <w:rsid w:val="003C6506"/>
    <w:rsid w:val="003C6E6E"/>
    <w:rsid w:val="003D08AA"/>
    <w:rsid w:val="003D0DE9"/>
    <w:rsid w:val="003D1F18"/>
    <w:rsid w:val="003D2013"/>
    <w:rsid w:val="003D21D8"/>
    <w:rsid w:val="003D35A8"/>
    <w:rsid w:val="003D3C31"/>
    <w:rsid w:val="003D40E1"/>
    <w:rsid w:val="003D5E49"/>
    <w:rsid w:val="003D6216"/>
    <w:rsid w:val="003D62FC"/>
    <w:rsid w:val="003D7A6F"/>
    <w:rsid w:val="003E04E6"/>
    <w:rsid w:val="003E1B3A"/>
    <w:rsid w:val="003E1C2D"/>
    <w:rsid w:val="003E24AC"/>
    <w:rsid w:val="003E2F7C"/>
    <w:rsid w:val="003E30F2"/>
    <w:rsid w:val="003E50D2"/>
    <w:rsid w:val="003E51CD"/>
    <w:rsid w:val="003E5ECD"/>
    <w:rsid w:val="003E6F65"/>
    <w:rsid w:val="003E7E2E"/>
    <w:rsid w:val="003E7ECC"/>
    <w:rsid w:val="003F04DB"/>
    <w:rsid w:val="003F0B7B"/>
    <w:rsid w:val="003F13AB"/>
    <w:rsid w:val="003F2095"/>
    <w:rsid w:val="003F269E"/>
    <w:rsid w:val="003F39FB"/>
    <w:rsid w:val="003F42C7"/>
    <w:rsid w:val="003F46E6"/>
    <w:rsid w:val="003F6437"/>
    <w:rsid w:val="003F768C"/>
    <w:rsid w:val="003F7DD1"/>
    <w:rsid w:val="00400335"/>
    <w:rsid w:val="00400DEB"/>
    <w:rsid w:val="004019B4"/>
    <w:rsid w:val="0040275F"/>
    <w:rsid w:val="004031B7"/>
    <w:rsid w:val="00403B90"/>
    <w:rsid w:val="004046D2"/>
    <w:rsid w:val="004047EF"/>
    <w:rsid w:val="00404B5D"/>
    <w:rsid w:val="00404C44"/>
    <w:rsid w:val="004053A9"/>
    <w:rsid w:val="00406E4E"/>
    <w:rsid w:val="00414E91"/>
    <w:rsid w:val="00414E98"/>
    <w:rsid w:val="004158EA"/>
    <w:rsid w:val="00415EE2"/>
    <w:rsid w:val="00416058"/>
    <w:rsid w:val="00417358"/>
    <w:rsid w:val="00417903"/>
    <w:rsid w:val="004203E0"/>
    <w:rsid w:val="00421D05"/>
    <w:rsid w:val="00421D43"/>
    <w:rsid w:val="004229D3"/>
    <w:rsid w:val="0042670D"/>
    <w:rsid w:val="004270B4"/>
    <w:rsid w:val="0042741B"/>
    <w:rsid w:val="004275E2"/>
    <w:rsid w:val="004276ED"/>
    <w:rsid w:val="0042774F"/>
    <w:rsid w:val="00427F08"/>
    <w:rsid w:val="00430FAF"/>
    <w:rsid w:val="00432B5C"/>
    <w:rsid w:val="00433279"/>
    <w:rsid w:val="0043357E"/>
    <w:rsid w:val="0043366C"/>
    <w:rsid w:val="00433F7A"/>
    <w:rsid w:val="004351C3"/>
    <w:rsid w:val="00435A88"/>
    <w:rsid w:val="00435C41"/>
    <w:rsid w:val="00436C80"/>
    <w:rsid w:val="004373F8"/>
    <w:rsid w:val="004425E3"/>
    <w:rsid w:val="00445057"/>
    <w:rsid w:val="0044508F"/>
    <w:rsid w:val="00446B54"/>
    <w:rsid w:val="00450F82"/>
    <w:rsid w:val="00451168"/>
    <w:rsid w:val="0045198E"/>
    <w:rsid w:val="00451FAD"/>
    <w:rsid w:val="00452439"/>
    <w:rsid w:val="0045331E"/>
    <w:rsid w:val="0045379B"/>
    <w:rsid w:val="004538F7"/>
    <w:rsid w:val="00454514"/>
    <w:rsid w:val="00454604"/>
    <w:rsid w:val="00455504"/>
    <w:rsid w:val="00455630"/>
    <w:rsid w:val="00456113"/>
    <w:rsid w:val="004561D2"/>
    <w:rsid w:val="004565E2"/>
    <w:rsid w:val="004576A8"/>
    <w:rsid w:val="004629BE"/>
    <w:rsid w:val="00462A7F"/>
    <w:rsid w:val="004630DE"/>
    <w:rsid w:val="00463650"/>
    <w:rsid w:val="00463C14"/>
    <w:rsid w:val="00465AC6"/>
    <w:rsid w:val="0046662A"/>
    <w:rsid w:val="00466633"/>
    <w:rsid w:val="00466C69"/>
    <w:rsid w:val="00467FC1"/>
    <w:rsid w:val="004700A7"/>
    <w:rsid w:val="00470148"/>
    <w:rsid w:val="00470D2B"/>
    <w:rsid w:val="00471EAE"/>
    <w:rsid w:val="004720EE"/>
    <w:rsid w:val="00472AF6"/>
    <w:rsid w:val="004733BC"/>
    <w:rsid w:val="00476493"/>
    <w:rsid w:val="00476806"/>
    <w:rsid w:val="00480D84"/>
    <w:rsid w:val="00481707"/>
    <w:rsid w:val="00481972"/>
    <w:rsid w:val="0048550C"/>
    <w:rsid w:val="00485616"/>
    <w:rsid w:val="00485BFB"/>
    <w:rsid w:val="00485D6B"/>
    <w:rsid w:val="00486127"/>
    <w:rsid w:val="00486CC3"/>
    <w:rsid w:val="00487417"/>
    <w:rsid w:val="00487677"/>
    <w:rsid w:val="00487A78"/>
    <w:rsid w:val="004906C6"/>
    <w:rsid w:val="004910FA"/>
    <w:rsid w:val="00491867"/>
    <w:rsid w:val="00491C7C"/>
    <w:rsid w:val="00492461"/>
    <w:rsid w:val="0049363E"/>
    <w:rsid w:val="0049365C"/>
    <w:rsid w:val="004936F6"/>
    <w:rsid w:val="00494E5B"/>
    <w:rsid w:val="00496BA2"/>
    <w:rsid w:val="0049719A"/>
    <w:rsid w:val="00497358"/>
    <w:rsid w:val="00497751"/>
    <w:rsid w:val="00497A02"/>
    <w:rsid w:val="00497A28"/>
    <w:rsid w:val="004A0870"/>
    <w:rsid w:val="004A0B92"/>
    <w:rsid w:val="004A0FF3"/>
    <w:rsid w:val="004A13F5"/>
    <w:rsid w:val="004A1A31"/>
    <w:rsid w:val="004A208F"/>
    <w:rsid w:val="004A23D5"/>
    <w:rsid w:val="004A48BD"/>
    <w:rsid w:val="004A4BCA"/>
    <w:rsid w:val="004A4E1E"/>
    <w:rsid w:val="004A5B8B"/>
    <w:rsid w:val="004A6E4D"/>
    <w:rsid w:val="004A7A69"/>
    <w:rsid w:val="004B0AA0"/>
    <w:rsid w:val="004B1104"/>
    <w:rsid w:val="004B180E"/>
    <w:rsid w:val="004B1A2B"/>
    <w:rsid w:val="004B28A5"/>
    <w:rsid w:val="004B3086"/>
    <w:rsid w:val="004B3162"/>
    <w:rsid w:val="004B440E"/>
    <w:rsid w:val="004B499C"/>
    <w:rsid w:val="004B51AB"/>
    <w:rsid w:val="004B5F3E"/>
    <w:rsid w:val="004B721C"/>
    <w:rsid w:val="004B7326"/>
    <w:rsid w:val="004C03E6"/>
    <w:rsid w:val="004C048D"/>
    <w:rsid w:val="004C04D7"/>
    <w:rsid w:val="004C173F"/>
    <w:rsid w:val="004C19DA"/>
    <w:rsid w:val="004C1A08"/>
    <w:rsid w:val="004C4AC6"/>
    <w:rsid w:val="004C55B9"/>
    <w:rsid w:val="004C5801"/>
    <w:rsid w:val="004C5DAC"/>
    <w:rsid w:val="004C7A45"/>
    <w:rsid w:val="004D1D99"/>
    <w:rsid w:val="004D3C07"/>
    <w:rsid w:val="004D3E9C"/>
    <w:rsid w:val="004D5953"/>
    <w:rsid w:val="004D6E28"/>
    <w:rsid w:val="004D7377"/>
    <w:rsid w:val="004E0E2B"/>
    <w:rsid w:val="004E1103"/>
    <w:rsid w:val="004E15E3"/>
    <w:rsid w:val="004E1C0C"/>
    <w:rsid w:val="004E1C52"/>
    <w:rsid w:val="004E22BF"/>
    <w:rsid w:val="004E22CE"/>
    <w:rsid w:val="004E32A4"/>
    <w:rsid w:val="004E4124"/>
    <w:rsid w:val="004E4CD2"/>
    <w:rsid w:val="004E6882"/>
    <w:rsid w:val="004E6C0A"/>
    <w:rsid w:val="004E6D2E"/>
    <w:rsid w:val="004E7148"/>
    <w:rsid w:val="004E78B1"/>
    <w:rsid w:val="004F04D1"/>
    <w:rsid w:val="004F1047"/>
    <w:rsid w:val="004F1DF7"/>
    <w:rsid w:val="004F3E5A"/>
    <w:rsid w:val="004F4AD3"/>
    <w:rsid w:val="004F4C47"/>
    <w:rsid w:val="004F5630"/>
    <w:rsid w:val="004F5C6C"/>
    <w:rsid w:val="004F61E1"/>
    <w:rsid w:val="004F65BE"/>
    <w:rsid w:val="004F6681"/>
    <w:rsid w:val="004F6EEF"/>
    <w:rsid w:val="004F79FB"/>
    <w:rsid w:val="004F7AF8"/>
    <w:rsid w:val="004F7E66"/>
    <w:rsid w:val="005020FC"/>
    <w:rsid w:val="00504074"/>
    <w:rsid w:val="0050433F"/>
    <w:rsid w:val="0050739E"/>
    <w:rsid w:val="00510A0C"/>
    <w:rsid w:val="005119FB"/>
    <w:rsid w:val="00521523"/>
    <w:rsid w:val="0052164F"/>
    <w:rsid w:val="00522122"/>
    <w:rsid w:val="0052223E"/>
    <w:rsid w:val="00522916"/>
    <w:rsid w:val="00522CC1"/>
    <w:rsid w:val="00524069"/>
    <w:rsid w:val="005240E7"/>
    <w:rsid w:val="0052422F"/>
    <w:rsid w:val="00525223"/>
    <w:rsid w:val="00527F1C"/>
    <w:rsid w:val="00530A06"/>
    <w:rsid w:val="00530BA9"/>
    <w:rsid w:val="0053168A"/>
    <w:rsid w:val="00533DE2"/>
    <w:rsid w:val="005340FD"/>
    <w:rsid w:val="00535803"/>
    <w:rsid w:val="00540386"/>
    <w:rsid w:val="00540962"/>
    <w:rsid w:val="00541E4F"/>
    <w:rsid w:val="00544E92"/>
    <w:rsid w:val="00546283"/>
    <w:rsid w:val="005465B6"/>
    <w:rsid w:val="0054775E"/>
    <w:rsid w:val="00550AEF"/>
    <w:rsid w:val="0055176C"/>
    <w:rsid w:val="00551AFE"/>
    <w:rsid w:val="00561568"/>
    <w:rsid w:val="0056165D"/>
    <w:rsid w:val="0056226D"/>
    <w:rsid w:val="00564894"/>
    <w:rsid w:val="00564B55"/>
    <w:rsid w:val="00564C03"/>
    <w:rsid w:val="00565F78"/>
    <w:rsid w:val="00566ADA"/>
    <w:rsid w:val="005675B7"/>
    <w:rsid w:val="005714A8"/>
    <w:rsid w:val="005719BF"/>
    <w:rsid w:val="00571D3B"/>
    <w:rsid w:val="00573ABC"/>
    <w:rsid w:val="00573E2E"/>
    <w:rsid w:val="00573EC9"/>
    <w:rsid w:val="005743C4"/>
    <w:rsid w:val="00574A3C"/>
    <w:rsid w:val="0057524D"/>
    <w:rsid w:val="00576313"/>
    <w:rsid w:val="005811F9"/>
    <w:rsid w:val="0058180E"/>
    <w:rsid w:val="0058472B"/>
    <w:rsid w:val="00585926"/>
    <w:rsid w:val="005859FD"/>
    <w:rsid w:val="00587EB4"/>
    <w:rsid w:val="00590838"/>
    <w:rsid w:val="00591592"/>
    <w:rsid w:val="0059184A"/>
    <w:rsid w:val="0059456C"/>
    <w:rsid w:val="00594862"/>
    <w:rsid w:val="00597599"/>
    <w:rsid w:val="005978BD"/>
    <w:rsid w:val="00597D46"/>
    <w:rsid w:val="00597EC2"/>
    <w:rsid w:val="005A19AC"/>
    <w:rsid w:val="005A1A2D"/>
    <w:rsid w:val="005A3B37"/>
    <w:rsid w:val="005A4F30"/>
    <w:rsid w:val="005A4F96"/>
    <w:rsid w:val="005A6330"/>
    <w:rsid w:val="005A6802"/>
    <w:rsid w:val="005A6E50"/>
    <w:rsid w:val="005B1458"/>
    <w:rsid w:val="005B1897"/>
    <w:rsid w:val="005B3003"/>
    <w:rsid w:val="005B33BC"/>
    <w:rsid w:val="005B35AB"/>
    <w:rsid w:val="005B4696"/>
    <w:rsid w:val="005B49E2"/>
    <w:rsid w:val="005B4D63"/>
    <w:rsid w:val="005B6054"/>
    <w:rsid w:val="005B65E5"/>
    <w:rsid w:val="005B6CAC"/>
    <w:rsid w:val="005B7768"/>
    <w:rsid w:val="005B7BA5"/>
    <w:rsid w:val="005B7D1A"/>
    <w:rsid w:val="005B7DD7"/>
    <w:rsid w:val="005C0372"/>
    <w:rsid w:val="005C2414"/>
    <w:rsid w:val="005C2C75"/>
    <w:rsid w:val="005C3ED9"/>
    <w:rsid w:val="005C4004"/>
    <w:rsid w:val="005C4151"/>
    <w:rsid w:val="005C696A"/>
    <w:rsid w:val="005C7397"/>
    <w:rsid w:val="005D0D6A"/>
    <w:rsid w:val="005D1A66"/>
    <w:rsid w:val="005D2911"/>
    <w:rsid w:val="005D44B1"/>
    <w:rsid w:val="005D4520"/>
    <w:rsid w:val="005D4E03"/>
    <w:rsid w:val="005D53C4"/>
    <w:rsid w:val="005D6042"/>
    <w:rsid w:val="005D756A"/>
    <w:rsid w:val="005D7E3D"/>
    <w:rsid w:val="005D7FFC"/>
    <w:rsid w:val="005E0016"/>
    <w:rsid w:val="005E0D18"/>
    <w:rsid w:val="005E2324"/>
    <w:rsid w:val="005E3070"/>
    <w:rsid w:val="005E343E"/>
    <w:rsid w:val="005E4620"/>
    <w:rsid w:val="005E60F7"/>
    <w:rsid w:val="005E711C"/>
    <w:rsid w:val="005E7544"/>
    <w:rsid w:val="005F0209"/>
    <w:rsid w:val="005F10F0"/>
    <w:rsid w:val="005F37DC"/>
    <w:rsid w:val="005F3D4B"/>
    <w:rsid w:val="005F3D8E"/>
    <w:rsid w:val="005F4189"/>
    <w:rsid w:val="005F467B"/>
    <w:rsid w:val="005F4F78"/>
    <w:rsid w:val="005F5264"/>
    <w:rsid w:val="005F552C"/>
    <w:rsid w:val="005F6ABE"/>
    <w:rsid w:val="005F719E"/>
    <w:rsid w:val="005F73E5"/>
    <w:rsid w:val="005F776C"/>
    <w:rsid w:val="00600549"/>
    <w:rsid w:val="006006F5"/>
    <w:rsid w:val="00603D5E"/>
    <w:rsid w:val="0060583C"/>
    <w:rsid w:val="00605E65"/>
    <w:rsid w:val="0060638B"/>
    <w:rsid w:val="00607D08"/>
    <w:rsid w:val="00610E18"/>
    <w:rsid w:val="006118D9"/>
    <w:rsid w:val="006123C4"/>
    <w:rsid w:val="0061343C"/>
    <w:rsid w:val="006139FE"/>
    <w:rsid w:val="00613E54"/>
    <w:rsid w:val="0061489B"/>
    <w:rsid w:val="00614DA8"/>
    <w:rsid w:val="00615AA3"/>
    <w:rsid w:val="00616F56"/>
    <w:rsid w:val="006207E8"/>
    <w:rsid w:val="00621BB2"/>
    <w:rsid w:val="00622029"/>
    <w:rsid w:val="0062423B"/>
    <w:rsid w:val="00624501"/>
    <w:rsid w:val="006258AF"/>
    <w:rsid w:val="006259CA"/>
    <w:rsid w:val="00626060"/>
    <w:rsid w:val="006260F0"/>
    <w:rsid w:val="00627E88"/>
    <w:rsid w:val="00630E04"/>
    <w:rsid w:val="0063100E"/>
    <w:rsid w:val="00631774"/>
    <w:rsid w:val="00633939"/>
    <w:rsid w:val="00634D4E"/>
    <w:rsid w:val="006368A0"/>
    <w:rsid w:val="00636A5B"/>
    <w:rsid w:val="00636D1B"/>
    <w:rsid w:val="006372D6"/>
    <w:rsid w:val="00637F1F"/>
    <w:rsid w:val="00640295"/>
    <w:rsid w:val="006408D6"/>
    <w:rsid w:val="00641965"/>
    <w:rsid w:val="00641D22"/>
    <w:rsid w:val="00642EC5"/>
    <w:rsid w:val="006436FD"/>
    <w:rsid w:val="00644B30"/>
    <w:rsid w:val="00644C0B"/>
    <w:rsid w:val="00644E7A"/>
    <w:rsid w:val="00645A10"/>
    <w:rsid w:val="0064673C"/>
    <w:rsid w:val="006469EC"/>
    <w:rsid w:val="0064711B"/>
    <w:rsid w:val="0064717D"/>
    <w:rsid w:val="0065114B"/>
    <w:rsid w:val="006519B1"/>
    <w:rsid w:val="006520BB"/>
    <w:rsid w:val="00654716"/>
    <w:rsid w:val="0065580B"/>
    <w:rsid w:val="0065594E"/>
    <w:rsid w:val="00655E0D"/>
    <w:rsid w:val="006568C7"/>
    <w:rsid w:val="00657E48"/>
    <w:rsid w:val="006613A8"/>
    <w:rsid w:val="006649C5"/>
    <w:rsid w:val="00665550"/>
    <w:rsid w:val="006671EB"/>
    <w:rsid w:val="00670095"/>
    <w:rsid w:val="006704DB"/>
    <w:rsid w:val="00673A91"/>
    <w:rsid w:val="006743F2"/>
    <w:rsid w:val="00677107"/>
    <w:rsid w:val="00677BF0"/>
    <w:rsid w:val="0068058D"/>
    <w:rsid w:val="006807B0"/>
    <w:rsid w:val="006810F4"/>
    <w:rsid w:val="006811B9"/>
    <w:rsid w:val="006811DC"/>
    <w:rsid w:val="00681246"/>
    <w:rsid w:val="006814A1"/>
    <w:rsid w:val="00682131"/>
    <w:rsid w:val="00682B66"/>
    <w:rsid w:val="0068306F"/>
    <w:rsid w:val="0068497F"/>
    <w:rsid w:val="00684EE3"/>
    <w:rsid w:val="00687ABC"/>
    <w:rsid w:val="006906D3"/>
    <w:rsid w:val="00691353"/>
    <w:rsid w:val="006935A0"/>
    <w:rsid w:val="006939F1"/>
    <w:rsid w:val="00693B20"/>
    <w:rsid w:val="00694C5C"/>
    <w:rsid w:val="00695B72"/>
    <w:rsid w:val="006969EE"/>
    <w:rsid w:val="00696D9B"/>
    <w:rsid w:val="0069711E"/>
    <w:rsid w:val="0069746A"/>
    <w:rsid w:val="006977F4"/>
    <w:rsid w:val="006A0433"/>
    <w:rsid w:val="006A087C"/>
    <w:rsid w:val="006A09BB"/>
    <w:rsid w:val="006A0A63"/>
    <w:rsid w:val="006A0DD7"/>
    <w:rsid w:val="006A181B"/>
    <w:rsid w:val="006A1C6A"/>
    <w:rsid w:val="006A2A64"/>
    <w:rsid w:val="006A50BF"/>
    <w:rsid w:val="006A5334"/>
    <w:rsid w:val="006A5A19"/>
    <w:rsid w:val="006A696E"/>
    <w:rsid w:val="006A73E6"/>
    <w:rsid w:val="006A77BB"/>
    <w:rsid w:val="006A77E3"/>
    <w:rsid w:val="006A78B5"/>
    <w:rsid w:val="006A7FD1"/>
    <w:rsid w:val="006B0A86"/>
    <w:rsid w:val="006B0BA0"/>
    <w:rsid w:val="006B21A2"/>
    <w:rsid w:val="006B23C1"/>
    <w:rsid w:val="006B2A27"/>
    <w:rsid w:val="006B336C"/>
    <w:rsid w:val="006B34CC"/>
    <w:rsid w:val="006B3690"/>
    <w:rsid w:val="006B5A06"/>
    <w:rsid w:val="006B696B"/>
    <w:rsid w:val="006B6A93"/>
    <w:rsid w:val="006B79EF"/>
    <w:rsid w:val="006B7A67"/>
    <w:rsid w:val="006B7B37"/>
    <w:rsid w:val="006C11EB"/>
    <w:rsid w:val="006C1A3F"/>
    <w:rsid w:val="006C251C"/>
    <w:rsid w:val="006C2D96"/>
    <w:rsid w:val="006C4C25"/>
    <w:rsid w:val="006C516B"/>
    <w:rsid w:val="006C68E4"/>
    <w:rsid w:val="006C7074"/>
    <w:rsid w:val="006C7215"/>
    <w:rsid w:val="006C7850"/>
    <w:rsid w:val="006D0F97"/>
    <w:rsid w:val="006D1D8E"/>
    <w:rsid w:val="006D21A5"/>
    <w:rsid w:val="006D32D3"/>
    <w:rsid w:val="006D4043"/>
    <w:rsid w:val="006D47DB"/>
    <w:rsid w:val="006D61B7"/>
    <w:rsid w:val="006D647C"/>
    <w:rsid w:val="006D64A6"/>
    <w:rsid w:val="006D6936"/>
    <w:rsid w:val="006D7EBE"/>
    <w:rsid w:val="006E1A80"/>
    <w:rsid w:val="006E1CC7"/>
    <w:rsid w:val="006E3A91"/>
    <w:rsid w:val="006E447F"/>
    <w:rsid w:val="006E592F"/>
    <w:rsid w:val="006E606C"/>
    <w:rsid w:val="006E713A"/>
    <w:rsid w:val="006E74FB"/>
    <w:rsid w:val="006E7B24"/>
    <w:rsid w:val="006E7D1E"/>
    <w:rsid w:val="006F0B8B"/>
    <w:rsid w:val="006F10B9"/>
    <w:rsid w:val="006F1D9B"/>
    <w:rsid w:val="006F1FCC"/>
    <w:rsid w:val="006F2024"/>
    <w:rsid w:val="006F27E6"/>
    <w:rsid w:val="006F2A4C"/>
    <w:rsid w:val="006F40F6"/>
    <w:rsid w:val="006F6663"/>
    <w:rsid w:val="006F69A0"/>
    <w:rsid w:val="006F7D39"/>
    <w:rsid w:val="00700333"/>
    <w:rsid w:val="00700A94"/>
    <w:rsid w:val="00701602"/>
    <w:rsid w:val="00701866"/>
    <w:rsid w:val="00702CC7"/>
    <w:rsid w:val="00703760"/>
    <w:rsid w:val="0070595F"/>
    <w:rsid w:val="00705DCF"/>
    <w:rsid w:val="00706506"/>
    <w:rsid w:val="00706EE8"/>
    <w:rsid w:val="00710825"/>
    <w:rsid w:val="00711895"/>
    <w:rsid w:val="00712183"/>
    <w:rsid w:val="007146B2"/>
    <w:rsid w:val="00714745"/>
    <w:rsid w:val="00714799"/>
    <w:rsid w:val="00715462"/>
    <w:rsid w:val="00716D8A"/>
    <w:rsid w:val="0071771B"/>
    <w:rsid w:val="00717C68"/>
    <w:rsid w:val="00721692"/>
    <w:rsid w:val="00721822"/>
    <w:rsid w:val="00721B0A"/>
    <w:rsid w:val="00721BB8"/>
    <w:rsid w:val="00722ED1"/>
    <w:rsid w:val="00723593"/>
    <w:rsid w:val="007247B0"/>
    <w:rsid w:val="00726408"/>
    <w:rsid w:val="00726A51"/>
    <w:rsid w:val="00726AF4"/>
    <w:rsid w:val="00727345"/>
    <w:rsid w:val="007301B1"/>
    <w:rsid w:val="00730D49"/>
    <w:rsid w:val="0073108A"/>
    <w:rsid w:val="00732B4B"/>
    <w:rsid w:val="007330B4"/>
    <w:rsid w:val="0073353C"/>
    <w:rsid w:val="00733865"/>
    <w:rsid w:val="0073697F"/>
    <w:rsid w:val="00736A0E"/>
    <w:rsid w:val="00736C2E"/>
    <w:rsid w:val="00737FDA"/>
    <w:rsid w:val="007402AC"/>
    <w:rsid w:val="0074045D"/>
    <w:rsid w:val="00740564"/>
    <w:rsid w:val="0074064F"/>
    <w:rsid w:val="00741519"/>
    <w:rsid w:val="007427AA"/>
    <w:rsid w:val="007427CA"/>
    <w:rsid w:val="007431E9"/>
    <w:rsid w:val="00743E9D"/>
    <w:rsid w:val="00743F1A"/>
    <w:rsid w:val="00744908"/>
    <w:rsid w:val="00744C25"/>
    <w:rsid w:val="007461EE"/>
    <w:rsid w:val="0075092C"/>
    <w:rsid w:val="007525DE"/>
    <w:rsid w:val="00754D7E"/>
    <w:rsid w:val="00755057"/>
    <w:rsid w:val="007557E4"/>
    <w:rsid w:val="00755BE4"/>
    <w:rsid w:val="00757D8D"/>
    <w:rsid w:val="0076053F"/>
    <w:rsid w:val="00760DC8"/>
    <w:rsid w:val="0076207F"/>
    <w:rsid w:val="0076248C"/>
    <w:rsid w:val="0076316F"/>
    <w:rsid w:val="00763182"/>
    <w:rsid w:val="00763BC1"/>
    <w:rsid w:val="00763C70"/>
    <w:rsid w:val="00763F4E"/>
    <w:rsid w:val="00764390"/>
    <w:rsid w:val="007658B7"/>
    <w:rsid w:val="00767567"/>
    <w:rsid w:val="00770526"/>
    <w:rsid w:val="00770AAE"/>
    <w:rsid w:val="00770E48"/>
    <w:rsid w:val="007728B3"/>
    <w:rsid w:val="00772A08"/>
    <w:rsid w:val="00773AEC"/>
    <w:rsid w:val="00774D31"/>
    <w:rsid w:val="00774E4D"/>
    <w:rsid w:val="00775BCF"/>
    <w:rsid w:val="00780950"/>
    <w:rsid w:val="00781472"/>
    <w:rsid w:val="00781CDC"/>
    <w:rsid w:val="007834C6"/>
    <w:rsid w:val="0078375A"/>
    <w:rsid w:val="007849EE"/>
    <w:rsid w:val="007855D4"/>
    <w:rsid w:val="00786732"/>
    <w:rsid w:val="0078756C"/>
    <w:rsid w:val="00787D18"/>
    <w:rsid w:val="00790672"/>
    <w:rsid w:val="00791B6C"/>
    <w:rsid w:val="00792908"/>
    <w:rsid w:val="007936F3"/>
    <w:rsid w:val="00793C8C"/>
    <w:rsid w:val="00793F99"/>
    <w:rsid w:val="0079611C"/>
    <w:rsid w:val="007961BD"/>
    <w:rsid w:val="00796260"/>
    <w:rsid w:val="00796A25"/>
    <w:rsid w:val="0079718C"/>
    <w:rsid w:val="007A0D8D"/>
    <w:rsid w:val="007A1244"/>
    <w:rsid w:val="007A1C9A"/>
    <w:rsid w:val="007A32A2"/>
    <w:rsid w:val="007A4657"/>
    <w:rsid w:val="007A4DA3"/>
    <w:rsid w:val="007A4FE9"/>
    <w:rsid w:val="007A55D4"/>
    <w:rsid w:val="007A5DD4"/>
    <w:rsid w:val="007A6170"/>
    <w:rsid w:val="007A63A2"/>
    <w:rsid w:val="007A6B30"/>
    <w:rsid w:val="007A6E82"/>
    <w:rsid w:val="007A7483"/>
    <w:rsid w:val="007B116A"/>
    <w:rsid w:val="007B1DFD"/>
    <w:rsid w:val="007B278B"/>
    <w:rsid w:val="007B33F2"/>
    <w:rsid w:val="007B4F0E"/>
    <w:rsid w:val="007B53E9"/>
    <w:rsid w:val="007B7FE1"/>
    <w:rsid w:val="007C00E4"/>
    <w:rsid w:val="007C02D3"/>
    <w:rsid w:val="007C044F"/>
    <w:rsid w:val="007C11E8"/>
    <w:rsid w:val="007C1BF4"/>
    <w:rsid w:val="007C349B"/>
    <w:rsid w:val="007C5A56"/>
    <w:rsid w:val="007C5F48"/>
    <w:rsid w:val="007C7272"/>
    <w:rsid w:val="007C78B2"/>
    <w:rsid w:val="007D0222"/>
    <w:rsid w:val="007D0470"/>
    <w:rsid w:val="007D08CA"/>
    <w:rsid w:val="007D09E2"/>
    <w:rsid w:val="007D337C"/>
    <w:rsid w:val="007D4830"/>
    <w:rsid w:val="007D4BCB"/>
    <w:rsid w:val="007D57DC"/>
    <w:rsid w:val="007D58B1"/>
    <w:rsid w:val="007D6686"/>
    <w:rsid w:val="007E03A6"/>
    <w:rsid w:val="007E3243"/>
    <w:rsid w:val="007E33AF"/>
    <w:rsid w:val="007E3811"/>
    <w:rsid w:val="007E4181"/>
    <w:rsid w:val="007E4644"/>
    <w:rsid w:val="007E47B3"/>
    <w:rsid w:val="007E4C7D"/>
    <w:rsid w:val="007E5B6D"/>
    <w:rsid w:val="007E5E72"/>
    <w:rsid w:val="007E783A"/>
    <w:rsid w:val="007F0071"/>
    <w:rsid w:val="007F0E00"/>
    <w:rsid w:val="007F1AF4"/>
    <w:rsid w:val="007F1EF3"/>
    <w:rsid w:val="007F2AD9"/>
    <w:rsid w:val="007F3BE2"/>
    <w:rsid w:val="007F41BD"/>
    <w:rsid w:val="007F4208"/>
    <w:rsid w:val="007F4383"/>
    <w:rsid w:val="007F7438"/>
    <w:rsid w:val="007F7C92"/>
    <w:rsid w:val="008007B2"/>
    <w:rsid w:val="0080214E"/>
    <w:rsid w:val="00802670"/>
    <w:rsid w:val="00802A31"/>
    <w:rsid w:val="00802B43"/>
    <w:rsid w:val="0080383D"/>
    <w:rsid w:val="00804060"/>
    <w:rsid w:val="00805AA1"/>
    <w:rsid w:val="00805C94"/>
    <w:rsid w:val="008063A6"/>
    <w:rsid w:val="00806B47"/>
    <w:rsid w:val="0080746A"/>
    <w:rsid w:val="00807842"/>
    <w:rsid w:val="008100BA"/>
    <w:rsid w:val="00810264"/>
    <w:rsid w:val="00810CFE"/>
    <w:rsid w:val="008117B6"/>
    <w:rsid w:val="00811BD7"/>
    <w:rsid w:val="008138AD"/>
    <w:rsid w:val="0081410D"/>
    <w:rsid w:val="008150BA"/>
    <w:rsid w:val="00816482"/>
    <w:rsid w:val="0082082F"/>
    <w:rsid w:val="008213DD"/>
    <w:rsid w:val="0082145F"/>
    <w:rsid w:val="00821A09"/>
    <w:rsid w:val="008222F2"/>
    <w:rsid w:val="008229B6"/>
    <w:rsid w:val="00822F20"/>
    <w:rsid w:val="008235C4"/>
    <w:rsid w:val="00823694"/>
    <w:rsid w:val="0082375E"/>
    <w:rsid w:val="00824181"/>
    <w:rsid w:val="00827170"/>
    <w:rsid w:val="00827C55"/>
    <w:rsid w:val="0083041B"/>
    <w:rsid w:val="00830E8B"/>
    <w:rsid w:val="00831DEE"/>
    <w:rsid w:val="00832A91"/>
    <w:rsid w:val="008339A5"/>
    <w:rsid w:val="00834184"/>
    <w:rsid w:val="00834907"/>
    <w:rsid w:val="0083557B"/>
    <w:rsid w:val="0083601B"/>
    <w:rsid w:val="008362B8"/>
    <w:rsid w:val="00836404"/>
    <w:rsid w:val="008368CB"/>
    <w:rsid w:val="0083795D"/>
    <w:rsid w:val="00837A07"/>
    <w:rsid w:val="00837B00"/>
    <w:rsid w:val="00840FAA"/>
    <w:rsid w:val="0084220A"/>
    <w:rsid w:val="00843957"/>
    <w:rsid w:val="00843CE4"/>
    <w:rsid w:val="008445AD"/>
    <w:rsid w:val="008445DB"/>
    <w:rsid w:val="00846338"/>
    <w:rsid w:val="00847348"/>
    <w:rsid w:val="00850363"/>
    <w:rsid w:val="00852E99"/>
    <w:rsid w:val="00852F8B"/>
    <w:rsid w:val="00853022"/>
    <w:rsid w:val="008539A2"/>
    <w:rsid w:val="00853A03"/>
    <w:rsid w:val="00853F16"/>
    <w:rsid w:val="00856648"/>
    <w:rsid w:val="00856BF5"/>
    <w:rsid w:val="008571D9"/>
    <w:rsid w:val="00857899"/>
    <w:rsid w:val="00857F22"/>
    <w:rsid w:val="00860457"/>
    <w:rsid w:val="008607D5"/>
    <w:rsid w:val="00860AB4"/>
    <w:rsid w:val="008617B5"/>
    <w:rsid w:val="0086200B"/>
    <w:rsid w:val="00862AB2"/>
    <w:rsid w:val="00863797"/>
    <w:rsid w:val="00863924"/>
    <w:rsid w:val="00864F4B"/>
    <w:rsid w:val="00866980"/>
    <w:rsid w:val="008706C5"/>
    <w:rsid w:val="00870B09"/>
    <w:rsid w:val="0087188E"/>
    <w:rsid w:val="00871C32"/>
    <w:rsid w:val="00872263"/>
    <w:rsid w:val="008725D7"/>
    <w:rsid w:val="00872A75"/>
    <w:rsid w:val="00873692"/>
    <w:rsid w:val="00873CB8"/>
    <w:rsid w:val="00873E6C"/>
    <w:rsid w:val="00874074"/>
    <w:rsid w:val="008741A4"/>
    <w:rsid w:val="008741DE"/>
    <w:rsid w:val="00874679"/>
    <w:rsid w:val="008757C0"/>
    <w:rsid w:val="00875C79"/>
    <w:rsid w:val="00876767"/>
    <w:rsid w:val="0087712B"/>
    <w:rsid w:val="00880704"/>
    <w:rsid w:val="0088081A"/>
    <w:rsid w:val="008809AF"/>
    <w:rsid w:val="00882A8A"/>
    <w:rsid w:val="00883633"/>
    <w:rsid w:val="008836F0"/>
    <w:rsid w:val="00883727"/>
    <w:rsid w:val="00885E71"/>
    <w:rsid w:val="008864E2"/>
    <w:rsid w:val="008930D9"/>
    <w:rsid w:val="0089318B"/>
    <w:rsid w:val="00893999"/>
    <w:rsid w:val="00893F1F"/>
    <w:rsid w:val="00894D57"/>
    <w:rsid w:val="00895125"/>
    <w:rsid w:val="008A01A5"/>
    <w:rsid w:val="008A25EB"/>
    <w:rsid w:val="008A2682"/>
    <w:rsid w:val="008A27AD"/>
    <w:rsid w:val="008A2D53"/>
    <w:rsid w:val="008A2F9A"/>
    <w:rsid w:val="008A3ED7"/>
    <w:rsid w:val="008A422E"/>
    <w:rsid w:val="008A5C64"/>
    <w:rsid w:val="008A6106"/>
    <w:rsid w:val="008B128A"/>
    <w:rsid w:val="008B1EAE"/>
    <w:rsid w:val="008B2138"/>
    <w:rsid w:val="008B2171"/>
    <w:rsid w:val="008B2465"/>
    <w:rsid w:val="008B282A"/>
    <w:rsid w:val="008B3A8D"/>
    <w:rsid w:val="008B45AD"/>
    <w:rsid w:val="008B61C2"/>
    <w:rsid w:val="008B6323"/>
    <w:rsid w:val="008B7470"/>
    <w:rsid w:val="008B7FB1"/>
    <w:rsid w:val="008C10F5"/>
    <w:rsid w:val="008C3633"/>
    <w:rsid w:val="008C37C3"/>
    <w:rsid w:val="008C585E"/>
    <w:rsid w:val="008C5A55"/>
    <w:rsid w:val="008C5BCA"/>
    <w:rsid w:val="008D0DBA"/>
    <w:rsid w:val="008D18C6"/>
    <w:rsid w:val="008D1963"/>
    <w:rsid w:val="008D1E9D"/>
    <w:rsid w:val="008D2F5A"/>
    <w:rsid w:val="008D4757"/>
    <w:rsid w:val="008D5DD1"/>
    <w:rsid w:val="008D60E8"/>
    <w:rsid w:val="008E13C6"/>
    <w:rsid w:val="008E1D9A"/>
    <w:rsid w:val="008E25BD"/>
    <w:rsid w:val="008E2C10"/>
    <w:rsid w:val="008E41C7"/>
    <w:rsid w:val="008E4749"/>
    <w:rsid w:val="008E523D"/>
    <w:rsid w:val="008E5310"/>
    <w:rsid w:val="008E766E"/>
    <w:rsid w:val="008F160B"/>
    <w:rsid w:val="008F3016"/>
    <w:rsid w:val="008F3D3D"/>
    <w:rsid w:val="008F43C3"/>
    <w:rsid w:val="008F59F6"/>
    <w:rsid w:val="008F7D8F"/>
    <w:rsid w:val="0090038F"/>
    <w:rsid w:val="009008D3"/>
    <w:rsid w:val="0090127A"/>
    <w:rsid w:val="00901AC0"/>
    <w:rsid w:val="009022E6"/>
    <w:rsid w:val="009025A8"/>
    <w:rsid w:val="00902E87"/>
    <w:rsid w:val="00903956"/>
    <w:rsid w:val="0090434B"/>
    <w:rsid w:val="00904372"/>
    <w:rsid w:val="009052E7"/>
    <w:rsid w:val="00906818"/>
    <w:rsid w:val="00907CE3"/>
    <w:rsid w:val="00911CDE"/>
    <w:rsid w:val="00911EB3"/>
    <w:rsid w:val="009132BE"/>
    <w:rsid w:val="00913C21"/>
    <w:rsid w:val="009140E1"/>
    <w:rsid w:val="009152DB"/>
    <w:rsid w:val="0091532F"/>
    <w:rsid w:val="009153B5"/>
    <w:rsid w:val="00915544"/>
    <w:rsid w:val="00916689"/>
    <w:rsid w:val="00917B03"/>
    <w:rsid w:val="00917E44"/>
    <w:rsid w:val="009207DA"/>
    <w:rsid w:val="00921AC4"/>
    <w:rsid w:val="00922997"/>
    <w:rsid w:val="00923047"/>
    <w:rsid w:val="00923341"/>
    <w:rsid w:val="00924198"/>
    <w:rsid w:val="00924301"/>
    <w:rsid w:val="0092572C"/>
    <w:rsid w:val="0092676C"/>
    <w:rsid w:val="00926E3C"/>
    <w:rsid w:val="009274DD"/>
    <w:rsid w:val="00927605"/>
    <w:rsid w:val="00927962"/>
    <w:rsid w:val="009279C5"/>
    <w:rsid w:val="00930667"/>
    <w:rsid w:val="00931689"/>
    <w:rsid w:val="00931850"/>
    <w:rsid w:val="00931952"/>
    <w:rsid w:val="00933757"/>
    <w:rsid w:val="009346DE"/>
    <w:rsid w:val="0093471B"/>
    <w:rsid w:val="00934860"/>
    <w:rsid w:val="00935FDF"/>
    <w:rsid w:val="00936160"/>
    <w:rsid w:val="0093616D"/>
    <w:rsid w:val="00936EE8"/>
    <w:rsid w:val="00937510"/>
    <w:rsid w:val="009414D7"/>
    <w:rsid w:val="00942A79"/>
    <w:rsid w:val="00945599"/>
    <w:rsid w:val="00945F4D"/>
    <w:rsid w:val="00946134"/>
    <w:rsid w:val="00946EA6"/>
    <w:rsid w:val="0094726A"/>
    <w:rsid w:val="009502F6"/>
    <w:rsid w:val="009512EE"/>
    <w:rsid w:val="00951AD9"/>
    <w:rsid w:val="00952920"/>
    <w:rsid w:val="00953355"/>
    <w:rsid w:val="0095421E"/>
    <w:rsid w:val="009543A1"/>
    <w:rsid w:val="009544EF"/>
    <w:rsid w:val="0095692A"/>
    <w:rsid w:val="00957355"/>
    <w:rsid w:val="00960D9D"/>
    <w:rsid w:val="00960DA0"/>
    <w:rsid w:val="0096149E"/>
    <w:rsid w:val="00961ED8"/>
    <w:rsid w:val="00962A7B"/>
    <w:rsid w:val="0096505B"/>
    <w:rsid w:val="00966B79"/>
    <w:rsid w:val="00966EE4"/>
    <w:rsid w:val="00967324"/>
    <w:rsid w:val="009701ED"/>
    <w:rsid w:val="00970654"/>
    <w:rsid w:val="00970DB3"/>
    <w:rsid w:val="0097150A"/>
    <w:rsid w:val="00971AF0"/>
    <w:rsid w:val="009725DC"/>
    <w:rsid w:val="009729EC"/>
    <w:rsid w:val="00972FAA"/>
    <w:rsid w:val="009731BB"/>
    <w:rsid w:val="00973354"/>
    <w:rsid w:val="00974090"/>
    <w:rsid w:val="00974242"/>
    <w:rsid w:val="00974F0B"/>
    <w:rsid w:val="00974F0C"/>
    <w:rsid w:val="009750E0"/>
    <w:rsid w:val="00976749"/>
    <w:rsid w:val="00976A7E"/>
    <w:rsid w:val="0098240D"/>
    <w:rsid w:val="0098390F"/>
    <w:rsid w:val="009847BD"/>
    <w:rsid w:val="00985C3E"/>
    <w:rsid w:val="00986536"/>
    <w:rsid w:val="009866F9"/>
    <w:rsid w:val="0098753B"/>
    <w:rsid w:val="0098773F"/>
    <w:rsid w:val="0098799B"/>
    <w:rsid w:val="0099003F"/>
    <w:rsid w:val="009901A0"/>
    <w:rsid w:val="009910C8"/>
    <w:rsid w:val="0099192C"/>
    <w:rsid w:val="00992014"/>
    <w:rsid w:val="00993818"/>
    <w:rsid w:val="00993FFC"/>
    <w:rsid w:val="009940F4"/>
    <w:rsid w:val="00994D61"/>
    <w:rsid w:val="00994E39"/>
    <w:rsid w:val="00994F21"/>
    <w:rsid w:val="00996AF3"/>
    <w:rsid w:val="00996D6F"/>
    <w:rsid w:val="00996F1F"/>
    <w:rsid w:val="00997B1C"/>
    <w:rsid w:val="00997EE8"/>
    <w:rsid w:val="00997EEC"/>
    <w:rsid w:val="009A15B6"/>
    <w:rsid w:val="009A2830"/>
    <w:rsid w:val="009A325E"/>
    <w:rsid w:val="009A42E2"/>
    <w:rsid w:val="009A518B"/>
    <w:rsid w:val="009A60DD"/>
    <w:rsid w:val="009A72D8"/>
    <w:rsid w:val="009A7B09"/>
    <w:rsid w:val="009B0063"/>
    <w:rsid w:val="009B19C2"/>
    <w:rsid w:val="009B1AB7"/>
    <w:rsid w:val="009B25D9"/>
    <w:rsid w:val="009B2CA8"/>
    <w:rsid w:val="009B3018"/>
    <w:rsid w:val="009B3E29"/>
    <w:rsid w:val="009B4A33"/>
    <w:rsid w:val="009B4D47"/>
    <w:rsid w:val="009B54D5"/>
    <w:rsid w:val="009B55CB"/>
    <w:rsid w:val="009B5AA2"/>
    <w:rsid w:val="009B63AE"/>
    <w:rsid w:val="009B6432"/>
    <w:rsid w:val="009B7D65"/>
    <w:rsid w:val="009C0EAF"/>
    <w:rsid w:val="009C2DBE"/>
    <w:rsid w:val="009C326E"/>
    <w:rsid w:val="009C3FB3"/>
    <w:rsid w:val="009C4784"/>
    <w:rsid w:val="009C565E"/>
    <w:rsid w:val="009C5AAC"/>
    <w:rsid w:val="009C66D7"/>
    <w:rsid w:val="009C70E5"/>
    <w:rsid w:val="009C723E"/>
    <w:rsid w:val="009C7B35"/>
    <w:rsid w:val="009D0F70"/>
    <w:rsid w:val="009D165C"/>
    <w:rsid w:val="009D2BBD"/>
    <w:rsid w:val="009D3471"/>
    <w:rsid w:val="009D3C71"/>
    <w:rsid w:val="009D49BD"/>
    <w:rsid w:val="009D72FB"/>
    <w:rsid w:val="009E0659"/>
    <w:rsid w:val="009E0E18"/>
    <w:rsid w:val="009E13A1"/>
    <w:rsid w:val="009E1875"/>
    <w:rsid w:val="009E1F12"/>
    <w:rsid w:val="009E3E1A"/>
    <w:rsid w:val="009E5C49"/>
    <w:rsid w:val="009E6C08"/>
    <w:rsid w:val="009E70F9"/>
    <w:rsid w:val="009E7823"/>
    <w:rsid w:val="009F09A7"/>
    <w:rsid w:val="009F1582"/>
    <w:rsid w:val="009F2C9D"/>
    <w:rsid w:val="009F2EE5"/>
    <w:rsid w:val="009F31FD"/>
    <w:rsid w:val="009F48DE"/>
    <w:rsid w:val="009F4B31"/>
    <w:rsid w:val="009F5E5F"/>
    <w:rsid w:val="009F6448"/>
    <w:rsid w:val="009F6B64"/>
    <w:rsid w:val="00A00226"/>
    <w:rsid w:val="00A00C04"/>
    <w:rsid w:val="00A01BA3"/>
    <w:rsid w:val="00A01CDE"/>
    <w:rsid w:val="00A02776"/>
    <w:rsid w:val="00A02FBA"/>
    <w:rsid w:val="00A037C2"/>
    <w:rsid w:val="00A045B2"/>
    <w:rsid w:val="00A0531C"/>
    <w:rsid w:val="00A05903"/>
    <w:rsid w:val="00A05B21"/>
    <w:rsid w:val="00A06B52"/>
    <w:rsid w:val="00A07F96"/>
    <w:rsid w:val="00A11E24"/>
    <w:rsid w:val="00A1234B"/>
    <w:rsid w:val="00A139E2"/>
    <w:rsid w:val="00A13CD6"/>
    <w:rsid w:val="00A14C62"/>
    <w:rsid w:val="00A151F0"/>
    <w:rsid w:val="00A1543B"/>
    <w:rsid w:val="00A16E5A"/>
    <w:rsid w:val="00A2006D"/>
    <w:rsid w:val="00A2013D"/>
    <w:rsid w:val="00A21671"/>
    <w:rsid w:val="00A22CDA"/>
    <w:rsid w:val="00A24757"/>
    <w:rsid w:val="00A24A75"/>
    <w:rsid w:val="00A24D56"/>
    <w:rsid w:val="00A24F2E"/>
    <w:rsid w:val="00A252D4"/>
    <w:rsid w:val="00A252E3"/>
    <w:rsid w:val="00A25F17"/>
    <w:rsid w:val="00A3063D"/>
    <w:rsid w:val="00A31E05"/>
    <w:rsid w:val="00A32ADF"/>
    <w:rsid w:val="00A330E3"/>
    <w:rsid w:val="00A337FE"/>
    <w:rsid w:val="00A33CAF"/>
    <w:rsid w:val="00A3458A"/>
    <w:rsid w:val="00A34A9F"/>
    <w:rsid w:val="00A34CFF"/>
    <w:rsid w:val="00A35891"/>
    <w:rsid w:val="00A35F4F"/>
    <w:rsid w:val="00A36B21"/>
    <w:rsid w:val="00A374C8"/>
    <w:rsid w:val="00A4064E"/>
    <w:rsid w:val="00A4079A"/>
    <w:rsid w:val="00A41439"/>
    <w:rsid w:val="00A42ED5"/>
    <w:rsid w:val="00A454AE"/>
    <w:rsid w:val="00A458FB"/>
    <w:rsid w:val="00A46E8C"/>
    <w:rsid w:val="00A50187"/>
    <w:rsid w:val="00A5219E"/>
    <w:rsid w:val="00A52786"/>
    <w:rsid w:val="00A53CD9"/>
    <w:rsid w:val="00A559B1"/>
    <w:rsid w:val="00A55C43"/>
    <w:rsid w:val="00A5739F"/>
    <w:rsid w:val="00A57B94"/>
    <w:rsid w:val="00A57BA3"/>
    <w:rsid w:val="00A61CD2"/>
    <w:rsid w:val="00A6319C"/>
    <w:rsid w:val="00A6346B"/>
    <w:rsid w:val="00A641A7"/>
    <w:rsid w:val="00A64DF5"/>
    <w:rsid w:val="00A65049"/>
    <w:rsid w:val="00A655A5"/>
    <w:rsid w:val="00A65F95"/>
    <w:rsid w:val="00A67BF6"/>
    <w:rsid w:val="00A70150"/>
    <w:rsid w:val="00A709EA"/>
    <w:rsid w:val="00A70AD4"/>
    <w:rsid w:val="00A71002"/>
    <w:rsid w:val="00A71DB0"/>
    <w:rsid w:val="00A71F33"/>
    <w:rsid w:val="00A75B2A"/>
    <w:rsid w:val="00A75B4D"/>
    <w:rsid w:val="00A76A7B"/>
    <w:rsid w:val="00A77283"/>
    <w:rsid w:val="00A7773C"/>
    <w:rsid w:val="00A77970"/>
    <w:rsid w:val="00A80C15"/>
    <w:rsid w:val="00A81384"/>
    <w:rsid w:val="00A8155D"/>
    <w:rsid w:val="00A82846"/>
    <w:rsid w:val="00A8308D"/>
    <w:rsid w:val="00A834B8"/>
    <w:rsid w:val="00A8448F"/>
    <w:rsid w:val="00A84C46"/>
    <w:rsid w:val="00A856C1"/>
    <w:rsid w:val="00A8619A"/>
    <w:rsid w:val="00A8697C"/>
    <w:rsid w:val="00A87A55"/>
    <w:rsid w:val="00A905FA"/>
    <w:rsid w:val="00A90B6C"/>
    <w:rsid w:val="00A912B7"/>
    <w:rsid w:val="00A91EF4"/>
    <w:rsid w:val="00A91F58"/>
    <w:rsid w:val="00A92F3D"/>
    <w:rsid w:val="00A9450E"/>
    <w:rsid w:val="00A947BB"/>
    <w:rsid w:val="00A9700A"/>
    <w:rsid w:val="00A9798F"/>
    <w:rsid w:val="00A97C95"/>
    <w:rsid w:val="00A97C9F"/>
    <w:rsid w:val="00AA15F7"/>
    <w:rsid w:val="00AA1DF0"/>
    <w:rsid w:val="00AA1ECC"/>
    <w:rsid w:val="00AA3B5A"/>
    <w:rsid w:val="00AA3E81"/>
    <w:rsid w:val="00AA4563"/>
    <w:rsid w:val="00AA5D0A"/>
    <w:rsid w:val="00AA5D3F"/>
    <w:rsid w:val="00AA6782"/>
    <w:rsid w:val="00AB114A"/>
    <w:rsid w:val="00AB148B"/>
    <w:rsid w:val="00AB16E5"/>
    <w:rsid w:val="00AB1716"/>
    <w:rsid w:val="00AB1891"/>
    <w:rsid w:val="00AB1998"/>
    <w:rsid w:val="00AB1DB3"/>
    <w:rsid w:val="00AB359F"/>
    <w:rsid w:val="00AB38F6"/>
    <w:rsid w:val="00AB38FA"/>
    <w:rsid w:val="00AB4A47"/>
    <w:rsid w:val="00AB60B4"/>
    <w:rsid w:val="00AB6AF0"/>
    <w:rsid w:val="00AC04AD"/>
    <w:rsid w:val="00AC05C5"/>
    <w:rsid w:val="00AC0D4E"/>
    <w:rsid w:val="00AC22CD"/>
    <w:rsid w:val="00AC23EB"/>
    <w:rsid w:val="00AC4B3C"/>
    <w:rsid w:val="00AC5437"/>
    <w:rsid w:val="00AC54A3"/>
    <w:rsid w:val="00AC5978"/>
    <w:rsid w:val="00AC67B3"/>
    <w:rsid w:val="00AC6C7B"/>
    <w:rsid w:val="00AC75BF"/>
    <w:rsid w:val="00AC778B"/>
    <w:rsid w:val="00AD025E"/>
    <w:rsid w:val="00AD0B65"/>
    <w:rsid w:val="00AD250D"/>
    <w:rsid w:val="00AD424F"/>
    <w:rsid w:val="00AD5EB3"/>
    <w:rsid w:val="00AD6243"/>
    <w:rsid w:val="00AD65D9"/>
    <w:rsid w:val="00AE1BEF"/>
    <w:rsid w:val="00AE2527"/>
    <w:rsid w:val="00AE3506"/>
    <w:rsid w:val="00AE35BC"/>
    <w:rsid w:val="00AE38EA"/>
    <w:rsid w:val="00AE5B69"/>
    <w:rsid w:val="00AE6BA3"/>
    <w:rsid w:val="00AF084D"/>
    <w:rsid w:val="00AF101E"/>
    <w:rsid w:val="00AF14C7"/>
    <w:rsid w:val="00AF1858"/>
    <w:rsid w:val="00AF31F3"/>
    <w:rsid w:val="00AF330B"/>
    <w:rsid w:val="00AF474C"/>
    <w:rsid w:val="00AF476A"/>
    <w:rsid w:val="00AF612C"/>
    <w:rsid w:val="00AF6838"/>
    <w:rsid w:val="00B00699"/>
    <w:rsid w:val="00B01289"/>
    <w:rsid w:val="00B013D2"/>
    <w:rsid w:val="00B04891"/>
    <w:rsid w:val="00B04B16"/>
    <w:rsid w:val="00B05085"/>
    <w:rsid w:val="00B05175"/>
    <w:rsid w:val="00B0523E"/>
    <w:rsid w:val="00B06E1E"/>
    <w:rsid w:val="00B07515"/>
    <w:rsid w:val="00B077A6"/>
    <w:rsid w:val="00B07A29"/>
    <w:rsid w:val="00B07F5A"/>
    <w:rsid w:val="00B10556"/>
    <w:rsid w:val="00B10A8F"/>
    <w:rsid w:val="00B11294"/>
    <w:rsid w:val="00B11A27"/>
    <w:rsid w:val="00B12485"/>
    <w:rsid w:val="00B12649"/>
    <w:rsid w:val="00B129A5"/>
    <w:rsid w:val="00B12C42"/>
    <w:rsid w:val="00B14935"/>
    <w:rsid w:val="00B159D4"/>
    <w:rsid w:val="00B17428"/>
    <w:rsid w:val="00B17BB3"/>
    <w:rsid w:val="00B204A0"/>
    <w:rsid w:val="00B20B02"/>
    <w:rsid w:val="00B20FAE"/>
    <w:rsid w:val="00B230CC"/>
    <w:rsid w:val="00B2315B"/>
    <w:rsid w:val="00B23728"/>
    <w:rsid w:val="00B23F44"/>
    <w:rsid w:val="00B24659"/>
    <w:rsid w:val="00B247EE"/>
    <w:rsid w:val="00B2496D"/>
    <w:rsid w:val="00B26C78"/>
    <w:rsid w:val="00B27865"/>
    <w:rsid w:val="00B30CEB"/>
    <w:rsid w:val="00B31EEE"/>
    <w:rsid w:val="00B3204B"/>
    <w:rsid w:val="00B32EEA"/>
    <w:rsid w:val="00B33B5E"/>
    <w:rsid w:val="00B3461D"/>
    <w:rsid w:val="00B34C6D"/>
    <w:rsid w:val="00B357D5"/>
    <w:rsid w:val="00B35A36"/>
    <w:rsid w:val="00B41150"/>
    <w:rsid w:val="00B41226"/>
    <w:rsid w:val="00B4185E"/>
    <w:rsid w:val="00B424EF"/>
    <w:rsid w:val="00B439B1"/>
    <w:rsid w:val="00B43AD1"/>
    <w:rsid w:val="00B43BDE"/>
    <w:rsid w:val="00B442D9"/>
    <w:rsid w:val="00B44552"/>
    <w:rsid w:val="00B46206"/>
    <w:rsid w:val="00B465AF"/>
    <w:rsid w:val="00B46857"/>
    <w:rsid w:val="00B4721E"/>
    <w:rsid w:val="00B47915"/>
    <w:rsid w:val="00B47B24"/>
    <w:rsid w:val="00B50583"/>
    <w:rsid w:val="00B507AF"/>
    <w:rsid w:val="00B52395"/>
    <w:rsid w:val="00B52700"/>
    <w:rsid w:val="00B53A55"/>
    <w:rsid w:val="00B54394"/>
    <w:rsid w:val="00B555D5"/>
    <w:rsid w:val="00B560C9"/>
    <w:rsid w:val="00B564F7"/>
    <w:rsid w:val="00B5650C"/>
    <w:rsid w:val="00B57A0F"/>
    <w:rsid w:val="00B57D84"/>
    <w:rsid w:val="00B617D5"/>
    <w:rsid w:val="00B62971"/>
    <w:rsid w:val="00B658CE"/>
    <w:rsid w:val="00B667B5"/>
    <w:rsid w:val="00B701FE"/>
    <w:rsid w:val="00B71FF5"/>
    <w:rsid w:val="00B735D1"/>
    <w:rsid w:val="00B738B8"/>
    <w:rsid w:val="00B74A1B"/>
    <w:rsid w:val="00B74D30"/>
    <w:rsid w:val="00B7521B"/>
    <w:rsid w:val="00B75DF5"/>
    <w:rsid w:val="00B75F1C"/>
    <w:rsid w:val="00B77054"/>
    <w:rsid w:val="00B773C6"/>
    <w:rsid w:val="00B77D5F"/>
    <w:rsid w:val="00B77E0C"/>
    <w:rsid w:val="00B80012"/>
    <w:rsid w:val="00B804F6"/>
    <w:rsid w:val="00B825DE"/>
    <w:rsid w:val="00B831A7"/>
    <w:rsid w:val="00B83262"/>
    <w:rsid w:val="00B842A1"/>
    <w:rsid w:val="00B84B61"/>
    <w:rsid w:val="00B84E79"/>
    <w:rsid w:val="00B84FA0"/>
    <w:rsid w:val="00B85777"/>
    <w:rsid w:val="00B872FD"/>
    <w:rsid w:val="00B90985"/>
    <w:rsid w:val="00B9197C"/>
    <w:rsid w:val="00B91D17"/>
    <w:rsid w:val="00B91F6E"/>
    <w:rsid w:val="00B91FAF"/>
    <w:rsid w:val="00B92047"/>
    <w:rsid w:val="00B92152"/>
    <w:rsid w:val="00B92A6F"/>
    <w:rsid w:val="00B94B6F"/>
    <w:rsid w:val="00B955F1"/>
    <w:rsid w:val="00B96183"/>
    <w:rsid w:val="00B96ED9"/>
    <w:rsid w:val="00B97236"/>
    <w:rsid w:val="00B97974"/>
    <w:rsid w:val="00BA0D4F"/>
    <w:rsid w:val="00BA205F"/>
    <w:rsid w:val="00BA22DF"/>
    <w:rsid w:val="00BA31CA"/>
    <w:rsid w:val="00BA3225"/>
    <w:rsid w:val="00BA513E"/>
    <w:rsid w:val="00BA6A46"/>
    <w:rsid w:val="00BA768A"/>
    <w:rsid w:val="00BA7FB6"/>
    <w:rsid w:val="00BB0C30"/>
    <w:rsid w:val="00BB0E2A"/>
    <w:rsid w:val="00BB18BD"/>
    <w:rsid w:val="00BB235A"/>
    <w:rsid w:val="00BB24C6"/>
    <w:rsid w:val="00BB3D0F"/>
    <w:rsid w:val="00BB540B"/>
    <w:rsid w:val="00BB5719"/>
    <w:rsid w:val="00BB6B87"/>
    <w:rsid w:val="00BB6DA0"/>
    <w:rsid w:val="00BB7242"/>
    <w:rsid w:val="00BB7395"/>
    <w:rsid w:val="00BC0B7D"/>
    <w:rsid w:val="00BC14D5"/>
    <w:rsid w:val="00BC18A4"/>
    <w:rsid w:val="00BC1C85"/>
    <w:rsid w:val="00BC213E"/>
    <w:rsid w:val="00BC26F4"/>
    <w:rsid w:val="00BC2939"/>
    <w:rsid w:val="00BC47DC"/>
    <w:rsid w:val="00BC5AF0"/>
    <w:rsid w:val="00BC627E"/>
    <w:rsid w:val="00BC655A"/>
    <w:rsid w:val="00BD2C11"/>
    <w:rsid w:val="00BD3FBF"/>
    <w:rsid w:val="00BD45E1"/>
    <w:rsid w:val="00BD59AE"/>
    <w:rsid w:val="00BD5A4F"/>
    <w:rsid w:val="00BD5B19"/>
    <w:rsid w:val="00BD5C8E"/>
    <w:rsid w:val="00BE0061"/>
    <w:rsid w:val="00BE1C5E"/>
    <w:rsid w:val="00BE2C76"/>
    <w:rsid w:val="00BE70F8"/>
    <w:rsid w:val="00BF0512"/>
    <w:rsid w:val="00BF0646"/>
    <w:rsid w:val="00BF15F1"/>
    <w:rsid w:val="00BF2D40"/>
    <w:rsid w:val="00BF31BB"/>
    <w:rsid w:val="00BF3677"/>
    <w:rsid w:val="00BF3832"/>
    <w:rsid w:val="00BF3A5D"/>
    <w:rsid w:val="00BF5197"/>
    <w:rsid w:val="00BF61C4"/>
    <w:rsid w:val="00BF6EDC"/>
    <w:rsid w:val="00BF6FC3"/>
    <w:rsid w:val="00BF7165"/>
    <w:rsid w:val="00C022E7"/>
    <w:rsid w:val="00C0255A"/>
    <w:rsid w:val="00C0261E"/>
    <w:rsid w:val="00C0295E"/>
    <w:rsid w:val="00C02F16"/>
    <w:rsid w:val="00C04A98"/>
    <w:rsid w:val="00C05374"/>
    <w:rsid w:val="00C05AD3"/>
    <w:rsid w:val="00C05DD9"/>
    <w:rsid w:val="00C06AF1"/>
    <w:rsid w:val="00C077B1"/>
    <w:rsid w:val="00C0792B"/>
    <w:rsid w:val="00C10CB9"/>
    <w:rsid w:val="00C10E42"/>
    <w:rsid w:val="00C12130"/>
    <w:rsid w:val="00C131DA"/>
    <w:rsid w:val="00C1339B"/>
    <w:rsid w:val="00C156B3"/>
    <w:rsid w:val="00C15B2B"/>
    <w:rsid w:val="00C160BA"/>
    <w:rsid w:val="00C16403"/>
    <w:rsid w:val="00C16721"/>
    <w:rsid w:val="00C16D67"/>
    <w:rsid w:val="00C16D7B"/>
    <w:rsid w:val="00C16E57"/>
    <w:rsid w:val="00C20A1D"/>
    <w:rsid w:val="00C21A8B"/>
    <w:rsid w:val="00C23A7B"/>
    <w:rsid w:val="00C26091"/>
    <w:rsid w:val="00C268BE"/>
    <w:rsid w:val="00C30067"/>
    <w:rsid w:val="00C321AE"/>
    <w:rsid w:val="00C33139"/>
    <w:rsid w:val="00C33438"/>
    <w:rsid w:val="00C33449"/>
    <w:rsid w:val="00C33591"/>
    <w:rsid w:val="00C343E4"/>
    <w:rsid w:val="00C35302"/>
    <w:rsid w:val="00C35B5E"/>
    <w:rsid w:val="00C36762"/>
    <w:rsid w:val="00C379AA"/>
    <w:rsid w:val="00C42C5C"/>
    <w:rsid w:val="00C44B94"/>
    <w:rsid w:val="00C4618A"/>
    <w:rsid w:val="00C46B09"/>
    <w:rsid w:val="00C50230"/>
    <w:rsid w:val="00C50C72"/>
    <w:rsid w:val="00C5191D"/>
    <w:rsid w:val="00C51DDA"/>
    <w:rsid w:val="00C52082"/>
    <w:rsid w:val="00C52B06"/>
    <w:rsid w:val="00C52D51"/>
    <w:rsid w:val="00C5319D"/>
    <w:rsid w:val="00C53306"/>
    <w:rsid w:val="00C552A7"/>
    <w:rsid w:val="00C556FE"/>
    <w:rsid w:val="00C55CE5"/>
    <w:rsid w:val="00C55E0E"/>
    <w:rsid w:val="00C56D2A"/>
    <w:rsid w:val="00C577A9"/>
    <w:rsid w:val="00C57D87"/>
    <w:rsid w:val="00C601FC"/>
    <w:rsid w:val="00C62113"/>
    <w:rsid w:val="00C63D14"/>
    <w:rsid w:val="00C646F0"/>
    <w:rsid w:val="00C64EF4"/>
    <w:rsid w:val="00C653AA"/>
    <w:rsid w:val="00C662C7"/>
    <w:rsid w:val="00C66705"/>
    <w:rsid w:val="00C67B9A"/>
    <w:rsid w:val="00C70395"/>
    <w:rsid w:val="00C70723"/>
    <w:rsid w:val="00C72B7A"/>
    <w:rsid w:val="00C7358F"/>
    <w:rsid w:val="00C73D20"/>
    <w:rsid w:val="00C74CBB"/>
    <w:rsid w:val="00C76F8B"/>
    <w:rsid w:val="00C817E0"/>
    <w:rsid w:val="00C81ADE"/>
    <w:rsid w:val="00C82172"/>
    <w:rsid w:val="00C83113"/>
    <w:rsid w:val="00C839EE"/>
    <w:rsid w:val="00C83C9A"/>
    <w:rsid w:val="00C85296"/>
    <w:rsid w:val="00C8621C"/>
    <w:rsid w:val="00C87422"/>
    <w:rsid w:val="00C87BA4"/>
    <w:rsid w:val="00C91358"/>
    <w:rsid w:val="00C934F6"/>
    <w:rsid w:val="00C93681"/>
    <w:rsid w:val="00C93E9D"/>
    <w:rsid w:val="00C93F54"/>
    <w:rsid w:val="00C945E5"/>
    <w:rsid w:val="00C946F2"/>
    <w:rsid w:val="00C9549C"/>
    <w:rsid w:val="00C97211"/>
    <w:rsid w:val="00C974A7"/>
    <w:rsid w:val="00C976DD"/>
    <w:rsid w:val="00C977EF"/>
    <w:rsid w:val="00C97CBE"/>
    <w:rsid w:val="00CA00BB"/>
    <w:rsid w:val="00CA058C"/>
    <w:rsid w:val="00CA0835"/>
    <w:rsid w:val="00CA083D"/>
    <w:rsid w:val="00CA0F5C"/>
    <w:rsid w:val="00CA32CC"/>
    <w:rsid w:val="00CA3C80"/>
    <w:rsid w:val="00CA43F8"/>
    <w:rsid w:val="00CA44A2"/>
    <w:rsid w:val="00CA6C01"/>
    <w:rsid w:val="00CA7F52"/>
    <w:rsid w:val="00CB164E"/>
    <w:rsid w:val="00CB18D1"/>
    <w:rsid w:val="00CB1DF8"/>
    <w:rsid w:val="00CB1FFA"/>
    <w:rsid w:val="00CB26D7"/>
    <w:rsid w:val="00CB296E"/>
    <w:rsid w:val="00CB4238"/>
    <w:rsid w:val="00CB6244"/>
    <w:rsid w:val="00CB6A72"/>
    <w:rsid w:val="00CB7C99"/>
    <w:rsid w:val="00CC08DE"/>
    <w:rsid w:val="00CC0F11"/>
    <w:rsid w:val="00CC1913"/>
    <w:rsid w:val="00CC1F6F"/>
    <w:rsid w:val="00CC54B9"/>
    <w:rsid w:val="00CC635F"/>
    <w:rsid w:val="00CC7271"/>
    <w:rsid w:val="00CC7925"/>
    <w:rsid w:val="00CC79A0"/>
    <w:rsid w:val="00CC79F5"/>
    <w:rsid w:val="00CD078C"/>
    <w:rsid w:val="00CD0B90"/>
    <w:rsid w:val="00CD2847"/>
    <w:rsid w:val="00CD342C"/>
    <w:rsid w:val="00CD4542"/>
    <w:rsid w:val="00CD58D7"/>
    <w:rsid w:val="00CD6203"/>
    <w:rsid w:val="00CD76F5"/>
    <w:rsid w:val="00CE0C44"/>
    <w:rsid w:val="00CE1465"/>
    <w:rsid w:val="00CE17EE"/>
    <w:rsid w:val="00CE1B01"/>
    <w:rsid w:val="00CE2BC1"/>
    <w:rsid w:val="00CE3170"/>
    <w:rsid w:val="00CE36B7"/>
    <w:rsid w:val="00CE3750"/>
    <w:rsid w:val="00CE3810"/>
    <w:rsid w:val="00CE5F56"/>
    <w:rsid w:val="00CE6262"/>
    <w:rsid w:val="00CE760C"/>
    <w:rsid w:val="00CE7D9F"/>
    <w:rsid w:val="00CE7E22"/>
    <w:rsid w:val="00CF0517"/>
    <w:rsid w:val="00CF1242"/>
    <w:rsid w:val="00CF1478"/>
    <w:rsid w:val="00CF1BC5"/>
    <w:rsid w:val="00CF1C34"/>
    <w:rsid w:val="00CF2509"/>
    <w:rsid w:val="00CF3A48"/>
    <w:rsid w:val="00CF4322"/>
    <w:rsid w:val="00CF67F2"/>
    <w:rsid w:val="00D00391"/>
    <w:rsid w:val="00D009EA"/>
    <w:rsid w:val="00D0211E"/>
    <w:rsid w:val="00D030AF"/>
    <w:rsid w:val="00D039ED"/>
    <w:rsid w:val="00D05752"/>
    <w:rsid w:val="00D06049"/>
    <w:rsid w:val="00D06101"/>
    <w:rsid w:val="00D064CD"/>
    <w:rsid w:val="00D06834"/>
    <w:rsid w:val="00D06A4E"/>
    <w:rsid w:val="00D06B0F"/>
    <w:rsid w:val="00D0718A"/>
    <w:rsid w:val="00D071ED"/>
    <w:rsid w:val="00D0791C"/>
    <w:rsid w:val="00D10395"/>
    <w:rsid w:val="00D10991"/>
    <w:rsid w:val="00D11FC2"/>
    <w:rsid w:val="00D1212D"/>
    <w:rsid w:val="00D16146"/>
    <w:rsid w:val="00D175CD"/>
    <w:rsid w:val="00D206E2"/>
    <w:rsid w:val="00D20B0F"/>
    <w:rsid w:val="00D20E11"/>
    <w:rsid w:val="00D21E08"/>
    <w:rsid w:val="00D2277C"/>
    <w:rsid w:val="00D22D01"/>
    <w:rsid w:val="00D22EAD"/>
    <w:rsid w:val="00D23402"/>
    <w:rsid w:val="00D24A91"/>
    <w:rsid w:val="00D254E5"/>
    <w:rsid w:val="00D258B5"/>
    <w:rsid w:val="00D262C7"/>
    <w:rsid w:val="00D26BCF"/>
    <w:rsid w:val="00D27825"/>
    <w:rsid w:val="00D30750"/>
    <w:rsid w:val="00D30944"/>
    <w:rsid w:val="00D3124C"/>
    <w:rsid w:val="00D31C05"/>
    <w:rsid w:val="00D33575"/>
    <w:rsid w:val="00D3374B"/>
    <w:rsid w:val="00D346B8"/>
    <w:rsid w:val="00D3528B"/>
    <w:rsid w:val="00D3543A"/>
    <w:rsid w:val="00D36A63"/>
    <w:rsid w:val="00D37B23"/>
    <w:rsid w:val="00D4008C"/>
    <w:rsid w:val="00D40CA6"/>
    <w:rsid w:val="00D41AF3"/>
    <w:rsid w:val="00D43643"/>
    <w:rsid w:val="00D43F26"/>
    <w:rsid w:val="00D44099"/>
    <w:rsid w:val="00D457EB"/>
    <w:rsid w:val="00D45B7E"/>
    <w:rsid w:val="00D46CAB"/>
    <w:rsid w:val="00D47403"/>
    <w:rsid w:val="00D47525"/>
    <w:rsid w:val="00D5033B"/>
    <w:rsid w:val="00D50B7C"/>
    <w:rsid w:val="00D5189B"/>
    <w:rsid w:val="00D51C9B"/>
    <w:rsid w:val="00D52257"/>
    <w:rsid w:val="00D52649"/>
    <w:rsid w:val="00D536DE"/>
    <w:rsid w:val="00D5463A"/>
    <w:rsid w:val="00D570F5"/>
    <w:rsid w:val="00D573A2"/>
    <w:rsid w:val="00D57A88"/>
    <w:rsid w:val="00D607D5"/>
    <w:rsid w:val="00D60F73"/>
    <w:rsid w:val="00D60FB0"/>
    <w:rsid w:val="00D6136D"/>
    <w:rsid w:val="00D61B80"/>
    <w:rsid w:val="00D61CCA"/>
    <w:rsid w:val="00D622F4"/>
    <w:rsid w:val="00D626EA"/>
    <w:rsid w:val="00D6408C"/>
    <w:rsid w:val="00D65116"/>
    <w:rsid w:val="00D65AD5"/>
    <w:rsid w:val="00D65D58"/>
    <w:rsid w:val="00D67654"/>
    <w:rsid w:val="00D67A2E"/>
    <w:rsid w:val="00D67B6C"/>
    <w:rsid w:val="00D67E48"/>
    <w:rsid w:val="00D70715"/>
    <w:rsid w:val="00D70993"/>
    <w:rsid w:val="00D70FA7"/>
    <w:rsid w:val="00D71AB2"/>
    <w:rsid w:val="00D72978"/>
    <w:rsid w:val="00D72A7D"/>
    <w:rsid w:val="00D754C1"/>
    <w:rsid w:val="00D759EB"/>
    <w:rsid w:val="00D8045E"/>
    <w:rsid w:val="00D8079C"/>
    <w:rsid w:val="00D83190"/>
    <w:rsid w:val="00D83334"/>
    <w:rsid w:val="00D8412F"/>
    <w:rsid w:val="00D843B1"/>
    <w:rsid w:val="00D86466"/>
    <w:rsid w:val="00D866DB"/>
    <w:rsid w:val="00D86CA9"/>
    <w:rsid w:val="00D905C4"/>
    <w:rsid w:val="00D90DA3"/>
    <w:rsid w:val="00D90EBB"/>
    <w:rsid w:val="00D915EF"/>
    <w:rsid w:val="00D91791"/>
    <w:rsid w:val="00D9322A"/>
    <w:rsid w:val="00D93B7B"/>
    <w:rsid w:val="00D93CA1"/>
    <w:rsid w:val="00D9411A"/>
    <w:rsid w:val="00D95414"/>
    <w:rsid w:val="00D9603B"/>
    <w:rsid w:val="00D96ECC"/>
    <w:rsid w:val="00DA1AA0"/>
    <w:rsid w:val="00DA1CBB"/>
    <w:rsid w:val="00DA390A"/>
    <w:rsid w:val="00DA3F1C"/>
    <w:rsid w:val="00DA45B4"/>
    <w:rsid w:val="00DA4818"/>
    <w:rsid w:val="00DA4E19"/>
    <w:rsid w:val="00DA564F"/>
    <w:rsid w:val="00DB02FF"/>
    <w:rsid w:val="00DB130D"/>
    <w:rsid w:val="00DB2BFC"/>
    <w:rsid w:val="00DB5541"/>
    <w:rsid w:val="00DB5844"/>
    <w:rsid w:val="00DB6376"/>
    <w:rsid w:val="00DB6604"/>
    <w:rsid w:val="00DB7031"/>
    <w:rsid w:val="00DB704A"/>
    <w:rsid w:val="00DB7609"/>
    <w:rsid w:val="00DB7A4E"/>
    <w:rsid w:val="00DB7AC9"/>
    <w:rsid w:val="00DB7D43"/>
    <w:rsid w:val="00DB7DAA"/>
    <w:rsid w:val="00DC04CA"/>
    <w:rsid w:val="00DC0625"/>
    <w:rsid w:val="00DC09E0"/>
    <w:rsid w:val="00DC0CFA"/>
    <w:rsid w:val="00DC0F0E"/>
    <w:rsid w:val="00DC12F5"/>
    <w:rsid w:val="00DC2CCD"/>
    <w:rsid w:val="00DC3A91"/>
    <w:rsid w:val="00DC40A7"/>
    <w:rsid w:val="00DC6628"/>
    <w:rsid w:val="00DD0375"/>
    <w:rsid w:val="00DD0694"/>
    <w:rsid w:val="00DD0FA7"/>
    <w:rsid w:val="00DD4FF8"/>
    <w:rsid w:val="00DD5A4C"/>
    <w:rsid w:val="00DD5CD8"/>
    <w:rsid w:val="00DD78C8"/>
    <w:rsid w:val="00DE0432"/>
    <w:rsid w:val="00DE0A47"/>
    <w:rsid w:val="00DE0D15"/>
    <w:rsid w:val="00DE1A01"/>
    <w:rsid w:val="00DE1A17"/>
    <w:rsid w:val="00DE2346"/>
    <w:rsid w:val="00DE23C3"/>
    <w:rsid w:val="00DE2800"/>
    <w:rsid w:val="00DE3977"/>
    <w:rsid w:val="00DE4506"/>
    <w:rsid w:val="00DE5059"/>
    <w:rsid w:val="00DE532C"/>
    <w:rsid w:val="00DE5586"/>
    <w:rsid w:val="00DE5B2D"/>
    <w:rsid w:val="00DE64BC"/>
    <w:rsid w:val="00DE6A01"/>
    <w:rsid w:val="00DE74F1"/>
    <w:rsid w:val="00DE77C5"/>
    <w:rsid w:val="00DE79AF"/>
    <w:rsid w:val="00DE7B21"/>
    <w:rsid w:val="00DE7BAB"/>
    <w:rsid w:val="00DF03F0"/>
    <w:rsid w:val="00DF1CA3"/>
    <w:rsid w:val="00DF2A8D"/>
    <w:rsid w:val="00DF2BA5"/>
    <w:rsid w:val="00DF2C2A"/>
    <w:rsid w:val="00DF2C88"/>
    <w:rsid w:val="00DF3986"/>
    <w:rsid w:val="00DF3A18"/>
    <w:rsid w:val="00DF44E0"/>
    <w:rsid w:val="00DF4D0A"/>
    <w:rsid w:val="00DF4EB8"/>
    <w:rsid w:val="00DF58EA"/>
    <w:rsid w:val="00E00209"/>
    <w:rsid w:val="00E0024C"/>
    <w:rsid w:val="00E0201E"/>
    <w:rsid w:val="00E0459C"/>
    <w:rsid w:val="00E04A70"/>
    <w:rsid w:val="00E04BD5"/>
    <w:rsid w:val="00E060E6"/>
    <w:rsid w:val="00E06F33"/>
    <w:rsid w:val="00E07931"/>
    <w:rsid w:val="00E104EB"/>
    <w:rsid w:val="00E10CD2"/>
    <w:rsid w:val="00E10F15"/>
    <w:rsid w:val="00E114B2"/>
    <w:rsid w:val="00E1257B"/>
    <w:rsid w:val="00E14517"/>
    <w:rsid w:val="00E161A5"/>
    <w:rsid w:val="00E167FE"/>
    <w:rsid w:val="00E17071"/>
    <w:rsid w:val="00E207BA"/>
    <w:rsid w:val="00E20B83"/>
    <w:rsid w:val="00E21AC2"/>
    <w:rsid w:val="00E23EAB"/>
    <w:rsid w:val="00E24478"/>
    <w:rsid w:val="00E246E6"/>
    <w:rsid w:val="00E24F5F"/>
    <w:rsid w:val="00E24FD8"/>
    <w:rsid w:val="00E250D6"/>
    <w:rsid w:val="00E25474"/>
    <w:rsid w:val="00E26722"/>
    <w:rsid w:val="00E312CC"/>
    <w:rsid w:val="00E31907"/>
    <w:rsid w:val="00E33C5B"/>
    <w:rsid w:val="00E357E1"/>
    <w:rsid w:val="00E3697B"/>
    <w:rsid w:val="00E41ED4"/>
    <w:rsid w:val="00E420CA"/>
    <w:rsid w:val="00E42625"/>
    <w:rsid w:val="00E43950"/>
    <w:rsid w:val="00E43EED"/>
    <w:rsid w:val="00E4439F"/>
    <w:rsid w:val="00E44E64"/>
    <w:rsid w:val="00E453AB"/>
    <w:rsid w:val="00E45B7C"/>
    <w:rsid w:val="00E50812"/>
    <w:rsid w:val="00E509A1"/>
    <w:rsid w:val="00E51EEB"/>
    <w:rsid w:val="00E5235E"/>
    <w:rsid w:val="00E52AD6"/>
    <w:rsid w:val="00E533D8"/>
    <w:rsid w:val="00E54C61"/>
    <w:rsid w:val="00E55D25"/>
    <w:rsid w:val="00E55FA3"/>
    <w:rsid w:val="00E56080"/>
    <w:rsid w:val="00E56272"/>
    <w:rsid w:val="00E57662"/>
    <w:rsid w:val="00E609DC"/>
    <w:rsid w:val="00E62164"/>
    <w:rsid w:val="00E623C0"/>
    <w:rsid w:val="00E63E4D"/>
    <w:rsid w:val="00E64F55"/>
    <w:rsid w:val="00E64F89"/>
    <w:rsid w:val="00E65B69"/>
    <w:rsid w:val="00E663DB"/>
    <w:rsid w:val="00E66AB9"/>
    <w:rsid w:val="00E66DC5"/>
    <w:rsid w:val="00E7002A"/>
    <w:rsid w:val="00E70328"/>
    <w:rsid w:val="00E708A6"/>
    <w:rsid w:val="00E711F3"/>
    <w:rsid w:val="00E7187C"/>
    <w:rsid w:val="00E721FB"/>
    <w:rsid w:val="00E722D4"/>
    <w:rsid w:val="00E72E7A"/>
    <w:rsid w:val="00E738D8"/>
    <w:rsid w:val="00E73B48"/>
    <w:rsid w:val="00E750D8"/>
    <w:rsid w:val="00E7586B"/>
    <w:rsid w:val="00E75DA3"/>
    <w:rsid w:val="00E7622A"/>
    <w:rsid w:val="00E76605"/>
    <w:rsid w:val="00E767C5"/>
    <w:rsid w:val="00E80704"/>
    <w:rsid w:val="00E80B51"/>
    <w:rsid w:val="00E81586"/>
    <w:rsid w:val="00E8225A"/>
    <w:rsid w:val="00E8253C"/>
    <w:rsid w:val="00E83428"/>
    <w:rsid w:val="00E847CF"/>
    <w:rsid w:val="00E84CD1"/>
    <w:rsid w:val="00E84EEA"/>
    <w:rsid w:val="00E8516E"/>
    <w:rsid w:val="00E857D3"/>
    <w:rsid w:val="00E8601A"/>
    <w:rsid w:val="00E866B5"/>
    <w:rsid w:val="00E8672B"/>
    <w:rsid w:val="00E86927"/>
    <w:rsid w:val="00E86AA5"/>
    <w:rsid w:val="00E86F8A"/>
    <w:rsid w:val="00E87A04"/>
    <w:rsid w:val="00E87E52"/>
    <w:rsid w:val="00E90CB1"/>
    <w:rsid w:val="00E91237"/>
    <w:rsid w:val="00E92674"/>
    <w:rsid w:val="00E92920"/>
    <w:rsid w:val="00E92BC8"/>
    <w:rsid w:val="00E932D1"/>
    <w:rsid w:val="00E9337E"/>
    <w:rsid w:val="00E94A81"/>
    <w:rsid w:val="00E94C43"/>
    <w:rsid w:val="00E94F40"/>
    <w:rsid w:val="00E964F0"/>
    <w:rsid w:val="00E974AA"/>
    <w:rsid w:val="00E97CE9"/>
    <w:rsid w:val="00E97D48"/>
    <w:rsid w:val="00EA1537"/>
    <w:rsid w:val="00EA24F2"/>
    <w:rsid w:val="00EA2604"/>
    <w:rsid w:val="00EA637E"/>
    <w:rsid w:val="00EA6F83"/>
    <w:rsid w:val="00EA7524"/>
    <w:rsid w:val="00EA78AF"/>
    <w:rsid w:val="00EA7A6E"/>
    <w:rsid w:val="00EA7C8F"/>
    <w:rsid w:val="00EB0047"/>
    <w:rsid w:val="00EB1655"/>
    <w:rsid w:val="00EB196E"/>
    <w:rsid w:val="00EB3A96"/>
    <w:rsid w:val="00EB40F9"/>
    <w:rsid w:val="00EB4678"/>
    <w:rsid w:val="00EB5329"/>
    <w:rsid w:val="00EB5D11"/>
    <w:rsid w:val="00EB6D6A"/>
    <w:rsid w:val="00EC05BE"/>
    <w:rsid w:val="00EC05F9"/>
    <w:rsid w:val="00EC06C9"/>
    <w:rsid w:val="00EC10D0"/>
    <w:rsid w:val="00EC2717"/>
    <w:rsid w:val="00EC4125"/>
    <w:rsid w:val="00EC42BD"/>
    <w:rsid w:val="00EC48F4"/>
    <w:rsid w:val="00EC5161"/>
    <w:rsid w:val="00EC5501"/>
    <w:rsid w:val="00EC567D"/>
    <w:rsid w:val="00EC598B"/>
    <w:rsid w:val="00EC699E"/>
    <w:rsid w:val="00EC79BA"/>
    <w:rsid w:val="00ED04ED"/>
    <w:rsid w:val="00ED0CDA"/>
    <w:rsid w:val="00ED0CFE"/>
    <w:rsid w:val="00ED2037"/>
    <w:rsid w:val="00ED4D63"/>
    <w:rsid w:val="00ED52EE"/>
    <w:rsid w:val="00ED71A5"/>
    <w:rsid w:val="00EE025A"/>
    <w:rsid w:val="00EE0587"/>
    <w:rsid w:val="00EE2B16"/>
    <w:rsid w:val="00EE2C11"/>
    <w:rsid w:val="00EE3F38"/>
    <w:rsid w:val="00EE4BE1"/>
    <w:rsid w:val="00EE6B55"/>
    <w:rsid w:val="00EE7007"/>
    <w:rsid w:val="00EE7610"/>
    <w:rsid w:val="00EF0702"/>
    <w:rsid w:val="00EF6584"/>
    <w:rsid w:val="00EF7201"/>
    <w:rsid w:val="00EF7D8B"/>
    <w:rsid w:val="00F008B7"/>
    <w:rsid w:val="00F01839"/>
    <w:rsid w:val="00F019B8"/>
    <w:rsid w:val="00F01B26"/>
    <w:rsid w:val="00F01C1B"/>
    <w:rsid w:val="00F02611"/>
    <w:rsid w:val="00F027E0"/>
    <w:rsid w:val="00F02E8C"/>
    <w:rsid w:val="00F04576"/>
    <w:rsid w:val="00F047B2"/>
    <w:rsid w:val="00F04E29"/>
    <w:rsid w:val="00F05B8E"/>
    <w:rsid w:val="00F06EAC"/>
    <w:rsid w:val="00F07752"/>
    <w:rsid w:val="00F07D89"/>
    <w:rsid w:val="00F10043"/>
    <w:rsid w:val="00F12B9C"/>
    <w:rsid w:val="00F12DA8"/>
    <w:rsid w:val="00F141EB"/>
    <w:rsid w:val="00F14CF4"/>
    <w:rsid w:val="00F14FE5"/>
    <w:rsid w:val="00F157FE"/>
    <w:rsid w:val="00F1666D"/>
    <w:rsid w:val="00F16858"/>
    <w:rsid w:val="00F1760D"/>
    <w:rsid w:val="00F20A09"/>
    <w:rsid w:val="00F20BE3"/>
    <w:rsid w:val="00F20FDB"/>
    <w:rsid w:val="00F214C0"/>
    <w:rsid w:val="00F216F4"/>
    <w:rsid w:val="00F22B26"/>
    <w:rsid w:val="00F22BAF"/>
    <w:rsid w:val="00F22F06"/>
    <w:rsid w:val="00F23827"/>
    <w:rsid w:val="00F244A5"/>
    <w:rsid w:val="00F244E2"/>
    <w:rsid w:val="00F24EA9"/>
    <w:rsid w:val="00F24FFA"/>
    <w:rsid w:val="00F25916"/>
    <w:rsid w:val="00F25FFB"/>
    <w:rsid w:val="00F26C3E"/>
    <w:rsid w:val="00F3026A"/>
    <w:rsid w:val="00F3189F"/>
    <w:rsid w:val="00F31C78"/>
    <w:rsid w:val="00F334F5"/>
    <w:rsid w:val="00F34711"/>
    <w:rsid w:val="00F35225"/>
    <w:rsid w:val="00F369BD"/>
    <w:rsid w:val="00F37246"/>
    <w:rsid w:val="00F42578"/>
    <w:rsid w:val="00F42F00"/>
    <w:rsid w:val="00F445B9"/>
    <w:rsid w:val="00F44C6D"/>
    <w:rsid w:val="00F4558E"/>
    <w:rsid w:val="00F461C9"/>
    <w:rsid w:val="00F468C4"/>
    <w:rsid w:val="00F47779"/>
    <w:rsid w:val="00F47843"/>
    <w:rsid w:val="00F47A5D"/>
    <w:rsid w:val="00F5298E"/>
    <w:rsid w:val="00F53FFD"/>
    <w:rsid w:val="00F564B3"/>
    <w:rsid w:val="00F5724C"/>
    <w:rsid w:val="00F57253"/>
    <w:rsid w:val="00F60C79"/>
    <w:rsid w:val="00F61A81"/>
    <w:rsid w:val="00F61B0E"/>
    <w:rsid w:val="00F62CFC"/>
    <w:rsid w:val="00F6385A"/>
    <w:rsid w:val="00F647E3"/>
    <w:rsid w:val="00F66373"/>
    <w:rsid w:val="00F70111"/>
    <w:rsid w:val="00F70112"/>
    <w:rsid w:val="00F70313"/>
    <w:rsid w:val="00F7033B"/>
    <w:rsid w:val="00F7043A"/>
    <w:rsid w:val="00F70DFD"/>
    <w:rsid w:val="00F71853"/>
    <w:rsid w:val="00F7192F"/>
    <w:rsid w:val="00F71993"/>
    <w:rsid w:val="00F71AA0"/>
    <w:rsid w:val="00F72189"/>
    <w:rsid w:val="00F724FA"/>
    <w:rsid w:val="00F7263F"/>
    <w:rsid w:val="00F72A72"/>
    <w:rsid w:val="00F72E3E"/>
    <w:rsid w:val="00F73191"/>
    <w:rsid w:val="00F73EE7"/>
    <w:rsid w:val="00F741D3"/>
    <w:rsid w:val="00F74241"/>
    <w:rsid w:val="00F742EB"/>
    <w:rsid w:val="00F761DF"/>
    <w:rsid w:val="00F76265"/>
    <w:rsid w:val="00F7662A"/>
    <w:rsid w:val="00F7798D"/>
    <w:rsid w:val="00F8046A"/>
    <w:rsid w:val="00F80775"/>
    <w:rsid w:val="00F81372"/>
    <w:rsid w:val="00F81669"/>
    <w:rsid w:val="00F82609"/>
    <w:rsid w:val="00F83AB8"/>
    <w:rsid w:val="00F84709"/>
    <w:rsid w:val="00F84729"/>
    <w:rsid w:val="00F8520E"/>
    <w:rsid w:val="00F85D92"/>
    <w:rsid w:val="00F86633"/>
    <w:rsid w:val="00F86E0E"/>
    <w:rsid w:val="00F87592"/>
    <w:rsid w:val="00F87B6F"/>
    <w:rsid w:val="00F87C3A"/>
    <w:rsid w:val="00F9161C"/>
    <w:rsid w:val="00F916BC"/>
    <w:rsid w:val="00F94209"/>
    <w:rsid w:val="00F944D5"/>
    <w:rsid w:val="00F9505D"/>
    <w:rsid w:val="00F95CA3"/>
    <w:rsid w:val="00F9646A"/>
    <w:rsid w:val="00F96CD5"/>
    <w:rsid w:val="00F97765"/>
    <w:rsid w:val="00F97A6B"/>
    <w:rsid w:val="00FA0621"/>
    <w:rsid w:val="00FA0EC3"/>
    <w:rsid w:val="00FA1895"/>
    <w:rsid w:val="00FA2ED8"/>
    <w:rsid w:val="00FA3930"/>
    <w:rsid w:val="00FA3CAC"/>
    <w:rsid w:val="00FA40DA"/>
    <w:rsid w:val="00FA45FD"/>
    <w:rsid w:val="00FA503F"/>
    <w:rsid w:val="00FA5C1E"/>
    <w:rsid w:val="00FA688C"/>
    <w:rsid w:val="00FA6A63"/>
    <w:rsid w:val="00FA7F38"/>
    <w:rsid w:val="00FB0A85"/>
    <w:rsid w:val="00FB0C78"/>
    <w:rsid w:val="00FB0CF4"/>
    <w:rsid w:val="00FB149C"/>
    <w:rsid w:val="00FB1F0B"/>
    <w:rsid w:val="00FB21EF"/>
    <w:rsid w:val="00FB2603"/>
    <w:rsid w:val="00FB418E"/>
    <w:rsid w:val="00FB44E3"/>
    <w:rsid w:val="00FB6C87"/>
    <w:rsid w:val="00FC2749"/>
    <w:rsid w:val="00FC29B9"/>
    <w:rsid w:val="00FC3584"/>
    <w:rsid w:val="00FC3FBE"/>
    <w:rsid w:val="00FC42D4"/>
    <w:rsid w:val="00FC7358"/>
    <w:rsid w:val="00FC792F"/>
    <w:rsid w:val="00FD00AC"/>
    <w:rsid w:val="00FD02C1"/>
    <w:rsid w:val="00FD04A0"/>
    <w:rsid w:val="00FD13F4"/>
    <w:rsid w:val="00FD213F"/>
    <w:rsid w:val="00FD2967"/>
    <w:rsid w:val="00FD329C"/>
    <w:rsid w:val="00FD35D4"/>
    <w:rsid w:val="00FD48EB"/>
    <w:rsid w:val="00FD49A3"/>
    <w:rsid w:val="00FD4DCD"/>
    <w:rsid w:val="00FD52E5"/>
    <w:rsid w:val="00FD7716"/>
    <w:rsid w:val="00FD78FD"/>
    <w:rsid w:val="00FE2851"/>
    <w:rsid w:val="00FE5267"/>
    <w:rsid w:val="00FE5D06"/>
    <w:rsid w:val="00FE5F58"/>
    <w:rsid w:val="00FF17DB"/>
    <w:rsid w:val="00FF2924"/>
    <w:rsid w:val="00FF2C20"/>
    <w:rsid w:val="00FF2D52"/>
    <w:rsid w:val="00FF3A60"/>
    <w:rsid w:val="00FF3AB6"/>
    <w:rsid w:val="00FF3DC4"/>
    <w:rsid w:val="00FF40EA"/>
    <w:rsid w:val="00FF4288"/>
    <w:rsid w:val="00FF47DB"/>
    <w:rsid w:val="00FF4BB1"/>
    <w:rsid w:val="00FF5267"/>
    <w:rsid w:val="00FF5B3F"/>
    <w:rsid w:val="00FF6328"/>
    <w:rsid w:val="01C1B554"/>
    <w:rsid w:val="03178CD2"/>
    <w:rsid w:val="0806F648"/>
    <w:rsid w:val="09813AEE"/>
    <w:rsid w:val="0ABD2BE5"/>
    <w:rsid w:val="0C72E9DB"/>
    <w:rsid w:val="0C7C5829"/>
    <w:rsid w:val="0E6D8CAC"/>
    <w:rsid w:val="0E89C37B"/>
    <w:rsid w:val="0EF1E734"/>
    <w:rsid w:val="113A68D7"/>
    <w:rsid w:val="151B77DA"/>
    <w:rsid w:val="15CAFA07"/>
    <w:rsid w:val="17C4FF54"/>
    <w:rsid w:val="1D76E26D"/>
    <w:rsid w:val="22633422"/>
    <w:rsid w:val="25FE4E12"/>
    <w:rsid w:val="27C7BBAB"/>
    <w:rsid w:val="294ABBC1"/>
    <w:rsid w:val="2AA8C9A7"/>
    <w:rsid w:val="2EAFC90C"/>
    <w:rsid w:val="31A83DBE"/>
    <w:rsid w:val="371CA9AA"/>
    <w:rsid w:val="3A62E0D3"/>
    <w:rsid w:val="3AAF709F"/>
    <w:rsid w:val="3B567412"/>
    <w:rsid w:val="3CD1D1C0"/>
    <w:rsid w:val="3CD40B10"/>
    <w:rsid w:val="3CDBF03A"/>
    <w:rsid w:val="3D8BEB2E"/>
    <w:rsid w:val="3ECAFCF7"/>
    <w:rsid w:val="3FB46265"/>
    <w:rsid w:val="40D9F7DB"/>
    <w:rsid w:val="425F5C51"/>
    <w:rsid w:val="4335FFE0"/>
    <w:rsid w:val="433D25BE"/>
    <w:rsid w:val="4373B7C1"/>
    <w:rsid w:val="47E795C7"/>
    <w:rsid w:val="48908ABD"/>
    <w:rsid w:val="4A896C7B"/>
    <w:rsid w:val="4E74934E"/>
    <w:rsid w:val="50B1EC06"/>
    <w:rsid w:val="532F8FB8"/>
    <w:rsid w:val="53501AB1"/>
    <w:rsid w:val="55AB0BBC"/>
    <w:rsid w:val="58D386C8"/>
    <w:rsid w:val="594CC4E5"/>
    <w:rsid w:val="5C99BB4C"/>
    <w:rsid w:val="5DCBE714"/>
    <w:rsid w:val="5FE4C48E"/>
    <w:rsid w:val="601416FF"/>
    <w:rsid w:val="63282B63"/>
    <w:rsid w:val="64160E60"/>
    <w:rsid w:val="6418D522"/>
    <w:rsid w:val="64582EC7"/>
    <w:rsid w:val="69030F9C"/>
    <w:rsid w:val="7891C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12AFA8"/>
  <w15:docId w15:val="{C4608A36-EAFE-4166-8D3E-728E407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586B"/>
    <w:pPr>
      <w:spacing w:before="120" w:after="120" w:line="120" w:lineRule="atLeast"/>
      <w:jc w:val="both"/>
    </w:pPr>
    <w:rPr>
      <w:rFonts w:ascii="Arial" w:hAnsi="Arial"/>
      <w:kern w:val="10"/>
      <w:sz w:val="22"/>
      <w:szCs w:val="22"/>
      <w:lang w:val="en-US"/>
    </w:rPr>
  </w:style>
  <w:style w:type="paragraph" w:styleId="1">
    <w:name w:val="heading 1"/>
    <w:basedOn w:val="a"/>
    <w:next w:val="a"/>
    <w:qFormat/>
    <w:rsid w:val="00E42625"/>
    <w:pPr>
      <w:keepNext/>
      <w:keepLines/>
      <w:pageBreakBefore/>
      <w:numPr>
        <w:numId w:val="2"/>
      </w:numPr>
      <w:suppressAutoHyphens/>
      <w:outlineLvl w:val="0"/>
    </w:pPr>
    <w:rPr>
      <w:rFonts w:cs="Arial"/>
      <w:b/>
      <w:bCs/>
      <w:color w:val="35667C"/>
      <w:sz w:val="40"/>
      <w:szCs w:val="48"/>
    </w:rPr>
  </w:style>
  <w:style w:type="paragraph" w:styleId="2">
    <w:name w:val="heading 2"/>
    <w:basedOn w:val="a"/>
    <w:next w:val="a"/>
    <w:link w:val="20"/>
    <w:qFormat/>
    <w:rsid w:val="003B0178"/>
    <w:pPr>
      <w:keepNext/>
      <w:keepLines/>
      <w:numPr>
        <w:ilvl w:val="1"/>
        <w:numId w:val="2"/>
      </w:numPr>
      <w:suppressAutoHyphens/>
      <w:spacing w:before="360"/>
      <w:outlineLvl w:val="1"/>
    </w:pPr>
    <w:rPr>
      <w:rFonts w:cs="Arial"/>
      <w:b/>
      <w:bCs/>
      <w:iCs/>
      <w:color w:val="35667C"/>
      <w:sz w:val="28"/>
    </w:rPr>
  </w:style>
  <w:style w:type="paragraph" w:styleId="3">
    <w:name w:val="heading 3"/>
    <w:basedOn w:val="a"/>
    <w:next w:val="a"/>
    <w:link w:val="30"/>
    <w:qFormat/>
    <w:rsid w:val="006D47DB"/>
    <w:pPr>
      <w:keepNext/>
      <w:numPr>
        <w:ilvl w:val="2"/>
        <w:numId w:val="2"/>
      </w:numPr>
      <w:spacing w:before="360"/>
      <w:jc w:val="left"/>
      <w:outlineLvl w:val="2"/>
    </w:pPr>
    <w:rPr>
      <w:rFonts w:cs="Arial"/>
      <w:b/>
      <w:bCs/>
      <w:color w:val="35667C"/>
      <w:szCs w:val="26"/>
    </w:rPr>
  </w:style>
  <w:style w:type="paragraph" w:styleId="4">
    <w:name w:val="heading 4"/>
    <w:basedOn w:val="a"/>
    <w:next w:val="a"/>
    <w:link w:val="40"/>
    <w:qFormat/>
    <w:rsid w:val="003B0178"/>
    <w:pPr>
      <w:keepNext/>
      <w:keepLines/>
      <w:numPr>
        <w:ilvl w:val="3"/>
        <w:numId w:val="2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35667C"/>
    </w:rPr>
  </w:style>
  <w:style w:type="paragraph" w:styleId="5">
    <w:name w:val="heading 5"/>
    <w:basedOn w:val="a"/>
    <w:next w:val="a"/>
    <w:link w:val="50"/>
    <w:qFormat/>
    <w:rsid w:val="003B0178"/>
    <w:pPr>
      <w:keepNext/>
      <w:keepLines/>
      <w:numPr>
        <w:ilvl w:val="4"/>
        <w:numId w:val="2"/>
      </w:numPr>
      <w:spacing w:before="360"/>
      <w:outlineLvl w:val="4"/>
    </w:pPr>
    <w:rPr>
      <w:rFonts w:asciiTheme="majorHAnsi" w:eastAsiaTheme="majorEastAsia" w:hAnsiTheme="majorHAnsi" w:cstheme="majorBidi"/>
      <w:color w:val="35667C"/>
    </w:rPr>
  </w:style>
  <w:style w:type="paragraph" w:styleId="9">
    <w:name w:val="heading 9"/>
    <w:basedOn w:val="a"/>
    <w:next w:val="a"/>
    <w:link w:val="90"/>
    <w:semiHidden/>
    <w:rsid w:val="006A77E3"/>
    <w:pPr>
      <w:numPr>
        <w:ilvl w:val="8"/>
        <w:numId w:val="1"/>
      </w:numPr>
      <w:spacing w:before="240" w:after="60" w:line="360" w:lineRule="auto"/>
      <w:outlineLvl w:val="8"/>
    </w:pPr>
    <w:rPr>
      <w:rFonts w:ascii="Times New Roman" w:hAnsi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semiHidden/>
    <w:rsid w:val="004576A8"/>
    <w:rPr>
      <w:b/>
      <w:i/>
      <w:sz w:val="18"/>
      <w:lang w:val="en-US"/>
    </w:rPr>
  </w:style>
  <w:style w:type="table" w:styleId="a3">
    <w:name w:val="Table Grid"/>
    <w:basedOn w:val="a1"/>
    <w:rsid w:val="00DD0FA7"/>
    <w:pPr>
      <w:spacing w:line="320" w:lineRule="atLeast"/>
      <w:ind w:left="57" w:right="57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28" w:type="dxa"/>
        <w:right w:w="0" w:type="dxa"/>
      </w:tblCellMar>
    </w:tblPr>
  </w:style>
  <w:style w:type="paragraph" w:customStyle="1" w:styleId="TabelleKopf">
    <w:name w:val="Tabelle_Kopf"/>
    <w:basedOn w:val="a"/>
    <w:qFormat/>
    <w:rsid w:val="00E42625"/>
    <w:pPr>
      <w:spacing w:after="0" w:line="280" w:lineRule="atLeast"/>
      <w:ind w:left="57" w:right="57"/>
    </w:pPr>
    <w:rPr>
      <w:b/>
      <w:color w:val="35667C"/>
    </w:rPr>
  </w:style>
  <w:style w:type="paragraph" w:customStyle="1" w:styleId="Headline">
    <w:name w:val="Headline"/>
    <w:basedOn w:val="a"/>
    <w:qFormat/>
    <w:rsid w:val="00E42625"/>
    <w:pPr>
      <w:spacing w:after="0" w:line="240" w:lineRule="atLeast"/>
    </w:pPr>
    <w:rPr>
      <w:b/>
      <w:color w:val="35667C"/>
      <w:sz w:val="48"/>
      <w:szCs w:val="48"/>
    </w:rPr>
  </w:style>
  <w:style w:type="paragraph" w:styleId="a4">
    <w:name w:val="header"/>
    <w:basedOn w:val="a"/>
    <w:semiHidden/>
    <w:rsid w:val="00DA4E19"/>
    <w:pPr>
      <w:tabs>
        <w:tab w:val="center" w:pos="4536"/>
        <w:tab w:val="right" w:pos="9072"/>
      </w:tabs>
      <w:spacing w:after="0" w:line="192" w:lineRule="atLeast"/>
    </w:pPr>
    <w:rPr>
      <w:sz w:val="16"/>
      <w:szCs w:val="16"/>
    </w:rPr>
  </w:style>
  <w:style w:type="paragraph" w:styleId="a5">
    <w:name w:val="footer"/>
    <w:basedOn w:val="a"/>
    <w:semiHidden/>
    <w:rsid w:val="00DA4E19"/>
    <w:pPr>
      <w:tabs>
        <w:tab w:val="center" w:pos="4536"/>
        <w:tab w:val="right" w:pos="9072"/>
      </w:tabs>
      <w:spacing w:after="0" w:line="192" w:lineRule="atLeast"/>
    </w:pPr>
    <w:rPr>
      <w:i/>
      <w:sz w:val="16"/>
      <w:szCs w:val="16"/>
    </w:rPr>
  </w:style>
  <w:style w:type="character" w:styleId="a6">
    <w:name w:val="page number"/>
    <w:basedOn w:val="a0"/>
    <w:semiHidden/>
    <w:rsid w:val="00B47915"/>
  </w:style>
  <w:style w:type="paragraph" w:styleId="a7">
    <w:name w:val="Balloon Text"/>
    <w:basedOn w:val="a"/>
    <w:link w:val="a8"/>
    <w:semiHidden/>
    <w:unhideWhenUsed/>
    <w:rsid w:val="0080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semiHidden/>
    <w:rsid w:val="00113E24"/>
    <w:rPr>
      <w:rFonts w:ascii="Tahoma" w:hAnsi="Tahoma" w:cs="Tahoma"/>
      <w:kern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E42625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93E40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qFormat/>
    <w:rsid w:val="00E42625"/>
    <w:pPr>
      <w:tabs>
        <w:tab w:val="right" w:leader="dot" w:pos="9060"/>
      </w:tabs>
      <w:spacing w:after="100"/>
    </w:pPr>
    <w:rPr>
      <w:b/>
      <w:noProof/>
    </w:rPr>
  </w:style>
  <w:style w:type="paragraph" w:styleId="TOC2">
    <w:name w:val="toc 2"/>
    <w:basedOn w:val="a"/>
    <w:next w:val="a"/>
    <w:autoRedefine/>
    <w:uiPriority w:val="39"/>
    <w:qFormat/>
    <w:rsid w:val="008007B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42625"/>
    <w:rPr>
      <w:color w:val="004666" w:themeColor="hyperlink"/>
      <w:u w:val="single"/>
      <w:lang w:val="en-US"/>
    </w:rPr>
  </w:style>
  <w:style w:type="paragraph" w:styleId="aa">
    <w:name w:val="List Paragraph"/>
    <w:basedOn w:val="a"/>
    <w:link w:val="ab"/>
    <w:uiPriority w:val="34"/>
    <w:unhideWhenUsed/>
    <w:qFormat/>
    <w:rsid w:val="001363ED"/>
    <w:pPr>
      <w:ind w:left="720"/>
      <w:contextualSpacing/>
    </w:pPr>
  </w:style>
  <w:style w:type="character" w:customStyle="1" w:styleId="ab">
    <w:name w:val="列表段落 字符"/>
    <w:link w:val="aa"/>
    <w:uiPriority w:val="34"/>
    <w:rsid w:val="00113E24"/>
    <w:rPr>
      <w:rFonts w:ascii="Arial" w:hAnsi="Arial"/>
      <w:kern w:val="1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966B79"/>
    <w:pPr>
      <w:spacing w:after="100" w:line="276" w:lineRule="auto"/>
      <w:ind w:left="440"/>
    </w:pPr>
    <w:rPr>
      <w:rFonts w:asciiTheme="minorHAnsi" w:eastAsiaTheme="minorEastAsia" w:hAnsiTheme="minorHAnsi" w:cstheme="minorBidi"/>
      <w:kern w:val="0"/>
    </w:rPr>
  </w:style>
  <w:style w:type="paragraph" w:customStyle="1" w:styleId="HinweisHeadline">
    <w:name w:val="Hinweis_Headline"/>
    <w:basedOn w:val="a"/>
    <w:link w:val="HinweisHeadlineZchn"/>
    <w:autoRedefine/>
    <w:qFormat/>
    <w:rsid w:val="00863924"/>
    <w:pPr>
      <w:spacing w:before="240"/>
      <w:ind w:left="57" w:right="57"/>
    </w:pPr>
    <w:rPr>
      <w:rFonts w:cs="Arial"/>
      <w:b/>
      <w:i/>
      <w:color w:val="35667C"/>
    </w:rPr>
  </w:style>
  <w:style w:type="character" w:customStyle="1" w:styleId="HinweisHeadlineZchn">
    <w:name w:val="Hinweis_Headline Zchn"/>
    <w:basedOn w:val="a0"/>
    <w:link w:val="HinweisHeadline"/>
    <w:rsid w:val="00863924"/>
    <w:rPr>
      <w:rFonts w:ascii="Arial" w:hAnsi="Arial" w:cs="Arial"/>
      <w:b/>
      <w:i/>
      <w:color w:val="35667C"/>
      <w:kern w:val="10"/>
      <w:sz w:val="22"/>
      <w:szCs w:val="22"/>
      <w:lang w:val="en-US"/>
    </w:rPr>
  </w:style>
  <w:style w:type="paragraph" w:customStyle="1" w:styleId="Beispiel">
    <w:name w:val="Beispiel"/>
    <w:basedOn w:val="a"/>
    <w:link w:val="BeispielZchn"/>
    <w:qFormat/>
    <w:rsid w:val="00E42625"/>
    <w:rPr>
      <w:i/>
      <w:color w:val="A8ADB3"/>
    </w:rPr>
  </w:style>
  <w:style w:type="character" w:customStyle="1" w:styleId="BeispielZchn">
    <w:name w:val="Beispiel Zchn"/>
    <w:basedOn w:val="a0"/>
    <w:link w:val="Beispiel"/>
    <w:rsid w:val="00E42625"/>
    <w:rPr>
      <w:rFonts w:ascii="Arial" w:hAnsi="Arial"/>
      <w:i/>
      <w:color w:val="A8ADB3"/>
      <w:kern w:val="10"/>
      <w:sz w:val="22"/>
      <w:szCs w:val="22"/>
      <w:lang w:val="en-US"/>
    </w:rPr>
  </w:style>
  <w:style w:type="paragraph" w:styleId="ac">
    <w:name w:val="caption"/>
    <w:basedOn w:val="a"/>
    <w:next w:val="a"/>
    <w:link w:val="ad"/>
    <w:unhideWhenUsed/>
    <w:qFormat/>
    <w:rsid w:val="00E42625"/>
    <w:pPr>
      <w:spacing w:after="200" w:line="240" w:lineRule="auto"/>
    </w:pPr>
    <w:rPr>
      <w:b/>
      <w:bCs/>
      <w:color w:val="4C5356" w:themeColor="accent1"/>
      <w:sz w:val="18"/>
      <w:szCs w:val="18"/>
    </w:rPr>
  </w:style>
  <w:style w:type="paragraph" w:styleId="ae">
    <w:name w:val="table of figures"/>
    <w:basedOn w:val="a"/>
    <w:next w:val="a"/>
    <w:uiPriority w:val="99"/>
    <w:rsid w:val="00E42625"/>
    <w:pPr>
      <w:spacing w:after="0"/>
    </w:pPr>
  </w:style>
  <w:style w:type="paragraph" w:styleId="af">
    <w:name w:val="Normal Indent"/>
    <w:basedOn w:val="a"/>
    <w:semiHidden/>
    <w:unhideWhenUsed/>
    <w:rsid w:val="00B013D2"/>
    <w:pPr>
      <w:ind w:left="708"/>
    </w:pPr>
  </w:style>
  <w:style w:type="paragraph" w:customStyle="1" w:styleId="Abbildung">
    <w:name w:val="Abbildung"/>
    <w:basedOn w:val="a"/>
    <w:next w:val="a"/>
    <w:unhideWhenUsed/>
    <w:rsid w:val="00E42625"/>
    <w:pPr>
      <w:spacing w:after="0" w:line="240" w:lineRule="auto"/>
      <w:jc w:val="left"/>
    </w:pPr>
    <w:rPr>
      <w:rFonts w:ascii="Porsche News Gothic" w:hAnsi="Porsche News Gothic"/>
      <w:kern w:val="0"/>
      <w:sz w:val="20"/>
      <w:szCs w:val="20"/>
    </w:rPr>
  </w:style>
  <w:style w:type="character" w:styleId="af0">
    <w:name w:val="Strong"/>
    <w:basedOn w:val="a0"/>
    <w:uiPriority w:val="22"/>
    <w:semiHidden/>
    <w:unhideWhenUsed/>
    <w:qFormat/>
    <w:rsid w:val="00895125"/>
    <w:rPr>
      <w:b/>
      <w:bCs/>
    </w:rPr>
  </w:style>
  <w:style w:type="paragraph" w:styleId="af1">
    <w:name w:val="Normal (Web)"/>
    <w:basedOn w:val="a"/>
    <w:uiPriority w:val="99"/>
    <w:unhideWhenUsed/>
    <w:rsid w:val="00E42625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Hinweistext">
    <w:name w:val="Hinweistext"/>
    <w:basedOn w:val="a"/>
    <w:link w:val="HinweistextZchn"/>
    <w:qFormat/>
    <w:rsid w:val="00E42625"/>
    <w:rPr>
      <w:i/>
      <w:color w:val="80B0C8"/>
    </w:rPr>
  </w:style>
  <w:style w:type="character" w:customStyle="1" w:styleId="HinweistextZchn">
    <w:name w:val="Hinweistext Zchn"/>
    <w:basedOn w:val="a0"/>
    <w:link w:val="Hinweistext"/>
    <w:rsid w:val="00E42625"/>
    <w:rPr>
      <w:rFonts w:ascii="Arial" w:hAnsi="Arial"/>
      <w:i/>
      <w:color w:val="80B0C8"/>
      <w:kern w:val="10"/>
      <w:sz w:val="22"/>
      <w:szCs w:val="22"/>
      <w:lang w:val="en-US"/>
    </w:rPr>
  </w:style>
  <w:style w:type="paragraph" w:styleId="af2">
    <w:name w:val="footnote text"/>
    <w:basedOn w:val="a5"/>
    <w:link w:val="af3"/>
    <w:rsid w:val="008222F2"/>
    <w:pPr>
      <w:spacing w:line="240" w:lineRule="auto"/>
    </w:pPr>
    <w:rPr>
      <w:i w:val="0"/>
      <w:color w:val="35667C"/>
    </w:rPr>
  </w:style>
  <w:style w:type="character" w:customStyle="1" w:styleId="af3">
    <w:name w:val="脚注文本 字符"/>
    <w:basedOn w:val="a0"/>
    <w:link w:val="af2"/>
    <w:rsid w:val="008222F2"/>
    <w:rPr>
      <w:rFonts w:ascii="Arial" w:hAnsi="Arial"/>
      <w:color w:val="35667C"/>
      <w:kern w:val="10"/>
      <w:sz w:val="16"/>
      <w:szCs w:val="16"/>
      <w:lang w:val="en-US"/>
    </w:rPr>
  </w:style>
  <w:style w:type="character" w:styleId="af4">
    <w:name w:val="Placeholder Text"/>
    <w:basedOn w:val="a0"/>
    <w:uiPriority w:val="99"/>
    <w:semiHidden/>
    <w:rsid w:val="0059184A"/>
    <w:rPr>
      <w:color w:val="808080"/>
    </w:rPr>
  </w:style>
  <w:style w:type="paragraph" w:customStyle="1" w:styleId="MetadatenHeadline">
    <w:name w:val="Metadaten_Headline"/>
    <w:qFormat/>
    <w:rsid w:val="00E42625"/>
    <w:pPr>
      <w:spacing w:before="120" w:after="120" w:line="120" w:lineRule="atLeast"/>
      <w:jc w:val="both"/>
    </w:pPr>
    <w:rPr>
      <w:rFonts w:ascii="Arial" w:hAnsi="Arial" w:cs="Arial"/>
      <w:b/>
      <w:color w:val="35667C"/>
      <w:kern w:val="10"/>
      <w:sz w:val="22"/>
      <w:szCs w:val="22"/>
      <w:lang w:val="en-US"/>
    </w:rPr>
  </w:style>
  <w:style w:type="character" w:customStyle="1" w:styleId="50">
    <w:name w:val="标题 5 字符"/>
    <w:basedOn w:val="a0"/>
    <w:link w:val="5"/>
    <w:rsid w:val="003B0178"/>
    <w:rPr>
      <w:rFonts w:asciiTheme="majorHAnsi" w:eastAsiaTheme="majorEastAsia" w:hAnsiTheme="majorHAnsi" w:cstheme="majorBidi"/>
      <w:color w:val="35667C"/>
      <w:kern w:val="10"/>
      <w:sz w:val="22"/>
      <w:szCs w:val="22"/>
      <w:lang w:val="en-US"/>
    </w:rPr>
  </w:style>
  <w:style w:type="character" w:customStyle="1" w:styleId="40">
    <w:name w:val="标题 4 字符"/>
    <w:basedOn w:val="a0"/>
    <w:link w:val="4"/>
    <w:rsid w:val="003B0178"/>
    <w:rPr>
      <w:rFonts w:asciiTheme="majorHAnsi" w:eastAsiaTheme="majorEastAsia" w:hAnsiTheme="majorHAnsi" w:cstheme="majorBidi"/>
      <w:b/>
      <w:iCs/>
      <w:color w:val="35667C"/>
      <w:kern w:val="10"/>
      <w:sz w:val="22"/>
      <w:szCs w:val="22"/>
      <w:lang w:val="en-US"/>
    </w:rPr>
  </w:style>
  <w:style w:type="character" w:customStyle="1" w:styleId="ad">
    <w:name w:val="题注 字符"/>
    <w:link w:val="ac"/>
    <w:locked/>
    <w:rsid w:val="00FD52E5"/>
    <w:rPr>
      <w:rFonts w:ascii="Arial" w:hAnsi="Arial"/>
      <w:b/>
      <w:bCs/>
      <w:color w:val="4C5356" w:themeColor="accent1"/>
      <w:kern w:val="10"/>
      <w:sz w:val="18"/>
      <w:szCs w:val="18"/>
      <w:lang w:val="en-US"/>
    </w:rPr>
  </w:style>
  <w:style w:type="character" w:customStyle="1" w:styleId="20">
    <w:name w:val="标题 2 字符"/>
    <w:basedOn w:val="a0"/>
    <w:link w:val="2"/>
    <w:rsid w:val="000F2605"/>
    <w:rPr>
      <w:rFonts w:ascii="Arial" w:hAnsi="Arial" w:cs="Arial"/>
      <w:b/>
      <w:bCs/>
      <w:iCs/>
      <w:color w:val="35667C"/>
      <w:kern w:val="10"/>
      <w:sz w:val="28"/>
      <w:szCs w:val="22"/>
      <w:lang w:val="en-US"/>
    </w:rPr>
  </w:style>
  <w:style w:type="character" w:customStyle="1" w:styleId="l0s521">
    <w:name w:val="l0s521"/>
    <w:basedOn w:val="a0"/>
    <w:rsid w:val="001A11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8706C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8706C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10">
    <w:name w:val="Grid Table 1 Light"/>
    <w:basedOn w:val="a1"/>
    <w:uiPriority w:val="46"/>
    <w:rsid w:val="00A634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annotation reference"/>
    <w:basedOn w:val="a0"/>
    <w:semiHidden/>
    <w:unhideWhenUsed/>
    <w:rsid w:val="00DE74F1"/>
    <w:rPr>
      <w:sz w:val="16"/>
      <w:szCs w:val="16"/>
    </w:rPr>
  </w:style>
  <w:style w:type="paragraph" w:styleId="af6">
    <w:name w:val="annotation text"/>
    <w:basedOn w:val="a"/>
    <w:link w:val="af7"/>
    <w:unhideWhenUsed/>
    <w:rsid w:val="00DE74F1"/>
    <w:pPr>
      <w:spacing w:line="240" w:lineRule="auto"/>
    </w:pPr>
    <w:rPr>
      <w:sz w:val="20"/>
      <w:szCs w:val="20"/>
    </w:rPr>
  </w:style>
  <w:style w:type="character" w:customStyle="1" w:styleId="af7">
    <w:name w:val="批注文字 字符"/>
    <w:basedOn w:val="a0"/>
    <w:link w:val="af6"/>
    <w:rsid w:val="00DE74F1"/>
    <w:rPr>
      <w:rFonts w:ascii="Arial" w:hAnsi="Arial"/>
      <w:kern w:val="10"/>
      <w:lang w:val="en-US"/>
    </w:rPr>
  </w:style>
  <w:style w:type="paragraph" w:styleId="af8">
    <w:name w:val="annotation subject"/>
    <w:basedOn w:val="af6"/>
    <w:next w:val="af6"/>
    <w:link w:val="af9"/>
    <w:semiHidden/>
    <w:unhideWhenUsed/>
    <w:rsid w:val="00DE74F1"/>
    <w:rPr>
      <w:b/>
      <w:bCs/>
    </w:rPr>
  </w:style>
  <w:style w:type="character" w:customStyle="1" w:styleId="af9">
    <w:name w:val="批注主题 字符"/>
    <w:basedOn w:val="af7"/>
    <w:link w:val="af8"/>
    <w:semiHidden/>
    <w:rsid w:val="00DE74F1"/>
    <w:rPr>
      <w:rFonts w:ascii="Arial" w:hAnsi="Arial"/>
      <w:b/>
      <w:bCs/>
      <w:kern w:val="10"/>
      <w:lang w:val="en-US"/>
    </w:rPr>
  </w:style>
  <w:style w:type="paragraph" w:styleId="afa">
    <w:name w:val="Revision"/>
    <w:hidden/>
    <w:uiPriority w:val="99"/>
    <w:semiHidden/>
    <w:rsid w:val="000537A6"/>
    <w:rPr>
      <w:rFonts w:ascii="Arial" w:hAnsi="Arial"/>
      <w:kern w:val="10"/>
      <w:sz w:val="22"/>
      <w:szCs w:val="22"/>
      <w:lang w:val="en-US"/>
    </w:rPr>
  </w:style>
  <w:style w:type="table" w:styleId="4-6">
    <w:name w:val="Grid Table 4 Accent 6"/>
    <w:basedOn w:val="a1"/>
    <w:uiPriority w:val="49"/>
    <w:rsid w:val="00FA5C1E"/>
    <w:tblPr>
      <w:tblStyleRowBandSize w:val="1"/>
      <w:tblStyleColBandSize w:val="1"/>
      <w:tblInd w:w="0" w:type="nil"/>
      <w:tblBorders>
        <w:top w:val="single" w:sz="4" w:space="0" w:color="B2CFDE" w:themeColor="accent6" w:themeTint="99"/>
        <w:left w:val="single" w:sz="4" w:space="0" w:color="B2CFDE" w:themeColor="accent6" w:themeTint="99"/>
        <w:bottom w:val="single" w:sz="4" w:space="0" w:color="B2CFDE" w:themeColor="accent6" w:themeTint="99"/>
        <w:right w:val="single" w:sz="4" w:space="0" w:color="B2CFDE" w:themeColor="accent6" w:themeTint="99"/>
        <w:insideH w:val="single" w:sz="4" w:space="0" w:color="B2CFDE" w:themeColor="accent6" w:themeTint="99"/>
        <w:insideV w:val="single" w:sz="4" w:space="0" w:color="B2CF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B0C8" w:themeColor="accent6"/>
          <w:left w:val="single" w:sz="4" w:space="0" w:color="80B0C8" w:themeColor="accent6"/>
          <w:bottom w:val="single" w:sz="4" w:space="0" w:color="80B0C8" w:themeColor="accent6"/>
          <w:right w:val="single" w:sz="4" w:space="0" w:color="80B0C8" w:themeColor="accent6"/>
          <w:insideH w:val="nil"/>
          <w:insideV w:val="nil"/>
        </w:tcBorders>
        <w:shd w:val="clear" w:color="auto" w:fill="80B0C8" w:themeFill="accent6"/>
      </w:tcPr>
    </w:tblStylePr>
    <w:tblStylePr w:type="lastRow">
      <w:rPr>
        <w:b/>
        <w:bCs/>
      </w:rPr>
      <w:tblPr/>
      <w:tcPr>
        <w:tcBorders>
          <w:top w:val="double" w:sz="4" w:space="0" w:color="80B0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FF4" w:themeFill="accent6" w:themeFillTint="33"/>
      </w:tcPr>
    </w:tblStylePr>
    <w:tblStylePr w:type="band1Horz">
      <w:tblPr/>
      <w:tcPr>
        <w:shd w:val="clear" w:color="auto" w:fill="E5EFF4" w:themeFill="accent6" w:themeFillTint="33"/>
      </w:tcPr>
    </w:tblStylePr>
  </w:style>
  <w:style w:type="character" w:customStyle="1" w:styleId="ui-provider">
    <w:name w:val="ui-provider"/>
    <w:basedOn w:val="a0"/>
    <w:rsid w:val="00E722D4"/>
  </w:style>
  <w:style w:type="character" w:customStyle="1" w:styleId="Normal1Char">
    <w:name w:val="Normal 1 Char"/>
    <w:basedOn w:val="a0"/>
    <w:link w:val="Normal1"/>
    <w:locked/>
    <w:rsid w:val="00937510"/>
  </w:style>
  <w:style w:type="paragraph" w:customStyle="1" w:styleId="Normal1">
    <w:name w:val="Normal 1"/>
    <w:basedOn w:val="aa"/>
    <w:link w:val="Normal1Char"/>
    <w:qFormat/>
    <w:rsid w:val="00937510"/>
    <w:pPr>
      <w:spacing w:before="0" w:after="0" w:line="240" w:lineRule="auto"/>
      <w:jc w:val="left"/>
    </w:pPr>
    <w:rPr>
      <w:rFonts w:ascii="Times New Roman" w:hAnsi="Times New Roman"/>
      <w:kern w:val="0"/>
      <w:sz w:val="20"/>
      <w:szCs w:val="20"/>
      <w:lang w:val="de-DE"/>
    </w:rPr>
  </w:style>
  <w:style w:type="character" w:customStyle="1" w:styleId="30">
    <w:name w:val="标题 3 字符"/>
    <w:basedOn w:val="a0"/>
    <w:link w:val="3"/>
    <w:rsid w:val="00927962"/>
    <w:rPr>
      <w:rFonts w:ascii="Arial" w:hAnsi="Arial" w:cs="Arial"/>
      <w:b/>
      <w:bCs/>
      <w:color w:val="35667C"/>
      <w:kern w:val="10"/>
      <w:sz w:val="22"/>
      <w:szCs w:val="26"/>
      <w:lang w:val="en-US"/>
    </w:rPr>
  </w:style>
  <w:style w:type="paragraph" w:customStyle="1" w:styleId="Normal3">
    <w:name w:val="Normal 3"/>
    <w:basedOn w:val="aa"/>
    <w:link w:val="Normal3Char"/>
    <w:qFormat/>
    <w:rsid w:val="00AC54A3"/>
    <w:pPr>
      <w:spacing w:before="0" w:after="0" w:line="240" w:lineRule="auto"/>
      <w:ind w:left="1440"/>
      <w:jc w:val="left"/>
    </w:pPr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Normal3Char">
    <w:name w:val="Normal 3 Char"/>
    <w:basedOn w:val="a0"/>
    <w:link w:val="Normal3"/>
    <w:rsid w:val="00AC54A3"/>
    <w:rPr>
      <w:rFonts w:asciiTheme="minorHAnsi" w:eastAsiaTheme="minorEastAsia" w:hAnsiTheme="minorHAnsi" w:cstheme="minorBidi"/>
      <w:kern w:val="2"/>
      <w:sz w:val="22"/>
      <w:szCs w:val="22"/>
      <w:lang w:val="en-US" w:eastAsia="zh-CN"/>
    </w:rPr>
  </w:style>
  <w:style w:type="table" w:styleId="4-2">
    <w:name w:val="Grid Table 4 Accent 2"/>
    <w:basedOn w:val="a1"/>
    <w:uiPriority w:val="49"/>
    <w:rsid w:val="002276D7"/>
    <w:tblPr>
      <w:tblStyleRowBandSize w:val="1"/>
      <w:tblStyleColBandSize w:val="1"/>
      <w:tblBorders>
        <w:top w:val="single" w:sz="4" w:space="0" w:color="CACDD1" w:themeColor="accent2" w:themeTint="99"/>
        <w:left w:val="single" w:sz="4" w:space="0" w:color="CACDD1" w:themeColor="accent2" w:themeTint="99"/>
        <w:bottom w:val="single" w:sz="4" w:space="0" w:color="CACDD1" w:themeColor="accent2" w:themeTint="99"/>
        <w:right w:val="single" w:sz="4" w:space="0" w:color="CACDD1" w:themeColor="accent2" w:themeTint="99"/>
        <w:insideH w:val="single" w:sz="4" w:space="0" w:color="CACDD1" w:themeColor="accent2" w:themeTint="99"/>
        <w:insideV w:val="single" w:sz="4" w:space="0" w:color="CACDD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ADB3" w:themeColor="accent2"/>
          <w:left w:val="single" w:sz="4" w:space="0" w:color="A8ADB3" w:themeColor="accent2"/>
          <w:bottom w:val="single" w:sz="4" w:space="0" w:color="A8ADB3" w:themeColor="accent2"/>
          <w:right w:val="single" w:sz="4" w:space="0" w:color="A8ADB3" w:themeColor="accent2"/>
          <w:insideH w:val="nil"/>
          <w:insideV w:val="nil"/>
        </w:tcBorders>
        <w:shd w:val="clear" w:color="auto" w:fill="A8ADB3" w:themeFill="accent2"/>
      </w:tcPr>
    </w:tblStylePr>
    <w:tblStylePr w:type="lastRow">
      <w:rPr>
        <w:b/>
        <w:bCs/>
      </w:rPr>
      <w:tblPr/>
      <w:tcPr>
        <w:tcBorders>
          <w:top w:val="double" w:sz="4" w:space="0" w:color="A8ADB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F" w:themeFill="accent2" w:themeFillTint="33"/>
      </w:tcPr>
    </w:tblStylePr>
    <w:tblStylePr w:type="band1Horz">
      <w:tblPr/>
      <w:tcPr>
        <w:shd w:val="clear" w:color="auto" w:fill="EDEEE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8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90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16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4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0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38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115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892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116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595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564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348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834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085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UETOZ\AppData\LocalLow\eRoom\eRoom%20Client\V7\EditingFiles\IT-PEP_Wordvorlage_V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9B53AF07C564EA089426144DBE409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D8753E-FEFA-44AF-A05E-2C85B4D1DDA0}"/>
      </w:docPartPr>
      <w:docPartBody>
        <w:p w:rsidR="00731B9D" w:rsidRDefault="00100F54">
          <w:r w:rsidRPr="004D10D9">
            <w:rPr>
              <w:rStyle w:val="a3"/>
            </w:rPr>
            <w:t>[Project Name]</w:t>
          </w:r>
        </w:p>
      </w:docPartBody>
    </w:docPart>
    <w:docPart>
      <w:docPartPr>
        <w:name w:val="5CEB2975954241AE9B429C307AB781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62FEDA-494C-4FFA-A856-E39555F571B5}"/>
      </w:docPartPr>
      <w:docPartBody>
        <w:p w:rsidR="002B797E" w:rsidRDefault="00160528">
          <w:r w:rsidRPr="000F1FC1">
            <w:rPr>
              <w:rStyle w:val="a3"/>
            </w:rPr>
            <w:t>[Document 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rsche News Gothic">
    <w:panose1 w:val="020B0604020202020204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F54"/>
    <w:rsid w:val="000025D6"/>
    <w:rsid w:val="000366D2"/>
    <w:rsid w:val="00057B1A"/>
    <w:rsid w:val="0006217C"/>
    <w:rsid w:val="000669D9"/>
    <w:rsid w:val="00072D79"/>
    <w:rsid w:val="00097A99"/>
    <w:rsid w:val="000B2073"/>
    <w:rsid w:val="000C404C"/>
    <w:rsid w:val="000E710E"/>
    <w:rsid w:val="000F5047"/>
    <w:rsid w:val="00100F54"/>
    <w:rsid w:val="00122499"/>
    <w:rsid w:val="00160528"/>
    <w:rsid w:val="001960B3"/>
    <w:rsid w:val="001A1B81"/>
    <w:rsid w:val="001A40EF"/>
    <w:rsid w:val="001E6BBE"/>
    <w:rsid w:val="001F0308"/>
    <w:rsid w:val="001F1E20"/>
    <w:rsid w:val="0023701F"/>
    <w:rsid w:val="00256055"/>
    <w:rsid w:val="00270C7C"/>
    <w:rsid w:val="002A0F2A"/>
    <w:rsid w:val="002B534A"/>
    <w:rsid w:val="002B797E"/>
    <w:rsid w:val="002F2983"/>
    <w:rsid w:val="00321A15"/>
    <w:rsid w:val="0034372D"/>
    <w:rsid w:val="00362CF8"/>
    <w:rsid w:val="00396616"/>
    <w:rsid w:val="003A5438"/>
    <w:rsid w:val="003C0E64"/>
    <w:rsid w:val="00421425"/>
    <w:rsid w:val="00441894"/>
    <w:rsid w:val="004502A6"/>
    <w:rsid w:val="00482BDA"/>
    <w:rsid w:val="004B23C0"/>
    <w:rsid w:val="004B664A"/>
    <w:rsid w:val="004C34A2"/>
    <w:rsid w:val="0051204A"/>
    <w:rsid w:val="005134AF"/>
    <w:rsid w:val="00516A0B"/>
    <w:rsid w:val="005529F4"/>
    <w:rsid w:val="00572050"/>
    <w:rsid w:val="005F308F"/>
    <w:rsid w:val="00636FAD"/>
    <w:rsid w:val="00654EE6"/>
    <w:rsid w:val="00671B45"/>
    <w:rsid w:val="006918C0"/>
    <w:rsid w:val="006D1366"/>
    <w:rsid w:val="006E4B8F"/>
    <w:rsid w:val="00721A3B"/>
    <w:rsid w:val="0073028E"/>
    <w:rsid w:val="007308BF"/>
    <w:rsid w:val="00731B9D"/>
    <w:rsid w:val="007369A1"/>
    <w:rsid w:val="00757B8C"/>
    <w:rsid w:val="00771F96"/>
    <w:rsid w:val="00791B18"/>
    <w:rsid w:val="007D0066"/>
    <w:rsid w:val="007D18B6"/>
    <w:rsid w:val="00804C3A"/>
    <w:rsid w:val="0082229F"/>
    <w:rsid w:val="00826945"/>
    <w:rsid w:val="008453CB"/>
    <w:rsid w:val="008514D7"/>
    <w:rsid w:val="0086503C"/>
    <w:rsid w:val="00875D56"/>
    <w:rsid w:val="008A5D13"/>
    <w:rsid w:val="008B3897"/>
    <w:rsid w:val="008B558C"/>
    <w:rsid w:val="008B6E93"/>
    <w:rsid w:val="008C546E"/>
    <w:rsid w:val="008F28A7"/>
    <w:rsid w:val="00907724"/>
    <w:rsid w:val="00940690"/>
    <w:rsid w:val="00967F3D"/>
    <w:rsid w:val="00970DB3"/>
    <w:rsid w:val="00980C95"/>
    <w:rsid w:val="009B188D"/>
    <w:rsid w:val="009C2A61"/>
    <w:rsid w:val="009C672F"/>
    <w:rsid w:val="009F474C"/>
    <w:rsid w:val="00A22C99"/>
    <w:rsid w:val="00A36DB3"/>
    <w:rsid w:val="00A51281"/>
    <w:rsid w:val="00A71F55"/>
    <w:rsid w:val="00AB18CD"/>
    <w:rsid w:val="00AB35B1"/>
    <w:rsid w:val="00AB4BE8"/>
    <w:rsid w:val="00AB6EC9"/>
    <w:rsid w:val="00AC3023"/>
    <w:rsid w:val="00AC358A"/>
    <w:rsid w:val="00AC76C7"/>
    <w:rsid w:val="00AD6CE2"/>
    <w:rsid w:val="00AF0ED3"/>
    <w:rsid w:val="00B03956"/>
    <w:rsid w:val="00B23F44"/>
    <w:rsid w:val="00B43437"/>
    <w:rsid w:val="00B856D6"/>
    <w:rsid w:val="00BA32BD"/>
    <w:rsid w:val="00BB320E"/>
    <w:rsid w:val="00BC63B0"/>
    <w:rsid w:val="00BF1E90"/>
    <w:rsid w:val="00C95800"/>
    <w:rsid w:val="00CC5465"/>
    <w:rsid w:val="00CD0900"/>
    <w:rsid w:val="00CD64B8"/>
    <w:rsid w:val="00CE79E3"/>
    <w:rsid w:val="00D23BF6"/>
    <w:rsid w:val="00D260C4"/>
    <w:rsid w:val="00D415A5"/>
    <w:rsid w:val="00E1056C"/>
    <w:rsid w:val="00E15F8F"/>
    <w:rsid w:val="00E339AF"/>
    <w:rsid w:val="00E60867"/>
    <w:rsid w:val="00E760CC"/>
    <w:rsid w:val="00E81204"/>
    <w:rsid w:val="00E82347"/>
    <w:rsid w:val="00EC3238"/>
    <w:rsid w:val="00F02511"/>
    <w:rsid w:val="00F07D89"/>
    <w:rsid w:val="00F210D4"/>
    <w:rsid w:val="00F57F0D"/>
    <w:rsid w:val="00F708EA"/>
    <w:rsid w:val="00F85412"/>
    <w:rsid w:val="00F903B6"/>
    <w:rsid w:val="00FB59D5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4B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VWAG_Presentation_q_de">
  <a:themeElements>
    <a:clrScheme name="VWAG_CD_-Farben">
      <a:dk1>
        <a:srgbClr val="000000"/>
      </a:dk1>
      <a:lt1>
        <a:srgbClr val="FFFFFF"/>
      </a:lt1>
      <a:dk2>
        <a:srgbClr val="003366"/>
      </a:dk2>
      <a:lt2>
        <a:srgbClr val="D4D6D9"/>
      </a:lt2>
      <a:accent1>
        <a:srgbClr val="4C5356"/>
      </a:accent1>
      <a:accent2>
        <a:srgbClr val="A8ADB3"/>
      </a:accent2>
      <a:accent3>
        <a:srgbClr val="006384"/>
      </a:accent3>
      <a:accent4>
        <a:srgbClr val="5F1939"/>
      </a:accent4>
      <a:accent5>
        <a:srgbClr val="D4D6D9"/>
      </a:accent5>
      <a:accent6>
        <a:srgbClr val="80B0C8"/>
      </a:accent6>
      <a:hlink>
        <a:srgbClr val="004666"/>
      </a:hlink>
      <a:folHlink>
        <a:srgbClr val="A21E4D"/>
      </a:folHlink>
    </a:clrScheme>
    <a:fontScheme name="VW_Konzern_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0" marR="0" indent="0" algn="l" defTabSz="674688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de-DE" sz="13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0" marR="0" indent="0" algn="l" defTabSz="674688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de-DE" sz="13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VWAG_Presentation_q_de 1">
        <a:dk1>
          <a:srgbClr val="000000"/>
        </a:dk1>
        <a:lt1>
          <a:srgbClr val="FFFFFF"/>
        </a:lt1>
        <a:dk2>
          <a:srgbClr val="003366"/>
        </a:dk2>
        <a:lt2>
          <a:srgbClr val="D4D6D9"/>
        </a:lt2>
        <a:accent1>
          <a:srgbClr val="A8ADB3"/>
        </a:accent1>
        <a:accent2>
          <a:srgbClr val="006384"/>
        </a:accent2>
        <a:accent3>
          <a:srgbClr val="FFFFFF"/>
        </a:accent3>
        <a:accent4>
          <a:srgbClr val="000000"/>
        </a:accent4>
        <a:accent5>
          <a:srgbClr val="D1D3D6"/>
        </a:accent5>
        <a:accent6>
          <a:srgbClr val="005977"/>
        </a:accent6>
        <a:hlink>
          <a:srgbClr val="5F1939"/>
        </a:hlink>
        <a:folHlink>
          <a:srgbClr val="80B0C8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3D976794BE3D5449625EF83AF5AB084" ma:contentTypeVersion="14" ma:contentTypeDescription="新建文档。" ma:contentTypeScope="" ma:versionID="5ce86345d9cff48b18efcd93fefdeb5b">
  <xsd:schema xmlns:xsd="http://www.w3.org/2001/XMLSchema" xmlns:xs="http://www.w3.org/2001/XMLSchema" xmlns:p="http://schemas.microsoft.com/office/2006/metadata/properties" xmlns:ns2="357d11dd-393e-4d71-a105-5013c7e41059" xmlns:ns3="e52fc9c1-f97e-4ac1-a516-06de648041f8" targetNamespace="http://schemas.microsoft.com/office/2006/metadata/properties" ma:root="true" ma:fieldsID="283f8e0c45b3985106fff740658d736c" ns2:_="" ns3:_="">
    <xsd:import namespace="357d11dd-393e-4d71-a105-5013c7e41059"/>
    <xsd:import namespace="e52fc9c1-f97e-4ac1-a516-06de64804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1dd-393e-4d71-a105-5013c7e41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图像标记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c9c1-f97e-4ac1-a516-06de648041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9e84a5-5490-4755-b3d6-4fac9c2828c9}" ma:internalName="TaxCatchAll" ma:showField="CatchAllData" ma:web="e52fc9c1-f97e-4ac1-a516-06de64804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7d11dd-393e-4d71-a105-5013c7e41059">
      <Terms xmlns="http://schemas.microsoft.com/office/infopath/2007/PartnerControls"/>
    </lcf76f155ced4ddcb4097134ff3c332f>
    <TaxCatchAll xmlns="e52fc9c1-f97e-4ac1-a516-06de648041f8" xsi:nil="true"/>
  </documentManagement>
</p:properties>
</file>

<file path=customXml/itemProps1.xml><?xml version="1.0" encoding="utf-8"?>
<ds:datastoreItem xmlns:ds="http://schemas.openxmlformats.org/officeDocument/2006/customXml" ds:itemID="{63974723-65A6-424F-B470-FA0B9622E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0D076-B666-4A54-9207-0B63F9BCC6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5DC866-A783-4FC6-B701-73D08DB64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1dd-393e-4d71-a105-5013c7e41059"/>
    <ds:schemaRef ds:uri="e52fc9c1-f97e-4ac1-a516-06de6480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23E46-2425-4131-885F-5A36B4DB1A18}">
  <ds:schemaRefs>
    <ds:schemaRef ds:uri="http://schemas.microsoft.com/office/2006/metadata/properties"/>
    <ds:schemaRef ds:uri="http://schemas.microsoft.com/office/infopath/2007/PartnerControls"/>
    <ds:schemaRef ds:uri="357d11dd-393e-4d71-a105-5013c7e41059"/>
    <ds:schemaRef ds:uri="e52fc9c1-f97e-4ac1-a516-06de648041f8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  <clbl:label id="{b0ff92c5-92ff-43fe-a760-6a9303f9073d}" enabled="1" method="Standard" siteId="{1272ef7d-0a4c-4c35-8f4b-416e283c5d5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C:\Users\EBUETOZ\AppData\LocalLow\eRoom\eRoom Client\V7\EditingFiles\IT-PEP_Wordvorlage_V1.0.dotx</Template>
  <TotalTime>235</TotalTime>
  <Pages>10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Specification</vt:lpstr>
    </vt:vector>
  </TitlesOfParts>
  <Company>VOLKSWAGEN GROUP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Specification</dc:title>
  <dc:subject/>
  <dc:creator>Buetow, Bjoern (EXTERN: PSMWOB)</dc:creator>
  <cp:keywords/>
  <dc:description/>
  <cp:lastModifiedBy>Xu, Jimmy</cp:lastModifiedBy>
  <cp:revision>231</cp:revision>
  <cp:lastPrinted>2015-04-22T00:48:00Z</cp:lastPrinted>
  <dcterms:created xsi:type="dcterms:W3CDTF">2024-08-09T08:17:00Z</dcterms:created>
  <dcterms:modified xsi:type="dcterms:W3CDTF">2025-09-25T09:09:00Z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0x010100A3D976794BE3D5449625EF83AF5AB084</vt:lpwstr>
  </property>
  <property fmtid="{D5CDD505-2E9C-101B-9397-08002B2CF9AE}" pid="4" name="ClassificationContentMarkingFooterShapeIds">
    <vt:lpwstr>c,d,e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INTERNAL</vt:lpwstr>
  </property>
  <property fmtid="{D5CDD505-2E9C-101B-9397-08002B2CF9AE}" pid="7" name="MediaServiceImageTags">
    <vt:lpwstr/>
  </property>
  <property fmtid="{D5CDD505-2E9C-101B-9397-08002B2CF9AE}" pid="8" name="RevIMBCS">
    <vt:lpwstr>1;#0.1 Initial category|0239cc7a-0c96-48a8-9e0e-a383e362571c</vt:lpwstr>
  </property>
  <property fmtid="{D5CDD505-2E9C-101B-9397-08002B2CF9AE}" pid="9" name="LegalHoldTag">
    <vt:lpwstr/>
  </property>
</Properties>
</file>